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F50089" w14:textId="1E991983" w:rsidR="009A1CB8" w:rsidRPr="00DB7222" w:rsidRDefault="00DB7222" w:rsidP="00870B2A">
      <w:pPr>
        <w:pStyle w:val="Titre"/>
        <w:ind w:firstLine="708"/>
        <w:rPr>
          <w:noProof/>
          <w:color w:val="AD220B"/>
        </w:rPr>
      </w:pPr>
      <w:bookmarkStart w:id="0" w:name="_Hlk66663084"/>
      <w:bookmarkEnd w:id="0"/>
      <w:r>
        <w:t>Rapport Projet :</w:t>
      </w:r>
      <w:r w:rsidR="00114302">
        <w:t xml:space="preserve"> </w:t>
      </w:r>
      <w:r w:rsidR="00E474E7">
        <w:t>Inventaire Habits</w:t>
      </w:r>
    </w:p>
    <w:p w14:paraId="007AABA3" w14:textId="3AD4399B" w:rsidR="00DB7222" w:rsidRPr="00DB7222" w:rsidRDefault="00DB7222" w:rsidP="00A36AA4">
      <w:pPr>
        <w:spacing w:before="2400"/>
        <w:jc w:val="center"/>
        <w:rPr>
          <w:noProof/>
          <w:color w:val="AD220B"/>
        </w:rPr>
      </w:pPr>
    </w:p>
    <w:p w14:paraId="7D174502" w14:textId="4F5612DB" w:rsidR="007F30AE" w:rsidRPr="00E84B96" w:rsidRDefault="00190A2A" w:rsidP="00E03CB6">
      <w:pPr>
        <w:spacing w:before="2000"/>
        <w:jc w:val="center"/>
        <w:rPr>
          <w:sz w:val="22"/>
        </w:rPr>
      </w:pPr>
      <w:r>
        <w:rPr>
          <w:sz w:val="22"/>
        </w:rPr>
        <w:t>Boukhlifa Killermy</w:t>
      </w:r>
      <w:r w:rsidR="00E03CB6" w:rsidRPr="00E84B96">
        <w:rPr>
          <w:sz w:val="22"/>
        </w:rPr>
        <w:t xml:space="preserve"> </w:t>
      </w:r>
      <w:r>
        <w:rPr>
          <w:sz w:val="22"/>
        </w:rPr>
        <w:t>–</w:t>
      </w:r>
      <w:r w:rsidR="00E03CB6" w:rsidRPr="00E84B96">
        <w:rPr>
          <w:sz w:val="22"/>
        </w:rPr>
        <w:t xml:space="preserve"> </w:t>
      </w:r>
      <w:r w:rsidR="00AB6D45" w:rsidRPr="00C20F48">
        <w:rPr>
          <w:sz w:val="22"/>
        </w:rPr>
        <w:t>Cin</w:t>
      </w:r>
      <w:r>
        <w:rPr>
          <w:sz w:val="22"/>
        </w:rPr>
        <w:t>4</w:t>
      </w:r>
      <w:r w:rsidR="00AB6D45" w:rsidRPr="00C20F48">
        <w:rPr>
          <w:sz w:val="22"/>
        </w:rPr>
        <w:t>B</w:t>
      </w:r>
    </w:p>
    <w:p w14:paraId="00BF51CC" w14:textId="35E78293" w:rsidR="007F30AE" w:rsidRDefault="00AB6D45" w:rsidP="000E7483">
      <w:pPr>
        <w:jc w:val="center"/>
        <w:rPr>
          <w:sz w:val="22"/>
        </w:rPr>
      </w:pPr>
      <w:r w:rsidRPr="00C20F48">
        <w:rPr>
          <w:sz w:val="22"/>
        </w:rPr>
        <w:t>ETML</w:t>
      </w:r>
    </w:p>
    <w:p w14:paraId="0D892177" w14:textId="77777777" w:rsidR="00E474E7" w:rsidRPr="00C20F48" w:rsidRDefault="00E474E7" w:rsidP="000E7483">
      <w:pPr>
        <w:jc w:val="center"/>
        <w:rPr>
          <w:sz w:val="22"/>
        </w:rPr>
      </w:pPr>
    </w:p>
    <w:p w14:paraId="46B1A5B3" w14:textId="165F49B1" w:rsidR="007F30AE" w:rsidRDefault="00E474E7" w:rsidP="000E7483">
      <w:pPr>
        <w:jc w:val="center"/>
        <w:rPr>
          <w:sz w:val="22"/>
        </w:rPr>
      </w:pPr>
      <w:r>
        <w:rPr>
          <w:sz w:val="22"/>
        </w:rPr>
        <w:t>Projet réalisé du : 05.05.2021 au 04.06.2021 en 89.9 heures.</w:t>
      </w:r>
    </w:p>
    <w:p w14:paraId="609AD195" w14:textId="02E61C1B" w:rsidR="00E474E7" w:rsidRDefault="00E474E7" w:rsidP="000E7483">
      <w:pPr>
        <w:jc w:val="center"/>
        <w:rPr>
          <w:sz w:val="22"/>
        </w:rPr>
      </w:pPr>
    </w:p>
    <w:p w14:paraId="50D0E1FE" w14:textId="77777777" w:rsidR="00E474E7" w:rsidRPr="00C20F48" w:rsidRDefault="00E474E7" w:rsidP="000E7483">
      <w:pPr>
        <w:jc w:val="center"/>
        <w:rPr>
          <w:sz w:val="22"/>
        </w:rPr>
      </w:pPr>
    </w:p>
    <w:p w14:paraId="282E8C69" w14:textId="56409D0C" w:rsidR="00AB6D45" w:rsidRDefault="00006338" w:rsidP="000E7483">
      <w:pPr>
        <w:jc w:val="center"/>
        <w:rPr>
          <w:sz w:val="22"/>
        </w:rPr>
      </w:pPr>
      <w:r>
        <w:rPr>
          <w:sz w:val="22"/>
        </w:rPr>
        <w:t xml:space="preserve">Chef de projet : </w:t>
      </w:r>
      <w:proofErr w:type="spellStart"/>
      <w:r w:rsidR="00E474E7">
        <w:rPr>
          <w:sz w:val="22"/>
        </w:rPr>
        <w:t>Gruaz</w:t>
      </w:r>
      <w:proofErr w:type="spellEnd"/>
      <w:r w:rsidR="00E474E7">
        <w:rPr>
          <w:sz w:val="22"/>
        </w:rPr>
        <w:t xml:space="preserve"> Gilbert</w:t>
      </w:r>
    </w:p>
    <w:p w14:paraId="09F9BD99" w14:textId="46388D12" w:rsidR="00E474E7" w:rsidRDefault="00E474E7" w:rsidP="000E7483">
      <w:pPr>
        <w:jc w:val="center"/>
        <w:rPr>
          <w:sz w:val="22"/>
        </w:rPr>
      </w:pPr>
      <w:r>
        <w:rPr>
          <w:sz w:val="22"/>
        </w:rPr>
        <w:t>Expert 1 : Carrel Xavier</w:t>
      </w:r>
    </w:p>
    <w:p w14:paraId="617F2A5B" w14:textId="0ECDB242" w:rsidR="00E474E7" w:rsidRPr="00C20F48" w:rsidRDefault="00E474E7" w:rsidP="000E7483">
      <w:pPr>
        <w:jc w:val="center"/>
        <w:rPr>
          <w:sz w:val="22"/>
        </w:rPr>
      </w:pPr>
      <w:r>
        <w:rPr>
          <w:sz w:val="22"/>
        </w:rPr>
        <w:t>Expert 2 : Perez Carlos</w:t>
      </w:r>
    </w:p>
    <w:p w14:paraId="1CCD68EB" w14:textId="77777777" w:rsidR="00C20F48" w:rsidRDefault="00C20F48" w:rsidP="00C20F48">
      <w:pPr>
        <w:jc w:val="center"/>
        <w:rPr>
          <w:sz w:val="22"/>
          <w:szCs w:val="22"/>
        </w:rPr>
      </w:pPr>
    </w:p>
    <w:p w14:paraId="0F3ED1DF" w14:textId="77777777" w:rsidR="00C20F48" w:rsidRDefault="00C20F48" w:rsidP="000E7483">
      <w:pPr>
        <w:jc w:val="center"/>
      </w:pPr>
    </w:p>
    <w:p w14:paraId="78060AF6" w14:textId="77777777" w:rsidR="007F30AE" w:rsidRPr="000E7483" w:rsidRDefault="00AB6D45" w:rsidP="000E7483">
      <w:pPr>
        <w:jc w:val="center"/>
      </w:pPr>
      <w:r w:rsidRPr="000E7483">
        <w:t xml:space="preserve"> </w:t>
      </w:r>
    </w:p>
    <w:p w14:paraId="1ADF6CFD" w14:textId="77777777" w:rsidR="007F30AE" w:rsidRPr="007F30AE" w:rsidRDefault="007F30AE" w:rsidP="001764CE">
      <w:pPr>
        <w:pStyle w:val="Titre"/>
      </w:pPr>
      <w:r w:rsidRPr="00AA4393">
        <w:br w:type="page"/>
      </w:r>
      <w:r w:rsidRPr="007F30AE">
        <w:lastRenderedPageBreak/>
        <w:t>Table des matières</w:t>
      </w:r>
    </w:p>
    <w:p w14:paraId="2ADCAB07" w14:textId="038A3E96" w:rsidR="00114302" w:rsidRDefault="00A65F0B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r>
        <w:rPr>
          <w:rFonts w:cs="Arial"/>
          <w:i/>
          <w:iCs/>
          <w:caps w:val="0"/>
          <w:sz w:val="22"/>
          <w:szCs w:val="22"/>
        </w:rPr>
        <w:fldChar w:fldCharType="begin"/>
      </w:r>
      <w:r w:rsidR="008E53F9">
        <w:rPr>
          <w:rFonts w:cs="Arial"/>
          <w:i/>
          <w:iCs/>
          <w:caps w:val="0"/>
          <w:sz w:val="22"/>
          <w:szCs w:val="22"/>
        </w:rPr>
        <w:instrText xml:space="preserve"> TOC \o "1-3" \h \z \u </w:instrText>
      </w:r>
      <w:r>
        <w:rPr>
          <w:rFonts w:cs="Arial"/>
          <w:i/>
          <w:iCs/>
          <w:caps w:val="0"/>
          <w:sz w:val="22"/>
          <w:szCs w:val="22"/>
        </w:rPr>
        <w:fldChar w:fldCharType="separate"/>
      </w:r>
      <w:hyperlink w:anchor="_Toc67469402" w:history="1">
        <w:r w:rsidR="00114302" w:rsidRPr="0071757B">
          <w:rPr>
            <w:rStyle w:val="Lienhypertexte"/>
            <w:noProof/>
          </w:rPr>
          <w:t>1</w:t>
        </w:r>
        <w:r w:rsidR="0011430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Analyse préliminaire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_Toc67469402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3</w:t>
        </w:r>
        <w:r w:rsidR="00114302">
          <w:rPr>
            <w:noProof/>
            <w:webHidden/>
          </w:rPr>
          <w:fldChar w:fldCharType="end"/>
        </w:r>
      </w:hyperlink>
    </w:p>
    <w:p w14:paraId="6E9A0694" w14:textId="43594C77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03" w:history="1">
        <w:r w:rsidR="00114302" w:rsidRPr="0071757B">
          <w:rPr>
            <w:rStyle w:val="Lienhypertexte"/>
            <w:noProof/>
          </w:rPr>
          <w:t>1.1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Introduction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_Toc67469403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3</w:t>
        </w:r>
        <w:r w:rsidR="00114302">
          <w:rPr>
            <w:noProof/>
            <w:webHidden/>
          </w:rPr>
          <w:fldChar w:fldCharType="end"/>
        </w:r>
      </w:hyperlink>
    </w:p>
    <w:p w14:paraId="25FB5035" w14:textId="3857EE15" w:rsidR="00114302" w:rsidRDefault="00591113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67469404" w:history="1">
        <w:r w:rsidR="00114302" w:rsidRPr="0071757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1.1.1</w:t>
        </w:r>
        <w:r w:rsidR="00114302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Titre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_Toc67469404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3</w:t>
        </w:r>
        <w:r w:rsidR="00114302">
          <w:rPr>
            <w:noProof/>
            <w:webHidden/>
          </w:rPr>
          <w:fldChar w:fldCharType="end"/>
        </w:r>
      </w:hyperlink>
    </w:p>
    <w:p w14:paraId="3540BF38" w14:textId="311E4C52" w:rsidR="00114302" w:rsidRDefault="00591113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67469405" w:history="1">
        <w:r w:rsidR="00114302" w:rsidRPr="0071757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1.1.2</w:t>
        </w:r>
        <w:r w:rsidR="00114302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Description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_Toc67469405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3</w:t>
        </w:r>
        <w:r w:rsidR="00114302">
          <w:rPr>
            <w:noProof/>
            <w:webHidden/>
          </w:rPr>
          <w:fldChar w:fldCharType="end"/>
        </w:r>
      </w:hyperlink>
    </w:p>
    <w:p w14:paraId="0FF4A981" w14:textId="7F3C8AD8" w:rsidR="00114302" w:rsidRDefault="00591113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67469406" w:history="1">
        <w:r w:rsidR="00114302" w:rsidRPr="0071757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1.1.3</w:t>
        </w:r>
        <w:r w:rsidR="00114302">
          <w:rPr>
            <w:rFonts w:eastAsiaTheme="minorEastAsia" w:cstheme="minorBidi"/>
            <w:i w:val="0"/>
            <w:iC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Contexte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_Toc67469406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3</w:t>
        </w:r>
        <w:r w:rsidR="00114302">
          <w:rPr>
            <w:noProof/>
            <w:webHidden/>
          </w:rPr>
          <w:fldChar w:fldCharType="end"/>
        </w:r>
      </w:hyperlink>
    </w:p>
    <w:p w14:paraId="38176B64" w14:textId="4A533D4B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07" w:history="1">
        <w:r w:rsidR="00114302" w:rsidRPr="0071757B">
          <w:rPr>
            <w:rStyle w:val="Lienhypertexte"/>
            <w:noProof/>
          </w:rPr>
          <w:t>1.2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Objectifs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_Toc67469407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3</w:t>
        </w:r>
        <w:r w:rsidR="00114302">
          <w:rPr>
            <w:noProof/>
            <w:webHidden/>
          </w:rPr>
          <w:fldChar w:fldCharType="end"/>
        </w:r>
      </w:hyperlink>
    </w:p>
    <w:p w14:paraId="757FB7A3" w14:textId="107B86EF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08" w:history="1">
        <w:r w:rsidR="00114302" w:rsidRPr="0071757B">
          <w:rPr>
            <w:rStyle w:val="Lienhypertexte"/>
            <w:noProof/>
          </w:rPr>
          <w:t>1.3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Planification Initiale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_Toc67469408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3</w:t>
        </w:r>
        <w:r w:rsidR="00114302">
          <w:rPr>
            <w:noProof/>
            <w:webHidden/>
          </w:rPr>
          <w:fldChar w:fldCharType="end"/>
        </w:r>
      </w:hyperlink>
    </w:p>
    <w:p w14:paraId="3FB4E007" w14:textId="1B12266A" w:rsidR="00114302" w:rsidRDefault="00591113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67469409" w:history="1">
        <w:r w:rsidR="00114302" w:rsidRPr="0071757B">
          <w:rPr>
            <w:rStyle w:val="Lienhypertexte"/>
            <w:noProof/>
          </w:rPr>
          <w:t>2</w:t>
        </w:r>
        <w:r w:rsidR="0011430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Analyse / conception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_Toc67469409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3</w:t>
        </w:r>
        <w:r w:rsidR="00114302">
          <w:rPr>
            <w:noProof/>
            <w:webHidden/>
          </w:rPr>
          <w:fldChar w:fldCharType="end"/>
        </w:r>
      </w:hyperlink>
    </w:p>
    <w:p w14:paraId="1903311B" w14:textId="3BA4F1F8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10" w:history="1">
        <w:r w:rsidR="00114302" w:rsidRPr="0071757B">
          <w:rPr>
            <w:rStyle w:val="Lienhypertexte"/>
            <w:noProof/>
          </w:rPr>
          <w:t>2.1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Concept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_Toc67469410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3</w:t>
        </w:r>
        <w:r w:rsidR="00114302">
          <w:rPr>
            <w:noProof/>
            <w:webHidden/>
          </w:rPr>
          <w:fldChar w:fldCharType="end"/>
        </w:r>
      </w:hyperlink>
    </w:p>
    <w:p w14:paraId="2A7F9401" w14:textId="7A9B7097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11" w:history="1">
        <w:r w:rsidR="00114302" w:rsidRPr="0071757B">
          <w:rPr>
            <w:rStyle w:val="Lienhypertexte"/>
            <w:noProof/>
          </w:rPr>
          <w:t>2.2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Stratégie de test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_Toc67469411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4</w:t>
        </w:r>
        <w:r w:rsidR="00114302">
          <w:rPr>
            <w:noProof/>
            <w:webHidden/>
          </w:rPr>
          <w:fldChar w:fldCharType="end"/>
        </w:r>
      </w:hyperlink>
    </w:p>
    <w:p w14:paraId="7B5DB0DE" w14:textId="71624CFE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12" w:history="1">
        <w:r w:rsidR="00114302" w:rsidRPr="0071757B">
          <w:rPr>
            <w:rStyle w:val="Lienhypertexte"/>
            <w:noProof/>
          </w:rPr>
          <w:t>2.3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Risques techniques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_Toc67469412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4</w:t>
        </w:r>
        <w:r w:rsidR="00114302">
          <w:rPr>
            <w:noProof/>
            <w:webHidden/>
          </w:rPr>
          <w:fldChar w:fldCharType="end"/>
        </w:r>
      </w:hyperlink>
    </w:p>
    <w:p w14:paraId="545731ED" w14:textId="3CE7D898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13" w:history="1">
        <w:r w:rsidR="00114302" w:rsidRPr="0071757B">
          <w:rPr>
            <w:rStyle w:val="Lienhypertexte"/>
            <w:noProof/>
          </w:rPr>
          <w:t>2.4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Planification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_Toc67469413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4</w:t>
        </w:r>
        <w:r w:rsidR="00114302">
          <w:rPr>
            <w:noProof/>
            <w:webHidden/>
          </w:rPr>
          <w:fldChar w:fldCharType="end"/>
        </w:r>
      </w:hyperlink>
    </w:p>
    <w:p w14:paraId="302345EA" w14:textId="424FC536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14" w:history="1">
        <w:r w:rsidR="00114302" w:rsidRPr="0071757B">
          <w:rPr>
            <w:rStyle w:val="Lienhypertexte"/>
            <w:noProof/>
          </w:rPr>
          <w:t>2.5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Dossier de conception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_Toc67469414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4</w:t>
        </w:r>
        <w:r w:rsidR="00114302">
          <w:rPr>
            <w:noProof/>
            <w:webHidden/>
          </w:rPr>
          <w:fldChar w:fldCharType="end"/>
        </w:r>
      </w:hyperlink>
    </w:p>
    <w:p w14:paraId="543DDC4D" w14:textId="16E404E4" w:rsidR="00114302" w:rsidRDefault="00591113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67469415" w:history="1">
        <w:r w:rsidR="00114302" w:rsidRPr="0071757B">
          <w:rPr>
            <w:rStyle w:val="Lienhypertexte"/>
            <w:noProof/>
          </w:rPr>
          <w:t>3</w:t>
        </w:r>
        <w:r w:rsidR="0011430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Réalisation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_Toc67469415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5</w:t>
        </w:r>
        <w:r w:rsidR="00114302">
          <w:rPr>
            <w:noProof/>
            <w:webHidden/>
          </w:rPr>
          <w:fldChar w:fldCharType="end"/>
        </w:r>
      </w:hyperlink>
    </w:p>
    <w:p w14:paraId="64395BF3" w14:textId="3CFFFF0B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16" w:history="1">
        <w:r w:rsidR="00114302" w:rsidRPr="0071757B">
          <w:rPr>
            <w:rStyle w:val="Lienhypertexte"/>
            <w:noProof/>
          </w:rPr>
          <w:t>3.1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Dossier de réalisation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_Toc67469416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5</w:t>
        </w:r>
        <w:r w:rsidR="00114302">
          <w:rPr>
            <w:noProof/>
            <w:webHidden/>
          </w:rPr>
          <w:fldChar w:fldCharType="end"/>
        </w:r>
      </w:hyperlink>
    </w:p>
    <w:p w14:paraId="07895B4A" w14:textId="793F8F62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17" w:history="1">
        <w:r w:rsidR="00114302" w:rsidRPr="0071757B">
          <w:rPr>
            <w:rStyle w:val="Lienhypertexte"/>
            <w:noProof/>
          </w:rPr>
          <w:t>3.2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Description des tests effectués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_Toc67469417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5</w:t>
        </w:r>
        <w:r w:rsidR="00114302">
          <w:rPr>
            <w:noProof/>
            <w:webHidden/>
          </w:rPr>
          <w:fldChar w:fldCharType="end"/>
        </w:r>
      </w:hyperlink>
    </w:p>
    <w:p w14:paraId="3B7FC979" w14:textId="6FF60067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18" w:history="1">
        <w:r w:rsidR="00114302" w:rsidRPr="0071757B">
          <w:rPr>
            <w:rStyle w:val="Lienhypertexte"/>
            <w:noProof/>
          </w:rPr>
          <w:t>3.3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Erreurs restantes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_Toc67469418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7</w:t>
        </w:r>
        <w:r w:rsidR="00114302">
          <w:rPr>
            <w:noProof/>
            <w:webHidden/>
          </w:rPr>
          <w:fldChar w:fldCharType="end"/>
        </w:r>
      </w:hyperlink>
    </w:p>
    <w:p w14:paraId="30610B83" w14:textId="01E414B5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19" w:history="1">
        <w:r w:rsidR="00114302" w:rsidRPr="0071757B">
          <w:rPr>
            <w:rStyle w:val="Lienhypertexte"/>
            <w:noProof/>
          </w:rPr>
          <w:t>3.4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Liste des documents fournis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_Toc67469419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7</w:t>
        </w:r>
        <w:r w:rsidR="00114302">
          <w:rPr>
            <w:noProof/>
            <w:webHidden/>
          </w:rPr>
          <w:fldChar w:fldCharType="end"/>
        </w:r>
      </w:hyperlink>
    </w:p>
    <w:p w14:paraId="1603714A" w14:textId="18F365D1" w:rsidR="00114302" w:rsidRDefault="00591113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67469420" w:history="1">
        <w:r w:rsidR="00114302" w:rsidRPr="0071757B">
          <w:rPr>
            <w:rStyle w:val="Lienhypertexte"/>
            <w:noProof/>
          </w:rPr>
          <w:t>4</w:t>
        </w:r>
        <w:r w:rsidR="0011430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Conclusions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_Toc67469420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7</w:t>
        </w:r>
        <w:r w:rsidR="00114302">
          <w:rPr>
            <w:noProof/>
            <w:webHidden/>
          </w:rPr>
          <w:fldChar w:fldCharType="end"/>
        </w:r>
      </w:hyperlink>
    </w:p>
    <w:p w14:paraId="1D1DEF6A" w14:textId="3A4C4DCB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21" w:history="1">
        <w:r w:rsidR="00114302" w:rsidRPr="0071757B">
          <w:rPr>
            <w:rStyle w:val="Lienhypertexte"/>
            <w:noProof/>
          </w:rPr>
          <w:t>4.1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Bilan des fonctionnalités demandées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_Toc67469421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7</w:t>
        </w:r>
        <w:r w:rsidR="00114302">
          <w:rPr>
            <w:noProof/>
            <w:webHidden/>
          </w:rPr>
          <w:fldChar w:fldCharType="end"/>
        </w:r>
      </w:hyperlink>
    </w:p>
    <w:p w14:paraId="20766C95" w14:textId="6D550683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22" w:history="1">
        <w:r w:rsidR="00114302" w:rsidRPr="0071757B">
          <w:rPr>
            <w:rStyle w:val="Lienhypertexte"/>
            <w:noProof/>
          </w:rPr>
          <w:t>4.2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Bilan de la planification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_Toc67469422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8</w:t>
        </w:r>
        <w:r w:rsidR="00114302">
          <w:rPr>
            <w:noProof/>
            <w:webHidden/>
          </w:rPr>
          <w:fldChar w:fldCharType="end"/>
        </w:r>
      </w:hyperlink>
    </w:p>
    <w:p w14:paraId="7A305702" w14:textId="7305EFD8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23" w:history="1">
        <w:r w:rsidR="00114302" w:rsidRPr="0071757B">
          <w:rPr>
            <w:rStyle w:val="Lienhypertexte"/>
            <w:noProof/>
          </w:rPr>
          <w:t>4.3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Bilan personnel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_Toc67469423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8</w:t>
        </w:r>
        <w:r w:rsidR="00114302">
          <w:rPr>
            <w:noProof/>
            <w:webHidden/>
          </w:rPr>
          <w:fldChar w:fldCharType="end"/>
        </w:r>
      </w:hyperlink>
    </w:p>
    <w:p w14:paraId="2B86E17D" w14:textId="1509E030" w:rsidR="00114302" w:rsidRDefault="00591113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67469424" w:history="1">
        <w:r w:rsidR="00114302" w:rsidRPr="0071757B">
          <w:rPr>
            <w:rStyle w:val="Lienhypertexte"/>
            <w:noProof/>
          </w:rPr>
          <w:t>5</w:t>
        </w:r>
        <w:r w:rsidR="0011430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Annexes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_Toc67469424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8</w:t>
        </w:r>
        <w:r w:rsidR="00114302">
          <w:rPr>
            <w:noProof/>
            <w:webHidden/>
          </w:rPr>
          <w:fldChar w:fldCharType="end"/>
        </w:r>
      </w:hyperlink>
    </w:p>
    <w:p w14:paraId="70853254" w14:textId="713C3719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25" w:history="1">
        <w:r w:rsidR="00114302" w:rsidRPr="0071757B">
          <w:rPr>
            <w:rStyle w:val="Lienhypertexte"/>
            <w:noProof/>
          </w:rPr>
          <w:t>5.1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Résumé du rapport du TPI / version succincte de la documentation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_Toc67469425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8</w:t>
        </w:r>
        <w:r w:rsidR="00114302">
          <w:rPr>
            <w:noProof/>
            <w:webHidden/>
          </w:rPr>
          <w:fldChar w:fldCharType="end"/>
        </w:r>
      </w:hyperlink>
    </w:p>
    <w:p w14:paraId="40E8AA04" w14:textId="3B3BE4A9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26" w:history="1">
        <w:r w:rsidR="00114302" w:rsidRPr="0071757B">
          <w:rPr>
            <w:rStyle w:val="Lienhypertexte"/>
            <w:noProof/>
          </w:rPr>
          <w:t>5.2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Webographie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_Toc67469426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8</w:t>
        </w:r>
        <w:r w:rsidR="00114302">
          <w:rPr>
            <w:noProof/>
            <w:webHidden/>
          </w:rPr>
          <w:fldChar w:fldCharType="end"/>
        </w:r>
      </w:hyperlink>
    </w:p>
    <w:p w14:paraId="38CF2BB4" w14:textId="773E6944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27" w:history="1">
        <w:r w:rsidR="00114302" w:rsidRPr="0071757B">
          <w:rPr>
            <w:rStyle w:val="Lienhypertexte"/>
            <w:noProof/>
          </w:rPr>
          <w:t>5.3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Planification Initiale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_Toc67469427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8</w:t>
        </w:r>
        <w:r w:rsidR="00114302">
          <w:rPr>
            <w:noProof/>
            <w:webHidden/>
          </w:rPr>
          <w:fldChar w:fldCharType="end"/>
        </w:r>
      </w:hyperlink>
    </w:p>
    <w:p w14:paraId="7ECC6078" w14:textId="06EF5DDE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28" w:history="1">
        <w:r w:rsidR="00114302" w:rsidRPr="0071757B">
          <w:rPr>
            <w:rStyle w:val="Lienhypertexte"/>
            <w:noProof/>
          </w:rPr>
          <w:t>5.4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Journal de travail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_Toc67469428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8</w:t>
        </w:r>
        <w:r w:rsidR="00114302">
          <w:rPr>
            <w:noProof/>
            <w:webHidden/>
          </w:rPr>
          <w:fldChar w:fldCharType="end"/>
        </w:r>
      </w:hyperlink>
    </w:p>
    <w:p w14:paraId="019DD1C3" w14:textId="7C4893C9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29" w:history="1">
        <w:r w:rsidR="00114302" w:rsidRPr="0071757B">
          <w:rPr>
            <w:rStyle w:val="Lienhypertexte"/>
            <w:noProof/>
          </w:rPr>
          <w:t>5.5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Manuel d’installation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_Toc67469429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8</w:t>
        </w:r>
        <w:r w:rsidR="00114302">
          <w:rPr>
            <w:noProof/>
            <w:webHidden/>
          </w:rPr>
          <w:fldChar w:fldCharType="end"/>
        </w:r>
      </w:hyperlink>
    </w:p>
    <w:p w14:paraId="1E84C430" w14:textId="3ED15DB5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30" w:history="1">
        <w:r w:rsidR="00114302" w:rsidRPr="0071757B">
          <w:rPr>
            <w:rStyle w:val="Lienhypertexte"/>
            <w:noProof/>
          </w:rPr>
          <w:t>5.6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Manuel d’Utilisation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_Toc67469430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8</w:t>
        </w:r>
        <w:r w:rsidR="00114302">
          <w:rPr>
            <w:noProof/>
            <w:webHidden/>
          </w:rPr>
          <w:fldChar w:fldCharType="end"/>
        </w:r>
      </w:hyperlink>
    </w:p>
    <w:p w14:paraId="66672E91" w14:textId="59DD579C" w:rsidR="00114302" w:rsidRDefault="00591113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67469431" w:history="1">
        <w:r w:rsidR="00114302" w:rsidRPr="0071757B">
          <w:rPr>
            <w:rStyle w:val="Lienhypertexte"/>
            <w:noProof/>
          </w:rPr>
          <w:t>5.7</w:t>
        </w:r>
        <w:r w:rsidR="00114302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114302" w:rsidRPr="0071757B">
          <w:rPr>
            <w:rStyle w:val="Lienhypertexte"/>
            <w:noProof/>
          </w:rPr>
          <w:t>Archives du projet</w:t>
        </w:r>
        <w:r w:rsidR="00114302">
          <w:rPr>
            <w:noProof/>
            <w:webHidden/>
          </w:rPr>
          <w:tab/>
        </w:r>
        <w:r w:rsidR="00114302">
          <w:rPr>
            <w:noProof/>
            <w:webHidden/>
          </w:rPr>
          <w:fldChar w:fldCharType="begin"/>
        </w:r>
        <w:r w:rsidR="00114302">
          <w:rPr>
            <w:noProof/>
            <w:webHidden/>
          </w:rPr>
          <w:instrText xml:space="preserve"> PAGEREF _Toc67469431 \h </w:instrText>
        </w:r>
        <w:r w:rsidR="00114302">
          <w:rPr>
            <w:noProof/>
            <w:webHidden/>
          </w:rPr>
        </w:r>
        <w:r w:rsidR="00114302">
          <w:rPr>
            <w:noProof/>
            <w:webHidden/>
          </w:rPr>
          <w:fldChar w:fldCharType="separate"/>
        </w:r>
        <w:r w:rsidR="00114302">
          <w:rPr>
            <w:noProof/>
            <w:webHidden/>
          </w:rPr>
          <w:t>8</w:t>
        </w:r>
        <w:r w:rsidR="00114302">
          <w:rPr>
            <w:noProof/>
            <w:webHidden/>
          </w:rPr>
          <w:fldChar w:fldCharType="end"/>
        </w:r>
      </w:hyperlink>
    </w:p>
    <w:p w14:paraId="79EA64B1" w14:textId="7CFA56B0" w:rsidR="00114302" w:rsidRDefault="00A65F0B" w:rsidP="00D44524">
      <w:pPr>
        <w:rPr>
          <w:rFonts w:cs="Arial"/>
          <w:i/>
          <w:iCs/>
          <w:caps/>
          <w:sz w:val="22"/>
          <w:szCs w:val="22"/>
        </w:rPr>
      </w:pPr>
      <w:r>
        <w:rPr>
          <w:rFonts w:cs="Arial"/>
          <w:i/>
          <w:iCs/>
          <w:caps/>
          <w:sz w:val="22"/>
          <w:szCs w:val="22"/>
        </w:rPr>
        <w:fldChar w:fldCharType="end"/>
      </w:r>
    </w:p>
    <w:p w14:paraId="43AB976A" w14:textId="6CFF918A" w:rsidR="00742484" w:rsidRPr="00D44524" w:rsidRDefault="00114302" w:rsidP="00D44524">
      <w:pPr>
        <w:rPr>
          <w:rFonts w:cs="Arial"/>
          <w:i/>
          <w:iCs/>
          <w:caps/>
          <w:sz w:val="22"/>
          <w:szCs w:val="22"/>
        </w:rPr>
      </w:pPr>
      <w:r>
        <w:rPr>
          <w:rFonts w:cs="Arial"/>
          <w:i/>
          <w:iCs/>
          <w:caps/>
          <w:sz w:val="22"/>
          <w:szCs w:val="22"/>
        </w:rPr>
        <w:br w:type="page"/>
      </w:r>
    </w:p>
    <w:p w14:paraId="3025C42D" w14:textId="5F8A6611" w:rsidR="00D160DD" w:rsidRDefault="00B85E85" w:rsidP="008E53F9">
      <w:pPr>
        <w:pStyle w:val="Titre1"/>
      </w:pPr>
      <w:bookmarkStart w:id="1" w:name="_Toc67469402"/>
      <w:r>
        <w:lastRenderedPageBreak/>
        <w:t>Analyse préliminaire</w:t>
      </w:r>
      <w:bookmarkEnd w:id="1"/>
    </w:p>
    <w:p w14:paraId="33E3BF26" w14:textId="77777777" w:rsidR="008E53F9" w:rsidRPr="008E53F9" w:rsidRDefault="008E53F9" w:rsidP="008E53F9">
      <w:pPr>
        <w:pStyle w:val="Corpsdetexte"/>
      </w:pPr>
    </w:p>
    <w:p w14:paraId="4328F59D" w14:textId="746B28AE" w:rsidR="00D160DD" w:rsidRDefault="00B85E85" w:rsidP="008E53F9">
      <w:pPr>
        <w:pStyle w:val="Titre2"/>
      </w:pPr>
      <w:bookmarkStart w:id="2" w:name="_Toc67469403"/>
      <w:bookmarkStart w:id="3" w:name="_Toc532179969"/>
      <w:bookmarkStart w:id="4" w:name="_Toc165969639"/>
      <w:r>
        <w:t>Introduction</w:t>
      </w:r>
      <w:bookmarkEnd w:id="2"/>
    </w:p>
    <w:p w14:paraId="5A8A30AB" w14:textId="1CDC773F" w:rsidR="00B85E85" w:rsidRDefault="00B85E85" w:rsidP="00B85E85">
      <w:pPr>
        <w:pStyle w:val="Titre3"/>
      </w:pPr>
      <w:bookmarkStart w:id="5" w:name="_Toc67469404"/>
      <w:r>
        <w:t>Titre</w:t>
      </w:r>
      <w:bookmarkEnd w:id="5"/>
    </w:p>
    <w:p w14:paraId="50D78055" w14:textId="60C152BC" w:rsidR="0015546A" w:rsidRPr="0015546A" w:rsidRDefault="0015546A" w:rsidP="0015546A">
      <w:pPr>
        <w:pStyle w:val="Retraitcorpsdetexte3"/>
      </w:pPr>
      <w:r>
        <w:t xml:space="preserve">Inventaire Habits </w:t>
      </w:r>
    </w:p>
    <w:p w14:paraId="40BA070C" w14:textId="02369A29" w:rsidR="00B85E85" w:rsidRDefault="00B85E85" w:rsidP="00B85E85">
      <w:pPr>
        <w:pStyle w:val="Titre3"/>
      </w:pPr>
      <w:bookmarkStart w:id="6" w:name="_Toc67469405"/>
      <w:r>
        <w:t>Description</w:t>
      </w:r>
      <w:bookmarkEnd w:id="6"/>
    </w:p>
    <w:p w14:paraId="03C4B9BD" w14:textId="4E235394" w:rsidR="0015546A" w:rsidRDefault="0015546A" w:rsidP="0015546A">
      <w:pPr>
        <w:pStyle w:val="Retraitcorpsdetexte3"/>
      </w:pPr>
      <w:r>
        <w:t xml:space="preserve">Cette </w:t>
      </w:r>
      <w:r w:rsidR="007E7F28">
        <w:t>application mobile sera réalisée</w:t>
      </w:r>
      <w:r>
        <w:t xml:space="preserve"> en Swift, un langage de programmation pour les mobiles sous IOS.</w:t>
      </w:r>
    </w:p>
    <w:p w14:paraId="61C8E95D" w14:textId="2EA2E9F6" w:rsidR="0015546A" w:rsidRDefault="0015546A" w:rsidP="0015546A">
      <w:pPr>
        <w:pStyle w:val="Retraitcorpsdetexte3"/>
      </w:pPr>
    </w:p>
    <w:p w14:paraId="378515C7" w14:textId="06057519" w:rsidR="0015546A" w:rsidRDefault="0015546A" w:rsidP="0015546A">
      <w:pPr>
        <w:pStyle w:val="Retraitcorpsdetexte3"/>
      </w:pPr>
      <w:proofErr w:type="spellStart"/>
      <w:proofErr w:type="gramStart"/>
      <w:r>
        <w:t>ll</w:t>
      </w:r>
      <w:proofErr w:type="spellEnd"/>
      <w:proofErr w:type="gramEnd"/>
      <w:r>
        <w:t xml:space="preserve"> s'agit d’une application </w:t>
      </w:r>
      <w:r w:rsidR="007E7F28">
        <w:t>qui fonctionnera</w:t>
      </w:r>
      <w:r>
        <w:t xml:space="preserve"> sur un iPhone, qui </w:t>
      </w:r>
      <w:r w:rsidR="007E7F28">
        <w:t>permettra</w:t>
      </w:r>
      <w:r>
        <w:t xml:space="preserve"> à un utilisateur d'inventorier</w:t>
      </w:r>
      <w:r w:rsidR="007E7F28">
        <w:t xml:space="preserve"> et de gérer</w:t>
      </w:r>
      <w:r>
        <w:t xml:space="preserve"> sa garde-robe d'habits/chaussures.</w:t>
      </w:r>
    </w:p>
    <w:p w14:paraId="1A69F31C" w14:textId="77777777" w:rsidR="007E7F28" w:rsidRDefault="007E7F28" w:rsidP="0015546A">
      <w:pPr>
        <w:pStyle w:val="Retraitcorpsdetexte3"/>
      </w:pPr>
    </w:p>
    <w:p w14:paraId="1E61633D" w14:textId="77777777" w:rsidR="0015546A" w:rsidRDefault="0015546A" w:rsidP="0015546A">
      <w:pPr>
        <w:pStyle w:val="Retraitcorpsdetexte3"/>
      </w:pPr>
      <w:r>
        <w:t xml:space="preserve">Les fonctionnalités attendues sont : </w:t>
      </w:r>
    </w:p>
    <w:p w14:paraId="37D9BE10" w14:textId="2E83033F" w:rsidR="0015546A" w:rsidRDefault="0015546A" w:rsidP="002E011A">
      <w:pPr>
        <w:pStyle w:val="Retraitcorpsdetexte3"/>
        <w:numPr>
          <w:ilvl w:val="0"/>
          <w:numId w:val="16"/>
        </w:numPr>
      </w:pPr>
      <w:r>
        <w:t>Saisie des informations concernant un article, telles que, par exemples, le prix d’achat, date d'achat, taille, lieu d’achat, condition (usure), nom de l’article etc.</w:t>
      </w:r>
    </w:p>
    <w:p w14:paraId="5CEACCE1" w14:textId="60E5FE10" w:rsidR="0015546A" w:rsidRDefault="0015546A" w:rsidP="002E011A">
      <w:pPr>
        <w:pStyle w:val="Retraitcorpsdetexte3"/>
        <w:numPr>
          <w:ilvl w:val="0"/>
          <w:numId w:val="16"/>
        </w:numPr>
      </w:pPr>
      <w:r>
        <w:t xml:space="preserve"> Mise à jour des informations et suppression d’articles. </w:t>
      </w:r>
    </w:p>
    <w:p w14:paraId="24D15DC2" w14:textId="4C3CAFB5" w:rsidR="0015546A" w:rsidRDefault="0015546A" w:rsidP="002E011A">
      <w:pPr>
        <w:pStyle w:val="Retraitcorpsdetexte3"/>
        <w:numPr>
          <w:ilvl w:val="0"/>
          <w:numId w:val="16"/>
        </w:numPr>
      </w:pPr>
      <w:r>
        <w:t xml:space="preserve"> Recherches </w:t>
      </w:r>
      <w:r w:rsidR="00270226">
        <w:t>d’articles</w:t>
      </w:r>
      <w:r>
        <w:t xml:space="preserve"> à l'aide de critères, avec un résultat qui donne une liste dans laquelle on peut sélectionner un </w:t>
      </w:r>
      <w:r w:rsidR="0002512C">
        <w:t>article en</w:t>
      </w:r>
      <w:r>
        <w:t xml:space="preserve"> particulier et obtenir ainsi les informations le concernant. </w:t>
      </w:r>
    </w:p>
    <w:p w14:paraId="3AF652D7" w14:textId="037911C5" w:rsidR="0015546A" w:rsidRDefault="0015546A" w:rsidP="002E011A">
      <w:pPr>
        <w:pStyle w:val="Retraitcorpsdetexte3"/>
        <w:numPr>
          <w:ilvl w:val="0"/>
          <w:numId w:val="16"/>
        </w:numPr>
      </w:pPr>
      <w:r>
        <w:t xml:space="preserve"> Production d'une liste d'habits selon critère qui peut être envoyée par la suite à l'aide de l'email ou sms à un magasin de ventes d'habits, ou à la Chaîne du Bonheur</w:t>
      </w:r>
    </w:p>
    <w:p w14:paraId="56AB6E6F" w14:textId="77777777" w:rsidR="007E7F28" w:rsidRDefault="007E7F28" w:rsidP="007E7F28">
      <w:pPr>
        <w:pStyle w:val="Retraitcorpsdetexte3"/>
        <w:ind w:left="2534"/>
      </w:pPr>
    </w:p>
    <w:p w14:paraId="6503B5FC" w14:textId="43998B49" w:rsidR="0015546A" w:rsidRDefault="0015546A" w:rsidP="0015546A">
      <w:pPr>
        <w:pStyle w:val="Retraitcorpsdetexte3"/>
      </w:pPr>
      <w:r>
        <w:t xml:space="preserve">L’application </w:t>
      </w:r>
      <w:r w:rsidR="000D3843">
        <w:t>servira de gestionnaires pour l’utilisateur, il aura la possibilité d’ajouter de nouveaux articles, en supprimer et en modifier, cela s’affichera sous la forme d’une collection que l’</w:t>
      </w:r>
      <w:proofErr w:type="spellStart"/>
      <w:r w:rsidR="000D3843">
        <w:t>ont</w:t>
      </w:r>
      <w:proofErr w:type="spellEnd"/>
      <w:r w:rsidR="000D3843">
        <w:t xml:space="preserve"> </w:t>
      </w:r>
      <w:proofErr w:type="gramStart"/>
      <w:r w:rsidR="000D3843">
        <w:t>pourra</w:t>
      </w:r>
      <w:proofErr w:type="gramEnd"/>
      <w:r w:rsidR="000D3843">
        <w:t xml:space="preserve"> parcourir à l’aide de différentes caté</w:t>
      </w:r>
      <w:r w:rsidR="00552F17">
        <w:t>gories</w:t>
      </w:r>
      <w:r w:rsidR="000D3843">
        <w:t xml:space="preserve"> (T-shirt, </w:t>
      </w:r>
      <w:proofErr w:type="spellStart"/>
      <w:r w:rsidR="000D3843">
        <w:t>Hoodie</w:t>
      </w:r>
      <w:proofErr w:type="spellEnd"/>
      <w:r w:rsidR="000D3843">
        <w:t>) etc.</w:t>
      </w:r>
    </w:p>
    <w:p w14:paraId="6A2DAFC4" w14:textId="77777777" w:rsidR="0015546A" w:rsidRPr="0015546A" w:rsidRDefault="0015546A" w:rsidP="0015546A">
      <w:pPr>
        <w:pStyle w:val="Retraitcorpsdetexte3"/>
      </w:pPr>
    </w:p>
    <w:p w14:paraId="3F1FE538" w14:textId="5D6895DB" w:rsidR="0015167D" w:rsidRDefault="00B85E85" w:rsidP="00B85E85">
      <w:pPr>
        <w:pStyle w:val="Titre3"/>
      </w:pPr>
      <w:bookmarkStart w:id="7" w:name="_Toc67469406"/>
      <w:r>
        <w:t>Contexte</w:t>
      </w:r>
      <w:bookmarkEnd w:id="7"/>
    </w:p>
    <w:p w14:paraId="1049CBCD" w14:textId="2F91A339" w:rsidR="000A5357" w:rsidRDefault="000A5357" w:rsidP="000A5357">
      <w:pPr>
        <w:pStyle w:val="Retraitcorpsdetexte3"/>
      </w:pPr>
      <w:r>
        <w:t xml:space="preserve">Ce projet est réalisé dans le cadre de mon TPI afin de valider mon CFC, il me permettra de démontrer mes capacités acquises lors de mon apprentissage. </w:t>
      </w:r>
    </w:p>
    <w:p w14:paraId="23CFDDD4" w14:textId="1F148799" w:rsidR="00DA4021" w:rsidRDefault="000A5357" w:rsidP="000A5357">
      <w:pPr>
        <w:pStyle w:val="Retraitcorpsdetexte3"/>
      </w:pPr>
      <w:r>
        <w:t>La thématique du projet a été choisie par moi-même</w:t>
      </w:r>
      <w:r w:rsidR="00F757DC">
        <w:t xml:space="preserve"> avec la validation de mon chef de projet </w:t>
      </w:r>
      <w:proofErr w:type="spellStart"/>
      <w:r w:rsidR="00F757DC">
        <w:t>Gruaz</w:t>
      </w:r>
      <w:proofErr w:type="spellEnd"/>
      <w:r w:rsidR="00F757DC">
        <w:t xml:space="preserve"> Gilbert ayant pris en compte ma passion autours de l’univers de la mode, des </w:t>
      </w:r>
      <w:proofErr w:type="spellStart"/>
      <w:r w:rsidR="00F757DC">
        <w:t>vetêments</w:t>
      </w:r>
      <w:proofErr w:type="spellEnd"/>
      <w:r w:rsidR="00F757DC">
        <w:t xml:space="preserve"> et des chaussures.</w:t>
      </w:r>
    </w:p>
    <w:p w14:paraId="04E34D2E" w14:textId="4B1B0851" w:rsidR="00F757DC" w:rsidRPr="00DA4021" w:rsidRDefault="00DA4021" w:rsidP="00DA4021">
      <w:pPr>
        <w:rPr>
          <w:szCs w:val="16"/>
        </w:rPr>
      </w:pPr>
      <w:r>
        <w:br w:type="page"/>
      </w:r>
    </w:p>
    <w:p w14:paraId="45A95D6D" w14:textId="4B8E0D47" w:rsidR="00753A51" w:rsidRDefault="00B85E85" w:rsidP="008E53F9">
      <w:pPr>
        <w:pStyle w:val="Titre2"/>
      </w:pPr>
      <w:bookmarkStart w:id="8" w:name="_Toc67469407"/>
      <w:r>
        <w:lastRenderedPageBreak/>
        <w:t>Objectifs</w:t>
      </w:r>
      <w:bookmarkEnd w:id="8"/>
    </w:p>
    <w:p w14:paraId="028C7E94" w14:textId="2C90CA6F" w:rsidR="00050068" w:rsidRDefault="00050068" w:rsidP="00050068">
      <w:pPr>
        <w:pStyle w:val="Retraitcorpsdetexte"/>
      </w:pPr>
      <w:r>
        <w:t xml:space="preserve">Le candidat est responsable de livrer, à son chef de projet et aux deux experts, les éléments de suivi de projet suivants : </w:t>
      </w:r>
    </w:p>
    <w:p w14:paraId="49B2BEC5" w14:textId="77777777" w:rsidR="00050068" w:rsidRDefault="00050068" w:rsidP="00050068">
      <w:pPr>
        <w:pStyle w:val="Retraitcorpsdetexte"/>
      </w:pPr>
    </w:p>
    <w:p w14:paraId="05FCBFB8" w14:textId="77777777" w:rsidR="00050068" w:rsidRPr="00050068" w:rsidRDefault="00050068" w:rsidP="002E011A">
      <w:pPr>
        <w:pStyle w:val="Retraitcorpsdetexte"/>
        <w:numPr>
          <w:ilvl w:val="0"/>
          <w:numId w:val="18"/>
        </w:numPr>
        <w:rPr>
          <w:sz w:val="22"/>
        </w:rPr>
      </w:pPr>
      <w:r w:rsidRPr="00050068">
        <w:rPr>
          <w:sz w:val="22"/>
        </w:rPr>
        <w:t xml:space="preserve">Une planification initiale (jour 1) et une planification aussi détaillée que possible (jour 3) </w:t>
      </w:r>
    </w:p>
    <w:p w14:paraId="1343DA2B" w14:textId="77777777" w:rsidR="00050068" w:rsidRPr="00050068" w:rsidRDefault="00050068" w:rsidP="002E011A">
      <w:pPr>
        <w:pStyle w:val="Retraitcorpsdetexte"/>
        <w:numPr>
          <w:ilvl w:val="0"/>
          <w:numId w:val="18"/>
        </w:numPr>
        <w:rPr>
          <w:sz w:val="22"/>
        </w:rPr>
      </w:pPr>
      <w:r w:rsidRPr="00050068">
        <w:rPr>
          <w:sz w:val="22"/>
        </w:rPr>
        <w:t xml:space="preserve"> Un tableau des besoins utilisateurs (clients et/ou vendeurs) </w:t>
      </w:r>
    </w:p>
    <w:p w14:paraId="56CEFD3D" w14:textId="5CF08C51" w:rsidR="00050068" w:rsidRPr="00050068" w:rsidRDefault="00050068" w:rsidP="002E011A">
      <w:pPr>
        <w:pStyle w:val="Retraitcorpsdetexte"/>
        <w:numPr>
          <w:ilvl w:val="0"/>
          <w:numId w:val="18"/>
        </w:numPr>
        <w:rPr>
          <w:sz w:val="22"/>
        </w:rPr>
      </w:pPr>
      <w:r w:rsidRPr="00050068">
        <w:rPr>
          <w:sz w:val="22"/>
        </w:rPr>
        <w:t xml:space="preserve"> Un rapport de projet</w:t>
      </w:r>
    </w:p>
    <w:p w14:paraId="77EF97B4" w14:textId="77777777" w:rsidR="00050068" w:rsidRPr="00050068" w:rsidRDefault="00050068" w:rsidP="002E011A">
      <w:pPr>
        <w:pStyle w:val="Retraitcorpsdetexte"/>
        <w:numPr>
          <w:ilvl w:val="0"/>
          <w:numId w:val="18"/>
        </w:numPr>
        <w:rPr>
          <w:sz w:val="22"/>
        </w:rPr>
      </w:pPr>
      <w:r w:rsidRPr="00050068">
        <w:rPr>
          <w:sz w:val="22"/>
        </w:rPr>
        <w:t xml:space="preserve"> Un journal de travail </w:t>
      </w:r>
    </w:p>
    <w:p w14:paraId="23A02F37" w14:textId="32440E91" w:rsidR="00050068" w:rsidRPr="00050068" w:rsidRDefault="00050068" w:rsidP="002E011A">
      <w:pPr>
        <w:pStyle w:val="Retraitcorpsdetexte"/>
        <w:numPr>
          <w:ilvl w:val="0"/>
          <w:numId w:val="18"/>
        </w:numPr>
        <w:rPr>
          <w:sz w:val="22"/>
        </w:rPr>
      </w:pPr>
      <w:r w:rsidRPr="00050068">
        <w:rPr>
          <w:sz w:val="22"/>
        </w:rPr>
        <w:t xml:space="preserve"> Les instructions pour la mise en œuvre de l'application, ou à une simulation de celle-ci</w:t>
      </w:r>
    </w:p>
    <w:p w14:paraId="3F8176DA" w14:textId="26C2B3E6" w:rsidR="00A84E64" w:rsidRPr="00DA4021" w:rsidRDefault="00A84E64" w:rsidP="0047166C">
      <w:pPr>
        <w:pStyle w:val="Retraitcorpsdetexte"/>
        <w:ind w:left="0"/>
      </w:pPr>
    </w:p>
    <w:p w14:paraId="6CF2AB46" w14:textId="29C45CF4" w:rsidR="00DA4021" w:rsidRPr="00DA4021" w:rsidRDefault="006E2112" w:rsidP="00B85E85">
      <w:pPr>
        <w:pStyle w:val="Retraitcorpsdetexte"/>
      </w:pPr>
      <w:r w:rsidRPr="00DA4021">
        <w:t xml:space="preserve">En plus de cela, </w:t>
      </w:r>
      <w:r w:rsidR="00A84E64">
        <w:t xml:space="preserve">l’application </w:t>
      </w:r>
      <w:proofErr w:type="gramStart"/>
      <w:r w:rsidR="00A84E64">
        <w:t xml:space="preserve">mobile </w:t>
      </w:r>
      <w:r w:rsidRPr="00DA4021">
        <w:t xml:space="preserve"> sera</w:t>
      </w:r>
      <w:proofErr w:type="gramEnd"/>
      <w:r w:rsidRPr="00DA4021">
        <w:t xml:space="preserve"> évalué sur les 7 points spécifiques suivants (Point A14 à A20): </w:t>
      </w:r>
    </w:p>
    <w:p w14:paraId="26729DDA" w14:textId="77777777" w:rsidR="00DA4021" w:rsidRDefault="00DA4021" w:rsidP="00B85E85">
      <w:pPr>
        <w:pStyle w:val="Retraitcorpsdetexte"/>
      </w:pPr>
    </w:p>
    <w:p w14:paraId="494B4164" w14:textId="3BE04D3D" w:rsidR="00DA4021" w:rsidRDefault="006E2112" w:rsidP="002E011A">
      <w:pPr>
        <w:pStyle w:val="Retraitcorpsdetexte"/>
        <w:numPr>
          <w:ilvl w:val="0"/>
          <w:numId w:val="17"/>
        </w:numPr>
        <w:rPr>
          <w:b/>
          <w:sz w:val="22"/>
        </w:rPr>
      </w:pPr>
      <w:r w:rsidRPr="00F00D3A">
        <w:rPr>
          <w:b/>
          <w:sz w:val="22"/>
        </w:rPr>
        <w:t>Production d'un modèle de données pertinent pour les inf</w:t>
      </w:r>
      <w:r w:rsidR="00DA4021" w:rsidRPr="00F00D3A">
        <w:rPr>
          <w:b/>
          <w:sz w:val="22"/>
        </w:rPr>
        <w:t>ormations concernant les habits/Article</w:t>
      </w:r>
      <w:r w:rsidR="00F00D3A">
        <w:rPr>
          <w:b/>
          <w:sz w:val="22"/>
        </w:rPr>
        <w:t> :</w:t>
      </w:r>
    </w:p>
    <w:p w14:paraId="26FFDE46" w14:textId="4CCB4FC3" w:rsidR="00F00D3A" w:rsidRPr="007335B4" w:rsidRDefault="00F00D3A" w:rsidP="002E011A">
      <w:pPr>
        <w:pStyle w:val="Retraitcorpsdetexte"/>
        <w:numPr>
          <w:ilvl w:val="0"/>
          <w:numId w:val="19"/>
        </w:numPr>
        <w:rPr>
          <w:sz w:val="22"/>
        </w:rPr>
      </w:pPr>
      <w:r w:rsidRPr="007335B4">
        <w:rPr>
          <w:sz w:val="22"/>
        </w:rPr>
        <w:t xml:space="preserve">Création d’une base de donnée </w:t>
      </w:r>
    </w:p>
    <w:p w14:paraId="4B147C14" w14:textId="7365D189" w:rsidR="007335B4" w:rsidRPr="007335B4" w:rsidRDefault="00F00D3A" w:rsidP="002E011A">
      <w:pPr>
        <w:pStyle w:val="Retraitcorpsdetexte"/>
        <w:numPr>
          <w:ilvl w:val="0"/>
          <w:numId w:val="19"/>
        </w:numPr>
        <w:spacing w:line="360" w:lineRule="auto"/>
        <w:rPr>
          <w:sz w:val="22"/>
        </w:rPr>
      </w:pPr>
      <w:r w:rsidRPr="007335B4">
        <w:rPr>
          <w:sz w:val="22"/>
        </w:rPr>
        <w:t xml:space="preserve">Implémenter les données suivantes dans la base de données : </w:t>
      </w:r>
    </w:p>
    <w:p w14:paraId="10DBA5E6" w14:textId="10A2B524" w:rsidR="00F00D3A" w:rsidRPr="00F00D3A" w:rsidRDefault="00F00D3A" w:rsidP="002E011A">
      <w:pPr>
        <w:pStyle w:val="Retraitcorpsdetexte"/>
        <w:numPr>
          <w:ilvl w:val="3"/>
          <w:numId w:val="20"/>
        </w:numPr>
        <w:rPr>
          <w:sz w:val="22"/>
        </w:rPr>
      </w:pPr>
      <w:r w:rsidRPr="00F00D3A">
        <w:rPr>
          <w:sz w:val="22"/>
        </w:rPr>
        <w:t xml:space="preserve">Image de </w:t>
      </w:r>
      <w:r w:rsidRPr="00F00D3A">
        <w:rPr>
          <w:i/>
          <w:sz w:val="22"/>
        </w:rPr>
        <w:t>l’article*</w:t>
      </w:r>
    </w:p>
    <w:p w14:paraId="5AE0BFFD" w14:textId="20E95D92" w:rsidR="00F00D3A" w:rsidRPr="00F00D3A" w:rsidRDefault="00F00D3A" w:rsidP="002E011A">
      <w:pPr>
        <w:pStyle w:val="Retraitcorpsdetexte"/>
        <w:numPr>
          <w:ilvl w:val="3"/>
          <w:numId w:val="20"/>
        </w:numPr>
        <w:rPr>
          <w:sz w:val="22"/>
        </w:rPr>
      </w:pPr>
      <w:r w:rsidRPr="00F00D3A">
        <w:rPr>
          <w:sz w:val="22"/>
        </w:rPr>
        <w:t xml:space="preserve">Nom * </w:t>
      </w:r>
    </w:p>
    <w:p w14:paraId="7435519A" w14:textId="5F2A5389" w:rsidR="00F00D3A" w:rsidRPr="00F00D3A" w:rsidRDefault="00F00D3A" w:rsidP="002E011A">
      <w:pPr>
        <w:pStyle w:val="Retraitcorpsdetexte"/>
        <w:numPr>
          <w:ilvl w:val="3"/>
          <w:numId w:val="20"/>
        </w:numPr>
        <w:rPr>
          <w:sz w:val="22"/>
        </w:rPr>
      </w:pPr>
      <w:r w:rsidRPr="00F00D3A">
        <w:rPr>
          <w:sz w:val="22"/>
        </w:rPr>
        <w:t xml:space="preserve">Taille * </w:t>
      </w:r>
    </w:p>
    <w:p w14:paraId="5CDAFAC0" w14:textId="7E861C93" w:rsidR="00F00D3A" w:rsidRPr="00F00D3A" w:rsidRDefault="00F00D3A" w:rsidP="002E011A">
      <w:pPr>
        <w:pStyle w:val="Retraitcorpsdetexte"/>
        <w:numPr>
          <w:ilvl w:val="3"/>
          <w:numId w:val="20"/>
        </w:numPr>
        <w:rPr>
          <w:sz w:val="22"/>
        </w:rPr>
      </w:pPr>
      <w:r w:rsidRPr="00F00D3A">
        <w:rPr>
          <w:sz w:val="22"/>
        </w:rPr>
        <w:t xml:space="preserve">Prix * </w:t>
      </w:r>
    </w:p>
    <w:p w14:paraId="76DCA712" w14:textId="28486F8A" w:rsidR="00F00D3A" w:rsidRPr="00F00D3A" w:rsidRDefault="00F00D3A" w:rsidP="002E011A">
      <w:pPr>
        <w:pStyle w:val="Retraitcorpsdetexte"/>
        <w:numPr>
          <w:ilvl w:val="3"/>
          <w:numId w:val="20"/>
        </w:numPr>
        <w:rPr>
          <w:sz w:val="22"/>
        </w:rPr>
      </w:pPr>
      <w:r w:rsidRPr="00F00D3A">
        <w:rPr>
          <w:sz w:val="22"/>
        </w:rPr>
        <w:t>Lieu d’achat *</w:t>
      </w:r>
    </w:p>
    <w:p w14:paraId="7DEBD307" w14:textId="5CADD2EB" w:rsidR="00F00D3A" w:rsidRPr="00F00D3A" w:rsidRDefault="00F00D3A" w:rsidP="002E011A">
      <w:pPr>
        <w:pStyle w:val="Retraitcorpsdetexte"/>
        <w:numPr>
          <w:ilvl w:val="3"/>
          <w:numId w:val="20"/>
        </w:numPr>
        <w:rPr>
          <w:sz w:val="22"/>
        </w:rPr>
      </w:pPr>
      <w:r w:rsidRPr="00F00D3A">
        <w:rPr>
          <w:sz w:val="22"/>
        </w:rPr>
        <w:t xml:space="preserve">Condition * </w:t>
      </w:r>
    </w:p>
    <w:p w14:paraId="13815EF6" w14:textId="6A01649B" w:rsidR="00F00D3A" w:rsidRPr="00F00D3A" w:rsidRDefault="00F00D3A" w:rsidP="002E011A">
      <w:pPr>
        <w:pStyle w:val="Retraitcorpsdetexte"/>
        <w:numPr>
          <w:ilvl w:val="3"/>
          <w:numId w:val="20"/>
        </w:numPr>
        <w:rPr>
          <w:sz w:val="22"/>
        </w:rPr>
      </w:pPr>
      <w:r w:rsidRPr="00F00D3A">
        <w:rPr>
          <w:sz w:val="22"/>
        </w:rPr>
        <w:t xml:space="preserve">Date d’achat </w:t>
      </w:r>
    </w:p>
    <w:p w14:paraId="1454BE45" w14:textId="0B3A9A40" w:rsidR="00DA4021" w:rsidRPr="00DA4021" w:rsidRDefault="00DA4021" w:rsidP="007335B4">
      <w:pPr>
        <w:pStyle w:val="Retraitcorpsdetexte"/>
        <w:ind w:left="0"/>
        <w:rPr>
          <w:sz w:val="22"/>
        </w:rPr>
      </w:pPr>
    </w:p>
    <w:p w14:paraId="1D107C14" w14:textId="46E6339A" w:rsidR="00F00D3A" w:rsidRDefault="006E2112" w:rsidP="002E011A">
      <w:pPr>
        <w:pStyle w:val="Retraitcorpsdetexte"/>
        <w:numPr>
          <w:ilvl w:val="0"/>
          <w:numId w:val="17"/>
        </w:numPr>
        <w:rPr>
          <w:b/>
          <w:sz w:val="22"/>
        </w:rPr>
      </w:pPr>
      <w:r w:rsidRPr="00F00D3A">
        <w:rPr>
          <w:b/>
          <w:sz w:val="22"/>
        </w:rPr>
        <w:t>Mise en œuvre d'une interface pour la saisie de ces informations</w:t>
      </w:r>
      <w:r w:rsidR="00F00D3A">
        <w:rPr>
          <w:b/>
          <w:sz w:val="22"/>
        </w:rPr>
        <w:t xml:space="preserve"> : </w:t>
      </w:r>
    </w:p>
    <w:p w14:paraId="085667E7" w14:textId="5592E403" w:rsidR="007335B4" w:rsidRDefault="007335B4" w:rsidP="007335B4">
      <w:pPr>
        <w:pStyle w:val="Retraitcorpsdetexte"/>
        <w:rPr>
          <w:b/>
          <w:sz w:val="22"/>
        </w:rPr>
      </w:pPr>
    </w:p>
    <w:p w14:paraId="18E4E3C1" w14:textId="52CAF947" w:rsidR="007335B4" w:rsidRDefault="007335B4" w:rsidP="002E011A">
      <w:pPr>
        <w:pStyle w:val="Retraitcorpsdetexte"/>
        <w:numPr>
          <w:ilvl w:val="0"/>
          <w:numId w:val="19"/>
        </w:numPr>
        <w:rPr>
          <w:sz w:val="22"/>
        </w:rPr>
      </w:pPr>
      <w:r>
        <w:rPr>
          <w:sz w:val="22"/>
        </w:rPr>
        <w:t>Page ajout d’un article :</w:t>
      </w:r>
    </w:p>
    <w:p w14:paraId="2291F674" w14:textId="012BF7F7" w:rsidR="007335B4" w:rsidRDefault="007335B4" w:rsidP="007335B4">
      <w:pPr>
        <w:pStyle w:val="Retraitcorpsdetexte"/>
        <w:ind w:left="2229"/>
        <w:rPr>
          <w:sz w:val="22"/>
        </w:rPr>
      </w:pPr>
    </w:p>
    <w:p w14:paraId="0B1D66DE" w14:textId="5798B73E" w:rsidR="007335B4" w:rsidRDefault="007335B4" w:rsidP="002E011A">
      <w:pPr>
        <w:pStyle w:val="Retraitcorpsdetexte"/>
        <w:numPr>
          <w:ilvl w:val="3"/>
          <w:numId w:val="20"/>
        </w:numPr>
        <w:rPr>
          <w:sz w:val="22"/>
        </w:rPr>
      </w:pPr>
      <w:r>
        <w:rPr>
          <w:sz w:val="22"/>
        </w:rPr>
        <w:t xml:space="preserve">Toutes les informations concernant l’article </w:t>
      </w:r>
    </w:p>
    <w:p w14:paraId="18BA9B52" w14:textId="4F656BD3" w:rsidR="00AA43AE" w:rsidRDefault="00AA43AE" w:rsidP="002E011A">
      <w:pPr>
        <w:pStyle w:val="Retraitcorpsdetexte"/>
        <w:numPr>
          <w:ilvl w:val="3"/>
          <w:numId w:val="20"/>
        </w:numPr>
        <w:rPr>
          <w:sz w:val="22"/>
        </w:rPr>
      </w:pPr>
      <w:r>
        <w:rPr>
          <w:sz w:val="22"/>
        </w:rPr>
        <w:t>Liaison avec la base de donnée</w:t>
      </w:r>
      <w:r w:rsidR="000A6C3D">
        <w:rPr>
          <w:sz w:val="22"/>
        </w:rPr>
        <w:t>s</w:t>
      </w:r>
      <w:r>
        <w:rPr>
          <w:sz w:val="22"/>
        </w:rPr>
        <w:t xml:space="preserve"> (Ecriture DB)</w:t>
      </w:r>
    </w:p>
    <w:p w14:paraId="6540A251" w14:textId="4DA08F5A" w:rsidR="007335B4" w:rsidRDefault="007335B4" w:rsidP="002E011A">
      <w:pPr>
        <w:pStyle w:val="Retraitcorpsdetexte"/>
        <w:numPr>
          <w:ilvl w:val="3"/>
          <w:numId w:val="20"/>
        </w:numPr>
        <w:rPr>
          <w:sz w:val="22"/>
        </w:rPr>
      </w:pPr>
      <w:r>
        <w:rPr>
          <w:sz w:val="22"/>
        </w:rPr>
        <w:t xml:space="preserve">Bouton de validation </w:t>
      </w:r>
    </w:p>
    <w:p w14:paraId="23A84112" w14:textId="227B30A4" w:rsidR="007335B4" w:rsidRDefault="007335B4" w:rsidP="002E011A">
      <w:pPr>
        <w:pStyle w:val="Retraitcorpsdetexte"/>
        <w:numPr>
          <w:ilvl w:val="3"/>
          <w:numId w:val="20"/>
        </w:numPr>
        <w:rPr>
          <w:sz w:val="22"/>
        </w:rPr>
      </w:pPr>
      <w:r>
        <w:rPr>
          <w:sz w:val="22"/>
        </w:rPr>
        <w:t xml:space="preserve">Bouton retour </w:t>
      </w:r>
    </w:p>
    <w:p w14:paraId="7A13BAB3" w14:textId="77777777" w:rsidR="00AA43AE" w:rsidRPr="00DA4021" w:rsidRDefault="00AA43AE" w:rsidP="007D0DE4">
      <w:pPr>
        <w:pStyle w:val="Retraitcorpsdetexte"/>
        <w:ind w:left="1509"/>
        <w:rPr>
          <w:sz w:val="22"/>
        </w:rPr>
      </w:pPr>
    </w:p>
    <w:p w14:paraId="5C6B0C4E" w14:textId="7CE946C2" w:rsidR="00DA4021" w:rsidRDefault="006E2112" w:rsidP="002E011A">
      <w:pPr>
        <w:pStyle w:val="Retraitcorpsdetexte"/>
        <w:numPr>
          <w:ilvl w:val="0"/>
          <w:numId w:val="17"/>
        </w:numPr>
        <w:rPr>
          <w:b/>
          <w:sz w:val="22"/>
        </w:rPr>
      </w:pPr>
      <w:r w:rsidRPr="00F00D3A">
        <w:rPr>
          <w:b/>
          <w:sz w:val="22"/>
        </w:rPr>
        <w:t xml:space="preserve">Mise en œuvre d'une interface </w:t>
      </w:r>
      <w:r w:rsidR="00DA4021" w:rsidRPr="00F00D3A">
        <w:rPr>
          <w:b/>
          <w:sz w:val="22"/>
        </w:rPr>
        <w:t>de modifications d'informations</w:t>
      </w:r>
      <w:r w:rsidR="00F00D3A">
        <w:rPr>
          <w:b/>
          <w:sz w:val="22"/>
        </w:rPr>
        <w:t> :</w:t>
      </w:r>
    </w:p>
    <w:p w14:paraId="7B11F6C0" w14:textId="74F44E15" w:rsidR="00AA43AE" w:rsidRDefault="00AA43AE" w:rsidP="002E011A">
      <w:pPr>
        <w:pStyle w:val="Retraitcorpsdetexte"/>
        <w:numPr>
          <w:ilvl w:val="0"/>
          <w:numId w:val="19"/>
        </w:numPr>
        <w:rPr>
          <w:sz w:val="22"/>
        </w:rPr>
      </w:pPr>
      <w:r>
        <w:rPr>
          <w:sz w:val="22"/>
        </w:rPr>
        <w:t xml:space="preserve">Page </w:t>
      </w:r>
      <w:r w:rsidR="00EB1353">
        <w:rPr>
          <w:sz w:val="22"/>
        </w:rPr>
        <w:t>modification</w:t>
      </w:r>
      <w:r>
        <w:rPr>
          <w:sz w:val="22"/>
        </w:rPr>
        <w:t xml:space="preserve"> d’un article :</w:t>
      </w:r>
    </w:p>
    <w:p w14:paraId="7B34120B" w14:textId="77777777" w:rsidR="00AA43AE" w:rsidRDefault="00AA43AE" w:rsidP="00AA43AE">
      <w:pPr>
        <w:pStyle w:val="Retraitcorpsdetexte"/>
        <w:ind w:left="2229"/>
        <w:rPr>
          <w:sz w:val="22"/>
        </w:rPr>
      </w:pPr>
    </w:p>
    <w:p w14:paraId="17A51839" w14:textId="77777777" w:rsidR="00AA43AE" w:rsidRDefault="00AA43AE" w:rsidP="002E011A">
      <w:pPr>
        <w:pStyle w:val="Retraitcorpsdetexte"/>
        <w:numPr>
          <w:ilvl w:val="3"/>
          <w:numId w:val="20"/>
        </w:numPr>
        <w:rPr>
          <w:sz w:val="22"/>
        </w:rPr>
      </w:pPr>
      <w:r>
        <w:rPr>
          <w:sz w:val="22"/>
        </w:rPr>
        <w:t xml:space="preserve">Toutes les informations concernant l’article </w:t>
      </w:r>
    </w:p>
    <w:p w14:paraId="339F0FA9" w14:textId="77E9BC16" w:rsidR="00AA43AE" w:rsidRDefault="00AA43AE" w:rsidP="002E011A">
      <w:pPr>
        <w:pStyle w:val="Retraitcorpsdetexte"/>
        <w:numPr>
          <w:ilvl w:val="3"/>
          <w:numId w:val="20"/>
        </w:numPr>
        <w:rPr>
          <w:sz w:val="22"/>
        </w:rPr>
      </w:pPr>
      <w:r>
        <w:rPr>
          <w:sz w:val="22"/>
        </w:rPr>
        <w:t>Liaison avec la base de donnée</w:t>
      </w:r>
      <w:r w:rsidR="000A6C3D">
        <w:rPr>
          <w:sz w:val="22"/>
        </w:rPr>
        <w:t>s</w:t>
      </w:r>
      <w:r>
        <w:rPr>
          <w:sz w:val="22"/>
        </w:rPr>
        <w:t xml:space="preserve"> (Lecture et écriture DB)</w:t>
      </w:r>
    </w:p>
    <w:p w14:paraId="78288EC6" w14:textId="2B395EF9" w:rsidR="00AA43AE" w:rsidRDefault="00AA43AE" w:rsidP="002E011A">
      <w:pPr>
        <w:pStyle w:val="Retraitcorpsdetexte"/>
        <w:numPr>
          <w:ilvl w:val="3"/>
          <w:numId w:val="20"/>
        </w:numPr>
        <w:rPr>
          <w:sz w:val="22"/>
        </w:rPr>
      </w:pPr>
      <w:r>
        <w:rPr>
          <w:sz w:val="22"/>
        </w:rPr>
        <w:t xml:space="preserve">Bouton de validation </w:t>
      </w:r>
    </w:p>
    <w:p w14:paraId="52FD4642" w14:textId="334522AB" w:rsidR="0047166C" w:rsidRPr="0047166C" w:rsidRDefault="0047166C" w:rsidP="002E011A">
      <w:pPr>
        <w:pStyle w:val="Retraitcorpsdetexte"/>
        <w:numPr>
          <w:ilvl w:val="3"/>
          <w:numId w:val="20"/>
        </w:numPr>
        <w:rPr>
          <w:sz w:val="22"/>
        </w:rPr>
      </w:pPr>
      <w:r>
        <w:rPr>
          <w:sz w:val="22"/>
        </w:rPr>
        <w:t>Bouton de sup</w:t>
      </w:r>
      <w:r w:rsidR="000D681A">
        <w:rPr>
          <w:sz w:val="22"/>
        </w:rPr>
        <w:t>p</w:t>
      </w:r>
      <w:r>
        <w:rPr>
          <w:sz w:val="22"/>
        </w:rPr>
        <w:t>ression de l’article</w:t>
      </w:r>
    </w:p>
    <w:p w14:paraId="6DDB8B0D" w14:textId="01D4A502" w:rsidR="00DA4021" w:rsidRDefault="00AA43AE" w:rsidP="002E011A">
      <w:pPr>
        <w:pStyle w:val="Retraitcorpsdetexte"/>
        <w:numPr>
          <w:ilvl w:val="3"/>
          <w:numId w:val="20"/>
        </w:numPr>
        <w:rPr>
          <w:sz w:val="22"/>
        </w:rPr>
      </w:pPr>
      <w:r>
        <w:rPr>
          <w:sz w:val="22"/>
        </w:rPr>
        <w:t xml:space="preserve">Bouton retour </w:t>
      </w:r>
    </w:p>
    <w:p w14:paraId="5A578B66" w14:textId="73F76507" w:rsidR="0047166C" w:rsidRDefault="00EB1DFA" w:rsidP="00EB1DFA">
      <w:pPr>
        <w:rPr>
          <w:sz w:val="22"/>
        </w:rPr>
      </w:pPr>
      <w:r>
        <w:rPr>
          <w:sz w:val="22"/>
        </w:rPr>
        <w:br w:type="page"/>
      </w:r>
    </w:p>
    <w:p w14:paraId="3D0C62F8" w14:textId="1C6B53A5" w:rsidR="00DA4021" w:rsidRDefault="006E2112" w:rsidP="002E011A">
      <w:pPr>
        <w:pStyle w:val="Retraitcorpsdetexte"/>
        <w:numPr>
          <w:ilvl w:val="0"/>
          <w:numId w:val="17"/>
        </w:numPr>
        <w:rPr>
          <w:b/>
          <w:sz w:val="22"/>
        </w:rPr>
      </w:pPr>
      <w:r w:rsidRPr="00F00D3A">
        <w:rPr>
          <w:b/>
          <w:sz w:val="22"/>
        </w:rPr>
        <w:lastRenderedPageBreak/>
        <w:t>Mise en œuvre d'une interface de suppressions d'</w:t>
      </w:r>
      <w:r w:rsidR="0047166C">
        <w:rPr>
          <w:b/>
          <w:sz w:val="22"/>
        </w:rPr>
        <w:t>articles</w:t>
      </w:r>
      <w:r w:rsidR="00F00D3A">
        <w:rPr>
          <w:b/>
          <w:sz w:val="22"/>
        </w:rPr>
        <w:t> :</w:t>
      </w:r>
    </w:p>
    <w:p w14:paraId="1D63CB0F" w14:textId="5173E21E" w:rsidR="0047166C" w:rsidRDefault="0047166C" w:rsidP="0047166C">
      <w:pPr>
        <w:pStyle w:val="Retraitcorpsdetexte"/>
        <w:rPr>
          <w:b/>
          <w:sz w:val="22"/>
        </w:rPr>
      </w:pPr>
    </w:p>
    <w:p w14:paraId="44F9ED98" w14:textId="1B5B6611" w:rsidR="0047166C" w:rsidRDefault="0047166C" w:rsidP="002E011A">
      <w:pPr>
        <w:pStyle w:val="Retraitcorpsdetexte"/>
        <w:numPr>
          <w:ilvl w:val="0"/>
          <w:numId w:val="19"/>
        </w:numPr>
        <w:rPr>
          <w:sz w:val="22"/>
        </w:rPr>
      </w:pPr>
      <w:r>
        <w:rPr>
          <w:sz w:val="22"/>
        </w:rPr>
        <w:t>Bouton disponible sur la page de modification, permettant la suppression d’un article.</w:t>
      </w:r>
    </w:p>
    <w:p w14:paraId="792E7F4D" w14:textId="07EE2845" w:rsidR="00DA4021" w:rsidRPr="00DA4021" w:rsidRDefault="00DA4021" w:rsidP="000D681A">
      <w:pPr>
        <w:pStyle w:val="Retraitcorpsdetexte"/>
        <w:ind w:left="0"/>
        <w:rPr>
          <w:sz w:val="22"/>
        </w:rPr>
      </w:pPr>
    </w:p>
    <w:p w14:paraId="03197B07" w14:textId="4F1ED7C3" w:rsidR="00DA4021" w:rsidRDefault="006E2112" w:rsidP="002E011A">
      <w:pPr>
        <w:pStyle w:val="Retraitcorpsdetexte"/>
        <w:numPr>
          <w:ilvl w:val="0"/>
          <w:numId w:val="17"/>
        </w:numPr>
        <w:rPr>
          <w:b/>
          <w:sz w:val="22"/>
        </w:rPr>
      </w:pPr>
      <w:r w:rsidRPr="00F00D3A">
        <w:rPr>
          <w:b/>
          <w:sz w:val="22"/>
        </w:rPr>
        <w:t>Mise en œuvre d'une interface de rec</w:t>
      </w:r>
      <w:r w:rsidR="00F00D3A">
        <w:rPr>
          <w:b/>
          <w:sz w:val="22"/>
        </w:rPr>
        <w:t>herches d'habits selon critères :</w:t>
      </w:r>
    </w:p>
    <w:p w14:paraId="6D482DFA" w14:textId="17324AC5" w:rsidR="000D681A" w:rsidRDefault="000D681A" w:rsidP="000D681A">
      <w:pPr>
        <w:pStyle w:val="Retraitcorpsdetexte"/>
        <w:ind w:left="1509"/>
        <w:rPr>
          <w:b/>
          <w:sz w:val="22"/>
        </w:rPr>
      </w:pPr>
    </w:p>
    <w:p w14:paraId="157A0930" w14:textId="6F7CC2BB" w:rsidR="000D681A" w:rsidRDefault="000D681A" w:rsidP="002E011A">
      <w:pPr>
        <w:pStyle w:val="Retraitcorpsdetexte"/>
        <w:numPr>
          <w:ilvl w:val="0"/>
          <w:numId w:val="19"/>
        </w:numPr>
        <w:rPr>
          <w:sz w:val="22"/>
        </w:rPr>
      </w:pPr>
      <w:r>
        <w:rPr>
          <w:sz w:val="22"/>
        </w:rPr>
        <w:t xml:space="preserve">Page principale de l’application : </w:t>
      </w:r>
    </w:p>
    <w:p w14:paraId="20477ABE" w14:textId="3F1B8A31" w:rsidR="00540DCF" w:rsidRDefault="00540DCF" w:rsidP="00540DCF">
      <w:pPr>
        <w:pStyle w:val="Retraitcorpsdetexte"/>
        <w:ind w:left="2229"/>
        <w:rPr>
          <w:sz w:val="22"/>
        </w:rPr>
      </w:pPr>
    </w:p>
    <w:p w14:paraId="34DB185D" w14:textId="24BE3272" w:rsidR="00540DCF" w:rsidRPr="0047166C" w:rsidRDefault="00540DCF" w:rsidP="002E011A">
      <w:pPr>
        <w:pStyle w:val="Retraitcorpsdetexte"/>
        <w:numPr>
          <w:ilvl w:val="3"/>
          <w:numId w:val="20"/>
        </w:numPr>
        <w:rPr>
          <w:sz w:val="22"/>
        </w:rPr>
      </w:pPr>
      <w:r>
        <w:rPr>
          <w:sz w:val="22"/>
        </w:rPr>
        <w:t xml:space="preserve">Affichage des articles ajoutés sous forme de collection </w:t>
      </w:r>
    </w:p>
    <w:p w14:paraId="60A826ED" w14:textId="496CB197" w:rsidR="000D681A" w:rsidRPr="00540DCF" w:rsidRDefault="00540DCF" w:rsidP="002E011A">
      <w:pPr>
        <w:pStyle w:val="Retraitcorpsdetexte"/>
        <w:numPr>
          <w:ilvl w:val="3"/>
          <w:numId w:val="20"/>
        </w:numPr>
        <w:rPr>
          <w:sz w:val="22"/>
        </w:rPr>
      </w:pPr>
      <w:r>
        <w:rPr>
          <w:sz w:val="22"/>
        </w:rPr>
        <w:t>Bouton</w:t>
      </w:r>
      <w:r w:rsidR="00EB1DFA">
        <w:rPr>
          <w:sz w:val="22"/>
        </w:rPr>
        <w:t xml:space="preserve"> ou Menu déroulant</w:t>
      </w:r>
      <w:r>
        <w:rPr>
          <w:sz w:val="22"/>
        </w:rPr>
        <w:t xml:space="preserve"> pour sélectionner la catégorie</w:t>
      </w:r>
      <w:r w:rsidR="00EB1DFA">
        <w:rPr>
          <w:sz w:val="22"/>
        </w:rPr>
        <w:t xml:space="preserve"> d’articles souhaiter : « T-shirt, Pull, Pantalon, Chaussures etc. »</w:t>
      </w:r>
    </w:p>
    <w:p w14:paraId="785822DD" w14:textId="170466C7" w:rsidR="00DA4021" w:rsidRPr="00DA4021" w:rsidRDefault="00DA4021" w:rsidP="00C10F0B">
      <w:pPr>
        <w:pStyle w:val="Retraitcorpsdetexte"/>
        <w:ind w:left="0"/>
        <w:rPr>
          <w:sz w:val="22"/>
        </w:rPr>
      </w:pPr>
    </w:p>
    <w:p w14:paraId="4D918F7C" w14:textId="1E52F7AF" w:rsidR="00DA4021" w:rsidRDefault="006E2112" w:rsidP="002E011A">
      <w:pPr>
        <w:pStyle w:val="Retraitcorpsdetexte"/>
        <w:numPr>
          <w:ilvl w:val="0"/>
          <w:numId w:val="17"/>
        </w:numPr>
        <w:rPr>
          <w:b/>
          <w:sz w:val="22"/>
        </w:rPr>
      </w:pPr>
      <w:r w:rsidRPr="00F00D3A">
        <w:rPr>
          <w:b/>
          <w:sz w:val="22"/>
        </w:rPr>
        <w:t>Mise en œuvre d'une liste d'habits selon critères, qui pourra être commu</w:t>
      </w:r>
      <w:r w:rsidR="00F00D3A">
        <w:rPr>
          <w:b/>
          <w:sz w:val="22"/>
        </w:rPr>
        <w:t>niquée par email, sms ou autre</w:t>
      </w:r>
      <w:r w:rsidR="000A6C3D">
        <w:rPr>
          <w:b/>
          <w:sz w:val="22"/>
        </w:rPr>
        <w:t>s</w:t>
      </w:r>
      <w:r w:rsidR="00F00D3A">
        <w:rPr>
          <w:b/>
          <w:sz w:val="22"/>
        </w:rPr>
        <w:t xml:space="preserve"> : </w:t>
      </w:r>
    </w:p>
    <w:p w14:paraId="59B03F4D" w14:textId="4F4338B3" w:rsidR="00C10F0B" w:rsidRDefault="00C10F0B" w:rsidP="00C10F0B">
      <w:pPr>
        <w:pStyle w:val="Retraitcorpsdetexte"/>
        <w:rPr>
          <w:b/>
          <w:sz w:val="22"/>
        </w:rPr>
      </w:pPr>
    </w:p>
    <w:p w14:paraId="12831515" w14:textId="4FC4A97E" w:rsidR="00C10F0B" w:rsidRPr="00C10F0B" w:rsidRDefault="00C10F0B" w:rsidP="002E011A">
      <w:pPr>
        <w:pStyle w:val="Retraitcorpsdetexte"/>
        <w:numPr>
          <w:ilvl w:val="0"/>
          <w:numId w:val="19"/>
        </w:numPr>
        <w:rPr>
          <w:sz w:val="22"/>
        </w:rPr>
      </w:pPr>
      <w:r>
        <w:rPr>
          <w:sz w:val="22"/>
        </w:rPr>
        <w:t xml:space="preserve">Système permettant de sélectionner plusieurs articles pour les partager par e-mail, </w:t>
      </w:r>
      <w:proofErr w:type="spellStart"/>
      <w:r>
        <w:rPr>
          <w:sz w:val="22"/>
        </w:rPr>
        <w:t>What’s</w:t>
      </w:r>
      <w:proofErr w:type="spellEnd"/>
      <w:r>
        <w:rPr>
          <w:sz w:val="22"/>
        </w:rPr>
        <w:t xml:space="preserve"> App, SMS etc. </w:t>
      </w:r>
    </w:p>
    <w:p w14:paraId="1083361A" w14:textId="77777777" w:rsidR="00C10F0B" w:rsidRPr="00F00D3A" w:rsidRDefault="00C10F0B" w:rsidP="00C10F0B">
      <w:pPr>
        <w:pStyle w:val="Retraitcorpsdetexte"/>
        <w:ind w:left="1509"/>
        <w:rPr>
          <w:b/>
          <w:sz w:val="22"/>
        </w:rPr>
      </w:pPr>
    </w:p>
    <w:p w14:paraId="59E461B7" w14:textId="77777777" w:rsidR="00DA4021" w:rsidRPr="00540DCF" w:rsidRDefault="00DA4021" w:rsidP="00DA4021">
      <w:pPr>
        <w:pStyle w:val="Retraitcorpsdetexte"/>
        <w:ind w:left="1509"/>
        <w:rPr>
          <w:b/>
          <w:sz w:val="22"/>
        </w:rPr>
      </w:pPr>
    </w:p>
    <w:p w14:paraId="19CD2974" w14:textId="5988887E" w:rsidR="006E2112" w:rsidRPr="00540DCF" w:rsidRDefault="006E2112" w:rsidP="002E011A">
      <w:pPr>
        <w:pStyle w:val="Retraitcorpsdetexte"/>
        <w:numPr>
          <w:ilvl w:val="0"/>
          <w:numId w:val="17"/>
        </w:numPr>
        <w:rPr>
          <w:b/>
          <w:sz w:val="22"/>
        </w:rPr>
      </w:pPr>
      <w:r w:rsidRPr="00540DCF">
        <w:rPr>
          <w:b/>
          <w:sz w:val="22"/>
        </w:rPr>
        <w:t>Les commentaires dans le code sont clairement rédigés avant de coder, de façon à permettre une réécriture dans un autre langage comme pour Android par exemple.</w:t>
      </w:r>
    </w:p>
    <w:p w14:paraId="6DDC9A9D" w14:textId="3B812673" w:rsidR="009060E8" w:rsidRPr="00DA4021" w:rsidRDefault="00DA4021" w:rsidP="00B85E85">
      <w:pPr>
        <w:rPr>
          <w:i/>
          <w:sz w:val="22"/>
        </w:rPr>
      </w:pPr>
      <w:r w:rsidRPr="00DA4021">
        <w:rPr>
          <w:i/>
          <w:sz w:val="22"/>
        </w:rPr>
        <w:br w:type="page"/>
      </w:r>
    </w:p>
    <w:p w14:paraId="341E178A" w14:textId="3603D77E" w:rsidR="00DA4021" w:rsidRPr="00DA4021" w:rsidRDefault="007F30AE" w:rsidP="000C3875">
      <w:pPr>
        <w:pStyle w:val="Titre2"/>
        <w:rPr>
          <w:i/>
          <w:noProof/>
        </w:rPr>
      </w:pPr>
      <w:bookmarkStart w:id="9" w:name="_Toc67469408"/>
      <w:r w:rsidRPr="007F30AE">
        <w:lastRenderedPageBreak/>
        <w:t>Planification</w:t>
      </w:r>
      <w:bookmarkEnd w:id="3"/>
      <w:bookmarkEnd w:id="4"/>
      <w:r w:rsidR="008E53F9">
        <w:t xml:space="preserve"> Initiale</w:t>
      </w:r>
      <w:bookmarkEnd w:id="9"/>
      <w:r w:rsidR="005E4644">
        <w:t xml:space="preserve"> et détaillée </w:t>
      </w:r>
    </w:p>
    <w:p w14:paraId="308D7855" w14:textId="69A0AF90" w:rsidR="00E55F48" w:rsidRDefault="00221F14">
      <w:pPr>
        <w:rPr>
          <w:i/>
          <w:noProof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1FD87F" wp14:editId="31AACF0B">
                <wp:simplePos x="0" y="0"/>
                <wp:positionH relativeFrom="column">
                  <wp:posOffset>324485</wp:posOffset>
                </wp:positionH>
                <wp:positionV relativeFrom="paragraph">
                  <wp:posOffset>3366243</wp:posOffset>
                </wp:positionV>
                <wp:extent cx="5382260" cy="2725420"/>
                <wp:effectExtent l="0" t="0" r="0" b="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2260" cy="2725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5A3AD4" w14:textId="696148FB" w:rsidR="000C3875" w:rsidRPr="000A6C3D" w:rsidRDefault="000C3875" w:rsidP="00F00D3A">
                            <w:pPr>
                              <w:tabs>
                                <w:tab w:val="left" w:pos="4395"/>
                              </w:tabs>
                              <w:spacing w:after="120"/>
                              <w:ind w:left="567"/>
                              <w:rPr>
                                <w:rFonts w:ascii="Century Gothic" w:eastAsia="Century Gothic" w:hAnsi="Century Gothic" w:cs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0A6C3D">
                              <w:rPr>
                                <w:rFonts w:ascii="Century Gothic" w:eastAsia="Century Gothic" w:hAnsi="Century Gothic" w:cs="Century Gothic"/>
                                <w:color w:val="000000"/>
                                <w:sz w:val="22"/>
                                <w:szCs w:val="22"/>
                              </w:rPr>
                              <w:t xml:space="preserve">La planification initiale a été réalisé le premier jour du projet et elle permet de répartir les tâches à effectuer lors des 5 semaines du projet TPI. </w:t>
                            </w:r>
                          </w:p>
                          <w:p w14:paraId="798F93C7" w14:textId="6E18AF9D" w:rsidR="000C3875" w:rsidRPr="000A6C3D" w:rsidRDefault="000C3875" w:rsidP="00F00D3A">
                            <w:pPr>
                              <w:tabs>
                                <w:tab w:val="left" w:pos="4395"/>
                              </w:tabs>
                              <w:spacing w:after="120"/>
                              <w:ind w:left="567"/>
                              <w:rPr>
                                <w:sz w:val="22"/>
                                <w:szCs w:val="22"/>
                              </w:rPr>
                            </w:pPr>
                            <w:r w:rsidRPr="000A6C3D">
                              <w:rPr>
                                <w:rFonts w:ascii="Century Gothic" w:eastAsia="Century Gothic" w:hAnsi="Century Gothic" w:cs="Century Gothic"/>
                                <w:color w:val="000000"/>
                                <w:sz w:val="22"/>
                                <w:szCs w:val="22"/>
                              </w:rPr>
                              <w:t xml:space="preserve">Pendant ce projet chaque journée est divisée en quart d’heure et nous avons en tout pendant ce projet 3 journées entière par semaine et 1 demi-journée. </w:t>
                            </w:r>
                          </w:p>
                          <w:p w14:paraId="14254569" w14:textId="77777777" w:rsidR="000C3875" w:rsidRPr="000A6C3D" w:rsidRDefault="000C3875" w:rsidP="00F00D3A">
                            <w:pPr>
                              <w:tabs>
                                <w:tab w:val="left" w:pos="4395"/>
                              </w:tabs>
                              <w:spacing w:after="120"/>
                              <w:ind w:left="567"/>
                              <w:rPr>
                                <w:rFonts w:ascii="Century Gothic" w:eastAsia="Century Gothic" w:hAnsi="Century Gothic" w:cs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0A6C3D">
                              <w:rPr>
                                <w:rFonts w:ascii="Century Gothic" w:eastAsia="Century Gothic" w:hAnsi="Century Gothic" w:cs="Century Gothic"/>
                                <w:color w:val="000000"/>
                                <w:sz w:val="22"/>
                                <w:szCs w:val="22"/>
                              </w:rPr>
                              <w:t>La planification initiale est consultable en annexes.</w:t>
                            </w:r>
                          </w:p>
                          <w:p w14:paraId="74E49A65" w14:textId="77777777" w:rsidR="000C3875" w:rsidRDefault="000C3875" w:rsidP="00F00D3A">
                            <w:pPr>
                              <w:tabs>
                                <w:tab w:val="left" w:pos="4395"/>
                              </w:tabs>
                              <w:spacing w:after="120"/>
                              <w:ind w:left="567"/>
                              <w:rPr>
                                <w:rFonts w:ascii="Century Gothic" w:eastAsia="Century Gothic" w:hAnsi="Century Gothic" w:cs="Century Gothic"/>
                                <w:color w:val="000000"/>
                              </w:rPr>
                            </w:pPr>
                          </w:p>
                          <w:p w14:paraId="0103F8F3" w14:textId="003CB51F" w:rsidR="000C3875" w:rsidRDefault="000C3875" w:rsidP="00F00D3A">
                            <w:pPr>
                              <w:tabs>
                                <w:tab w:val="left" w:pos="4395"/>
                              </w:tabs>
                              <w:spacing w:after="120"/>
                              <w:ind w:left="567"/>
                            </w:pPr>
                            <w:r w:rsidRPr="00B92A1E">
                              <w:rPr>
                                <w:b/>
                              </w:rPr>
                              <w:t>Annexe</w:t>
                            </w:r>
                            <w:r>
                              <w:t xml:space="preserve"> : </w:t>
                            </w:r>
                            <w:hyperlink w:anchor="_Planification_Initiale" w:history="1">
                              <w:r w:rsidRPr="00B92A1E">
                                <w:rPr>
                                  <w:rStyle w:val="Lienhypertexte"/>
                                </w:rPr>
                                <w:t>Planification</w:t>
                              </w:r>
                            </w:hyperlink>
                          </w:p>
                          <w:p w14:paraId="3F735EC0" w14:textId="77777777" w:rsidR="000C3875" w:rsidRDefault="000C3875" w:rsidP="00F00D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C1FD87F"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26" type="#_x0000_t202" style="position:absolute;margin-left:25.55pt;margin-top:265.05pt;width:423.8pt;height:214.6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" filled="f" stroked="f" strokeweight=".5pt">
                <v:textbox>
                  <w:txbxContent>
                    <w:p w14:paraId="2D5A3AD4" w14:textId="696148FB" w:rsidR="000C3875" w:rsidRPr="000A6C3D" w:rsidRDefault="000C3875" w:rsidP="00F00D3A">
                      <w:pPr>
                        <w:tabs>
                          <w:tab w:val="left" w:pos="4395"/>
                        </w:tabs>
                        <w:spacing w:after="120"/>
                        <w:ind w:left="567"/>
                        <w:rPr>
                          <w:rFonts w:ascii="Century Gothic" w:eastAsia="Century Gothic" w:hAnsi="Century Gothic" w:cs="Century Gothic"/>
                          <w:color w:val="000000"/>
                          <w:sz w:val="22"/>
                          <w:szCs w:val="22"/>
                        </w:rPr>
                      </w:pPr>
                      <w:r w:rsidRPr="000A6C3D">
                        <w:rPr>
                          <w:rFonts w:ascii="Century Gothic" w:eastAsia="Century Gothic" w:hAnsi="Century Gothic" w:cs="Century Gothic"/>
                          <w:color w:val="000000"/>
                          <w:sz w:val="22"/>
                          <w:szCs w:val="22"/>
                        </w:rPr>
                        <w:t xml:space="preserve">La planification initiale a été réalisé le premier jour du projet et elle permet de répartir les tâches à effectuer lors des 5 semaines du projet TPI. </w:t>
                      </w:r>
                    </w:p>
                    <w:p w14:paraId="798F93C7" w14:textId="6E18AF9D" w:rsidR="000C3875" w:rsidRPr="000A6C3D" w:rsidRDefault="000C3875" w:rsidP="00F00D3A">
                      <w:pPr>
                        <w:tabs>
                          <w:tab w:val="left" w:pos="4395"/>
                        </w:tabs>
                        <w:spacing w:after="120"/>
                        <w:ind w:left="567"/>
                        <w:rPr>
                          <w:sz w:val="22"/>
                          <w:szCs w:val="22"/>
                        </w:rPr>
                      </w:pPr>
                      <w:r w:rsidRPr="000A6C3D">
                        <w:rPr>
                          <w:rFonts w:ascii="Century Gothic" w:eastAsia="Century Gothic" w:hAnsi="Century Gothic" w:cs="Century Gothic"/>
                          <w:color w:val="000000"/>
                          <w:sz w:val="22"/>
                          <w:szCs w:val="22"/>
                        </w:rPr>
                        <w:t xml:space="preserve">Pendant ce projet chaque journée est divisée en quart d’heure et nous avons en tout pendant ce projet 3 journées entière par semaine et 1 demi-journée. </w:t>
                      </w:r>
                    </w:p>
                    <w:p w14:paraId="14254569" w14:textId="77777777" w:rsidR="000C3875" w:rsidRPr="000A6C3D" w:rsidRDefault="000C3875" w:rsidP="00F00D3A">
                      <w:pPr>
                        <w:tabs>
                          <w:tab w:val="left" w:pos="4395"/>
                        </w:tabs>
                        <w:spacing w:after="120"/>
                        <w:ind w:left="567"/>
                        <w:rPr>
                          <w:rFonts w:ascii="Century Gothic" w:eastAsia="Century Gothic" w:hAnsi="Century Gothic" w:cs="Century Gothic"/>
                          <w:color w:val="000000"/>
                          <w:sz w:val="22"/>
                          <w:szCs w:val="22"/>
                        </w:rPr>
                      </w:pPr>
                      <w:r w:rsidRPr="000A6C3D">
                        <w:rPr>
                          <w:rFonts w:ascii="Century Gothic" w:eastAsia="Century Gothic" w:hAnsi="Century Gothic" w:cs="Century Gothic"/>
                          <w:color w:val="000000"/>
                          <w:sz w:val="22"/>
                          <w:szCs w:val="22"/>
                        </w:rPr>
                        <w:t>La planification initiale est consultable en annexes.</w:t>
                      </w:r>
                    </w:p>
                    <w:p w14:paraId="74E49A65" w14:textId="77777777" w:rsidR="000C3875" w:rsidRDefault="000C3875" w:rsidP="00F00D3A">
                      <w:pPr>
                        <w:tabs>
                          <w:tab w:val="left" w:pos="4395"/>
                        </w:tabs>
                        <w:spacing w:after="120"/>
                        <w:ind w:left="567"/>
                        <w:rPr>
                          <w:rFonts w:ascii="Century Gothic" w:eastAsia="Century Gothic" w:hAnsi="Century Gothic" w:cs="Century Gothic"/>
                          <w:color w:val="000000"/>
                        </w:rPr>
                      </w:pPr>
                    </w:p>
                    <w:p w14:paraId="0103F8F3" w14:textId="003CB51F" w:rsidR="000C3875" w:rsidRDefault="000C3875" w:rsidP="00F00D3A">
                      <w:pPr>
                        <w:tabs>
                          <w:tab w:val="left" w:pos="4395"/>
                        </w:tabs>
                        <w:spacing w:after="120"/>
                        <w:ind w:left="567"/>
                      </w:pPr>
                      <w:r w:rsidRPr="00B92A1E">
                        <w:rPr>
                          <w:b/>
                        </w:rPr>
                        <w:t>Annexe</w:t>
                      </w:r>
                      <w:r>
                        <w:t xml:space="preserve"> : </w:t>
                      </w:r>
                      <w:hyperlink w:anchor="_Planification_Initiale" w:history="1">
                        <w:r w:rsidRPr="00B92A1E">
                          <w:rPr>
                            <w:rStyle w:val="Lienhypertexte"/>
                          </w:rPr>
                          <w:t>Planifica</w:t>
                        </w:r>
                        <w:r w:rsidRPr="00B92A1E">
                          <w:rPr>
                            <w:rStyle w:val="Lienhypertexte"/>
                          </w:rPr>
                          <w:t>t</w:t>
                        </w:r>
                        <w:r w:rsidRPr="00B92A1E">
                          <w:rPr>
                            <w:rStyle w:val="Lienhypertexte"/>
                          </w:rPr>
                          <w:t>ion</w:t>
                        </w:r>
                      </w:hyperlink>
                    </w:p>
                    <w:p w14:paraId="3F735EC0" w14:textId="77777777" w:rsidR="000C3875" w:rsidRDefault="000C3875" w:rsidP="00F00D3A"/>
                  </w:txbxContent>
                </v:textbox>
              </v:shape>
            </w:pict>
          </mc:Fallback>
        </mc:AlternateContent>
      </w:r>
      <w:r>
        <w:rPr>
          <w:i/>
          <w:noProof/>
        </w:rPr>
        <w:drawing>
          <wp:anchor distT="0" distB="0" distL="114300" distR="114300" simplePos="0" relativeHeight="251700224" behindDoc="0" locked="0" layoutInCell="1" allowOverlap="1" wp14:anchorId="6F7E3C28" wp14:editId="75E67A39">
            <wp:simplePos x="0" y="0"/>
            <wp:positionH relativeFrom="column">
              <wp:posOffset>1030018</wp:posOffset>
            </wp:positionH>
            <wp:positionV relativeFrom="paragraph">
              <wp:posOffset>161554</wp:posOffset>
            </wp:positionV>
            <wp:extent cx="4209690" cy="3053751"/>
            <wp:effectExtent l="0" t="0" r="635" b="0"/>
            <wp:wrapNone/>
            <wp:docPr id="5" name="Graphique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5F48">
        <w:rPr>
          <w:i/>
          <w:noProof/>
        </w:rPr>
        <w:br w:type="page"/>
      </w:r>
    </w:p>
    <w:p w14:paraId="72AFD1C2" w14:textId="5BF902A8" w:rsidR="00B85E85" w:rsidRDefault="00B85E85" w:rsidP="00B85E85">
      <w:pPr>
        <w:pStyle w:val="Titre1"/>
      </w:pPr>
      <w:bookmarkStart w:id="10" w:name="_Toc67469409"/>
      <w:r>
        <w:lastRenderedPageBreak/>
        <w:t>Analyse / conception</w:t>
      </w:r>
      <w:bookmarkEnd w:id="10"/>
    </w:p>
    <w:p w14:paraId="47CD006B" w14:textId="71F81BDD" w:rsidR="00B85E85" w:rsidRDefault="00B85E85" w:rsidP="00B85E85">
      <w:pPr>
        <w:pStyle w:val="Titre2"/>
      </w:pPr>
      <w:bookmarkStart w:id="11" w:name="_Toc67469410"/>
      <w:r>
        <w:t>Concept</w:t>
      </w:r>
      <w:bookmarkEnd w:id="11"/>
    </w:p>
    <w:p w14:paraId="7C8EEB80" w14:textId="7DFCB20E" w:rsidR="000A6C3D" w:rsidRDefault="000A6C3D" w:rsidP="000A6C3D">
      <w:pPr>
        <w:pStyle w:val="Titre3"/>
      </w:pPr>
      <w:r>
        <w:t xml:space="preserve">Maquettes </w:t>
      </w:r>
      <w:proofErr w:type="spellStart"/>
      <w:r>
        <w:t>grahique</w:t>
      </w:r>
      <w:proofErr w:type="spellEnd"/>
      <w:r>
        <w:t xml:space="preserve"> : </w:t>
      </w:r>
    </w:p>
    <w:p w14:paraId="43FDF46F" w14:textId="6D6A834A" w:rsidR="000A6C3D" w:rsidRDefault="000A6C3D">
      <w:pPr>
        <w:rPr>
          <w:noProof/>
        </w:rPr>
      </w:pPr>
    </w:p>
    <w:p w14:paraId="7F81C135" w14:textId="1AA940D2" w:rsidR="000A6C3D" w:rsidRDefault="000C3875" w:rsidP="000C3875">
      <w:pPr>
        <w:ind w:left="708"/>
        <w:rPr>
          <w:noProof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DC68296" wp14:editId="1BCD9F5A">
                <wp:simplePos x="0" y="0"/>
                <wp:positionH relativeFrom="column">
                  <wp:posOffset>3529066</wp:posOffset>
                </wp:positionH>
                <wp:positionV relativeFrom="paragraph">
                  <wp:posOffset>3032537</wp:posOffset>
                </wp:positionV>
                <wp:extent cx="676894" cy="235519"/>
                <wp:effectExtent l="0" t="0" r="28575" b="31750"/>
                <wp:wrapNone/>
                <wp:docPr id="12" name="Connecteur droi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894" cy="235519"/>
                        </a:xfrm>
                        <a:prstGeom prst="line">
                          <a:avLst/>
                        </a:prstGeom>
                        <a:ln w="17780"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BB65F3" id="Connecteur droit 12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.9pt,238.8pt" to="331.2pt,2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" strokecolor="#f79646 [3209]" strokeweight="1.4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D8E81CB" wp14:editId="74FD826B">
                <wp:simplePos x="0" y="0"/>
                <wp:positionH relativeFrom="column">
                  <wp:posOffset>4203123</wp:posOffset>
                </wp:positionH>
                <wp:positionV relativeFrom="paragraph">
                  <wp:posOffset>2782133</wp:posOffset>
                </wp:positionV>
                <wp:extent cx="725214" cy="583324"/>
                <wp:effectExtent l="0" t="0" r="17780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214" cy="5833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380642" id="Rectangle 13" o:spid="_x0000_s1026" style="position:absolute;margin-left:330.95pt;margin-top:219.05pt;width:57.1pt;height:45.9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" filled="f" strokecolor="#f79646 [3209]" strokeweight="1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6F281844" wp14:editId="0C86A808">
            <wp:simplePos x="0" y="0"/>
            <wp:positionH relativeFrom="column">
              <wp:posOffset>3932828</wp:posOffset>
            </wp:positionH>
            <wp:positionV relativeFrom="paragraph">
              <wp:posOffset>360589</wp:posOffset>
            </wp:positionV>
            <wp:extent cx="2253368" cy="4511377"/>
            <wp:effectExtent l="0" t="0" r="0" b="381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in-Page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5" b="670"/>
                    <a:stretch/>
                  </pic:blipFill>
                  <pic:spPr bwMode="auto">
                    <a:xfrm>
                      <a:off x="0" y="0"/>
                      <a:ext cx="2255052" cy="4514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87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4614E43" wp14:editId="44802F9C">
                <wp:simplePos x="0" y="0"/>
                <wp:positionH relativeFrom="column">
                  <wp:posOffset>2734478</wp:posOffset>
                </wp:positionH>
                <wp:positionV relativeFrom="paragraph">
                  <wp:posOffset>3077845</wp:posOffset>
                </wp:positionV>
                <wp:extent cx="1097280" cy="548640"/>
                <wp:effectExtent l="0" t="0" r="0" b="3810"/>
                <wp:wrapNone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548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2AF52" w14:textId="4522A20E" w:rsidR="000C3875" w:rsidRPr="000C3875" w:rsidRDefault="000C3875">
                            <w:pPr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0C3875">
                              <w:rPr>
                                <w:rFonts w:ascii="Arial" w:hAnsi="Arial" w:cs="Arial"/>
                                <w:sz w:val="16"/>
                              </w:rPr>
                              <w:t>Affichage d’un article dans le « </w:t>
                            </w:r>
                            <w:proofErr w:type="spellStart"/>
                            <w:r w:rsidRPr="000C3875">
                              <w:rPr>
                                <w:rFonts w:ascii="Arial" w:hAnsi="Arial" w:cs="Arial"/>
                                <w:sz w:val="16"/>
                              </w:rPr>
                              <w:t>Feed</w:t>
                            </w:r>
                            <w:proofErr w:type="spellEnd"/>
                            <w:r w:rsidRPr="000C3875">
                              <w:rPr>
                                <w:rFonts w:ascii="Arial" w:hAnsi="Arial" w:cs="Arial"/>
                                <w:sz w:val="16"/>
                              </w:rPr>
                              <w:t> 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14E43" id="Zone de texte 14" o:spid="_x0000_s1027" type="#_x0000_t202" style="position:absolute;left:0;text-align:left;margin-left:215.3pt;margin-top:242.35pt;width:86.4pt;height:43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" filled="f" stroked="f" strokeweight=".5pt">
                <v:textbox>
                  <w:txbxContent>
                    <w:p w14:paraId="1182AF52" w14:textId="4522A20E" w:rsidR="000C3875" w:rsidRPr="000C3875" w:rsidRDefault="000C3875">
                      <w:pPr>
                        <w:rPr>
                          <w:rFonts w:ascii="Arial" w:hAnsi="Arial" w:cs="Arial"/>
                          <w:sz w:val="16"/>
                        </w:rPr>
                      </w:pPr>
                      <w:r w:rsidRPr="000C3875">
                        <w:rPr>
                          <w:rFonts w:ascii="Arial" w:hAnsi="Arial" w:cs="Arial"/>
                          <w:sz w:val="16"/>
                        </w:rPr>
                        <w:t>Affichage d’un article dans le « </w:t>
                      </w:r>
                      <w:proofErr w:type="spellStart"/>
                      <w:r w:rsidRPr="000C3875">
                        <w:rPr>
                          <w:rFonts w:ascii="Arial" w:hAnsi="Arial" w:cs="Arial"/>
                          <w:sz w:val="16"/>
                        </w:rPr>
                        <w:t>Feed</w:t>
                      </w:r>
                      <w:proofErr w:type="spellEnd"/>
                      <w:r w:rsidRPr="000C3875">
                        <w:rPr>
                          <w:rFonts w:ascii="Arial" w:hAnsi="Arial" w:cs="Arial"/>
                          <w:sz w:val="16"/>
                        </w:rPr>
                        <w:t> »</w:t>
                      </w:r>
                    </w:p>
                  </w:txbxContent>
                </v:textbox>
              </v:shape>
            </w:pict>
          </mc:Fallback>
        </mc:AlternateContent>
      </w:r>
      <w:r w:rsidR="00BD687F">
        <w:rPr>
          <w:noProof/>
        </w:rPr>
        <w:drawing>
          <wp:anchor distT="0" distB="0" distL="114300" distR="114300" simplePos="0" relativeHeight="251710464" behindDoc="0" locked="0" layoutInCell="1" allowOverlap="1" wp14:anchorId="685F5B2C" wp14:editId="1083EE9B">
            <wp:simplePos x="0" y="0"/>
            <wp:positionH relativeFrom="column">
              <wp:posOffset>528059</wp:posOffset>
            </wp:positionH>
            <wp:positionV relativeFrom="paragraph">
              <wp:posOffset>4445</wp:posOffset>
            </wp:positionV>
            <wp:extent cx="838456" cy="254924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ame maquette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" t="6565" r="-1" b="12945"/>
                    <a:stretch/>
                  </pic:blipFill>
                  <pic:spPr bwMode="auto">
                    <a:xfrm>
                      <a:off x="0" y="0"/>
                      <a:ext cx="838456" cy="25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C3D">
        <w:rPr>
          <w:noProof/>
        </w:rPr>
        <w:drawing>
          <wp:anchor distT="0" distB="0" distL="114300" distR="114300" simplePos="0" relativeHeight="251708416" behindDoc="0" locked="0" layoutInCell="1" allowOverlap="1" wp14:anchorId="7B07AC93" wp14:editId="647899F1">
            <wp:simplePos x="0" y="0"/>
            <wp:positionH relativeFrom="column">
              <wp:posOffset>4694382</wp:posOffset>
            </wp:positionH>
            <wp:positionV relativeFrom="paragraph">
              <wp:posOffset>103505</wp:posOffset>
            </wp:positionV>
            <wp:extent cx="838456" cy="254924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ame maquette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" t="6565" r="-1" b="12945"/>
                    <a:stretch/>
                  </pic:blipFill>
                  <pic:spPr bwMode="auto">
                    <a:xfrm>
                      <a:off x="0" y="0"/>
                      <a:ext cx="838456" cy="25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C3D">
        <w:rPr>
          <w:noProof/>
        </w:rPr>
        <w:drawing>
          <wp:anchor distT="0" distB="0" distL="114300" distR="114300" simplePos="0" relativeHeight="251706368" behindDoc="0" locked="0" layoutInCell="1" allowOverlap="1" wp14:anchorId="3F882B3E" wp14:editId="643BCA1D">
            <wp:simplePos x="0" y="0"/>
            <wp:positionH relativeFrom="column">
              <wp:posOffset>-143510</wp:posOffset>
            </wp:positionH>
            <wp:positionV relativeFrom="paragraph">
              <wp:posOffset>276052</wp:posOffset>
            </wp:positionV>
            <wp:extent cx="4210050" cy="4534535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in-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53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C3D">
        <w:rPr>
          <w:noProof/>
        </w:rPr>
        <w:br w:type="page"/>
      </w:r>
    </w:p>
    <w:p w14:paraId="38347134" w14:textId="4413331C" w:rsidR="000A6C3D" w:rsidRDefault="000A6C3D" w:rsidP="000A6C3D">
      <w:pPr>
        <w:pStyle w:val="Retraitcorpsdetexte3"/>
        <w:rPr>
          <w:noProof/>
        </w:rPr>
      </w:pPr>
    </w:p>
    <w:p w14:paraId="72298452" w14:textId="645B18C6" w:rsidR="000A6C3D" w:rsidRPr="000A6C3D" w:rsidRDefault="000A6C3D" w:rsidP="000A6C3D">
      <w:pPr>
        <w:pStyle w:val="Retraitcorpsdetexte3"/>
      </w:pPr>
    </w:p>
    <w:p w14:paraId="3D441E30" w14:textId="45F247F9" w:rsidR="000A6C3D" w:rsidRPr="007D0DE4" w:rsidRDefault="003570FF" w:rsidP="007D0DE4">
      <w:pPr>
        <w:rPr>
          <w:szCs w:val="16"/>
        </w:rPr>
      </w:pPr>
      <w:r>
        <w:rPr>
          <w:noProof/>
          <w:szCs w:val="16"/>
        </w:rPr>
        <w:drawing>
          <wp:anchor distT="0" distB="0" distL="114300" distR="114300" simplePos="0" relativeHeight="251718656" behindDoc="0" locked="0" layoutInCell="1" allowOverlap="1" wp14:anchorId="01ADCE84" wp14:editId="49A66364">
            <wp:simplePos x="0" y="0"/>
            <wp:positionH relativeFrom="margin">
              <wp:posOffset>3248025</wp:posOffset>
            </wp:positionH>
            <wp:positionV relativeFrom="paragraph">
              <wp:posOffset>4812030</wp:posOffset>
            </wp:positionV>
            <wp:extent cx="2515235" cy="2515235"/>
            <wp:effectExtent l="0" t="0" r="0" b="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d-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093F2A3D" wp14:editId="7ABFF465">
            <wp:simplePos x="0" y="0"/>
            <wp:positionH relativeFrom="margin">
              <wp:posOffset>122555</wp:posOffset>
            </wp:positionH>
            <wp:positionV relativeFrom="paragraph">
              <wp:posOffset>669925</wp:posOffset>
            </wp:positionV>
            <wp:extent cx="2393315" cy="2393315"/>
            <wp:effectExtent l="0" t="0" r="6985" b="6985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d-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0DE4">
        <w:br w:type="page"/>
      </w:r>
    </w:p>
    <w:p w14:paraId="0E1C8AF6" w14:textId="7FCBA85D" w:rsidR="003570FF" w:rsidRDefault="003570FF" w:rsidP="003570FF">
      <w:pPr>
        <w:pStyle w:val="Titre3"/>
        <w:numPr>
          <w:ilvl w:val="0"/>
          <w:numId w:val="0"/>
        </w:numPr>
        <w:ind w:left="1814"/>
      </w:pPr>
      <w:r>
        <w:rPr>
          <w:noProof/>
          <w:szCs w:val="16"/>
        </w:rPr>
        <w:lastRenderedPageBreak/>
        <w:drawing>
          <wp:anchor distT="0" distB="0" distL="114300" distR="114300" simplePos="0" relativeHeight="251720704" behindDoc="0" locked="0" layoutInCell="1" allowOverlap="1" wp14:anchorId="335B3EAD" wp14:editId="5FF64885">
            <wp:simplePos x="0" y="0"/>
            <wp:positionH relativeFrom="margin">
              <wp:posOffset>764597</wp:posOffset>
            </wp:positionH>
            <wp:positionV relativeFrom="paragraph">
              <wp:posOffset>16491</wp:posOffset>
            </wp:positionV>
            <wp:extent cx="4572000" cy="2515191"/>
            <wp:effectExtent l="0" t="0" r="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d-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395" cy="2516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E51A93" w14:textId="77777777" w:rsidR="003570FF" w:rsidRDefault="003570FF" w:rsidP="003570FF">
      <w:pPr>
        <w:pStyle w:val="Titre3"/>
        <w:numPr>
          <w:ilvl w:val="0"/>
          <w:numId w:val="0"/>
        </w:numPr>
        <w:ind w:left="1814"/>
      </w:pPr>
    </w:p>
    <w:p w14:paraId="1332E1A6" w14:textId="1FCEC47C" w:rsidR="003570FF" w:rsidRDefault="003570FF" w:rsidP="003570FF">
      <w:pPr>
        <w:pStyle w:val="Titre3"/>
        <w:numPr>
          <w:ilvl w:val="0"/>
          <w:numId w:val="0"/>
        </w:numPr>
        <w:ind w:left="1814"/>
      </w:pPr>
    </w:p>
    <w:p w14:paraId="465228FB" w14:textId="77777777" w:rsidR="003570FF" w:rsidRDefault="003570FF" w:rsidP="003570FF">
      <w:pPr>
        <w:pStyle w:val="Titre3"/>
        <w:numPr>
          <w:ilvl w:val="0"/>
          <w:numId w:val="0"/>
        </w:numPr>
        <w:ind w:left="1814"/>
      </w:pPr>
    </w:p>
    <w:p w14:paraId="48F0CE3F" w14:textId="0E410C78" w:rsidR="003570FF" w:rsidRDefault="003570FF" w:rsidP="003570FF">
      <w:pPr>
        <w:pStyle w:val="Titre3"/>
        <w:numPr>
          <w:ilvl w:val="0"/>
          <w:numId w:val="0"/>
        </w:numPr>
        <w:ind w:left="1814"/>
      </w:pPr>
    </w:p>
    <w:p w14:paraId="5A0F20A3" w14:textId="77777777" w:rsidR="003570FF" w:rsidRDefault="003570FF" w:rsidP="003570FF">
      <w:pPr>
        <w:pStyle w:val="Titre3"/>
        <w:numPr>
          <w:ilvl w:val="0"/>
          <w:numId w:val="0"/>
        </w:numPr>
        <w:ind w:left="1814"/>
      </w:pPr>
    </w:p>
    <w:p w14:paraId="04DC856A" w14:textId="4A20B4FC" w:rsidR="003570FF" w:rsidRDefault="003570FF" w:rsidP="003570FF">
      <w:pPr>
        <w:pStyle w:val="Titre3"/>
        <w:numPr>
          <w:ilvl w:val="0"/>
          <w:numId w:val="0"/>
        </w:numPr>
        <w:ind w:left="1814"/>
      </w:pPr>
    </w:p>
    <w:p w14:paraId="63CBF95E" w14:textId="19206A1F" w:rsidR="003570FF" w:rsidRDefault="003570FF" w:rsidP="003570FF">
      <w:pPr>
        <w:pStyle w:val="Retraitcorpsdetexte3"/>
      </w:pPr>
    </w:p>
    <w:p w14:paraId="0B93EB3A" w14:textId="584A1AB2" w:rsidR="003570FF" w:rsidRDefault="003570FF" w:rsidP="003570FF">
      <w:pPr>
        <w:pStyle w:val="Retraitcorpsdetexte3"/>
      </w:pPr>
    </w:p>
    <w:p w14:paraId="2DEEFB80" w14:textId="77777777" w:rsidR="003570FF" w:rsidRPr="003570FF" w:rsidRDefault="003570FF" w:rsidP="003570FF">
      <w:pPr>
        <w:pStyle w:val="Retraitcorpsdetexte3"/>
      </w:pPr>
    </w:p>
    <w:p w14:paraId="2AF52F61" w14:textId="0CE9C8DE" w:rsidR="003570FF" w:rsidRPr="003570FF" w:rsidRDefault="003570FF" w:rsidP="003570FF">
      <w:pPr>
        <w:pStyle w:val="Titre3"/>
        <w:numPr>
          <w:ilvl w:val="0"/>
          <w:numId w:val="0"/>
        </w:numPr>
        <w:ind w:left="1814"/>
      </w:pPr>
    </w:p>
    <w:p w14:paraId="13685787" w14:textId="58074BD6" w:rsidR="000A6C3D" w:rsidRDefault="00CC46E2" w:rsidP="003570FF">
      <w:pPr>
        <w:pStyle w:val="Titre3"/>
      </w:pPr>
      <w:r w:rsidRPr="00CC46E2">
        <w:rPr>
          <w:color w:val="E36C0A" w:themeColor="accent6" w:themeShade="BF"/>
        </w:rPr>
        <w:t>M</w:t>
      </w:r>
      <w:r>
        <w:t xml:space="preserve">odèle </w:t>
      </w:r>
      <w:r w:rsidRPr="00CC46E2">
        <w:rPr>
          <w:color w:val="E36C0A" w:themeColor="accent6" w:themeShade="BF"/>
        </w:rPr>
        <w:t>C</w:t>
      </w:r>
      <w:r>
        <w:t xml:space="preserve">onceptuel des </w:t>
      </w:r>
      <w:r w:rsidRPr="00CC46E2">
        <w:rPr>
          <w:color w:val="E36C0A" w:themeColor="accent6" w:themeShade="BF"/>
        </w:rPr>
        <w:t>D</w:t>
      </w:r>
      <w:r>
        <w:t>onnées (DB)</w:t>
      </w:r>
    </w:p>
    <w:p w14:paraId="29826F39" w14:textId="1D04C940" w:rsidR="00CC46E2" w:rsidRDefault="00CC46E2" w:rsidP="00CC46E2">
      <w:pPr>
        <w:pStyle w:val="Retraitcorpsdetexte3"/>
      </w:pPr>
    </w:p>
    <w:p w14:paraId="5BA95A4A" w14:textId="2D3D56F2" w:rsidR="00CC46E2" w:rsidRPr="00CC46E2" w:rsidRDefault="00CC46E2" w:rsidP="00CC46E2">
      <w:pPr>
        <w:pStyle w:val="Retraitcorpsdetexte3"/>
        <w:rPr>
          <w:b/>
          <w:color w:val="E36C0A" w:themeColor="accent6" w:themeShade="BF"/>
        </w:rPr>
      </w:pPr>
      <w:r w:rsidRPr="00CC46E2">
        <w:rPr>
          <w:b/>
          <w:color w:val="E36C0A" w:themeColor="accent6" w:themeShade="BF"/>
        </w:rPr>
        <w:t xml:space="preserve">Maquette à implémenter </w:t>
      </w:r>
    </w:p>
    <w:p w14:paraId="253D5A7B" w14:textId="6EDA4FDB" w:rsidR="00CC46E2" w:rsidRDefault="003570FF" w:rsidP="00CC46E2">
      <w:pPr>
        <w:pStyle w:val="Retraitcorpsdetexte3"/>
      </w:pPr>
      <w:r>
        <w:object w:dxaOrig="1543" w:dyaOrig="1000" w14:anchorId="2D8D775A">
          <v:shape id="_x0000_i1028" type="#_x0000_t75" style="width:296.25pt;height:191.25pt" o:ole="">
            <v:imagedata r:id="rId15" o:title=""/>
          </v:shape>
          <o:OLEObject Type="Embed" ProgID="Package" ShapeID="_x0000_i1028" DrawAspect="Icon" ObjectID="_1682151282" r:id="rId16"/>
        </w:object>
      </w:r>
    </w:p>
    <w:p w14:paraId="397AFD10" w14:textId="77777777" w:rsidR="00CC46E2" w:rsidRPr="00CC46E2" w:rsidRDefault="00CC46E2" w:rsidP="00CC46E2">
      <w:pPr>
        <w:pStyle w:val="Retraitcorpsdetexte3"/>
      </w:pPr>
    </w:p>
    <w:p w14:paraId="795B3D08" w14:textId="2C1389D1" w:rsidR="00B85E85" w:rsidRPr="00B85E85" w:rsidRDefault="00B85E85" w:rsidP="00B85E85">
      <w:pPr>
        <w:pStyle w:val="Retraitcorpsdetexte"/>
        <w:rPr>
          <w:i/>
          <w:sz w:val="22"/>
          <w:szCs w:val="22"/>
        </w:rPr>
      </w:pPr>
      <w:r w:rsidRPr="00B85E85">
        <w:rPr>
          <w:i/>
          <w:sz w:val="22"/>
          <w:szCs w:val="22"/>
        </w:rPr>
        <w:t xml:space="preserve">Le concept complet avec toutes ses </w:t>
      </w:r>
      <w:proofErr w:type="gramStart"/>
      <w:r w:rsidRPr="00B85E85">
        <w:rPr>
          <w:i/>
          <w:sz w:val="22"/>
          <w:szCs w:val="22"/>
        </w:rPr>
        <w:t>annexes:</w:t>
      </w:r>
      <w:proofErr w:type="gramEnd"/>
    </w:p>
    <w:p w14:paraId="3C41610E" w14:textId="197A903C" w:rsidR="00B85E85" w:rsidRPr="00B85E85" w:rsidRDefault="00B85E85" w:rsidP="00B85E85">
      <w:pPr>
        <w:pStyle w:val="Retraitcorpsdetexte"/>
        <w:rPr>
          <w:i/>
          <w:sz w:val="22"/>
          <w:szCs w:val="22"/>
        </w:rPr>
      </w:pPr>
    </w:p>
    <w:p w14:paraId="33352762" w14:textId="1D2568FA" w:rsidR="00B85E85" w:rsidRPr="00B85E85" w:rsidRDefault="00B85E85" w:rsidP="00B85E85">
      <w:pPr>
        <w:pStyle w:val="Retraitcorpsdetexte"/>
        <w:rPr>
          <w:i/>
          <w:sz w:val="22"/>
          <w:szCs w:val="22"/>
        </w:rPr>
      </w:pPr>
      <w:r w:rsidRPr="00B85E85">
        <w:rPr>
          <w:i/>
          <w:sz w:val="22"/>
          <w:szCs w:val="22"/>
        </w:rPr>
        <w:t>Par exemple :</w:t>
      </w:r>
    </w:p>
    <w:p w14:paraId="1934B784" w14:textId="3F77FD65" w:rsidR="00B85E85" w:rsidRPr="00B85E85" w:rsidRDefault="00B85E85" w:rsidP="002E011A">
      <w:pPr>
        <w:pStyle w:val="Retraitcorpsdetexte"/>
        <w:numPr>
          <w:ilvl w:val="0"/>
          <w:numId w:val="14"/>
        </w:numPr>
        <w:rPr>
          <w:i/>
          <w:sz w:val="22"/>
          <w:szCs w:val="22"/>
        </w:rPr>
      </w:pPr>
      <w:proofErr w:type="gramStart"/>
      <w:r w:rsidRPr="00B85E85">
        <w:rPr>
          <w:i/>
          <w:sz w:val="22"/>
          <w:szCs w:val="22"/>
        </w:rPr>
        <w:t>Multimédia:</w:t>
      </w:r>
      <w:proofErr w:type="gramEnd"/>
      <w:r w:rsidRPr="00B85E85">
        <w:rPr>
          <w:i/>
          <w:sz w:val="22"/>
          <w:szCs w:val="22"/>
        </w:rPr>
        <w:t xml:space="preserve"> carte de site, maquettes papier, story </w:t>
      </w:r>
      <w:proofErr w:type="spellStart"/>
      <w:r w:rsidRPr="00B85E85">
        <w:rPr>
          <w:i/>
          <w:sz w:val="22"/>
          <w:szCs w:val="22"/>
        </w:rPr>
        <w:t>board</w:t>
      </w:r>
      <w:proofErr w:type="spellEnd"/>
      <w:r w:rsidRPr="00B85E85">
        <w:rPr>
          <w:i/>
          <w:sz w:val="22"/>
          <w:szCs w:val="22"/>
        </w:rPr>
        <w:t xml:space="preserve"> préliminaire,</w:t>
      </w:r>
      <w:r w:rsidRPr="00B85E85">
        <w:rPr>
          <w:i/>
          <w:spacing w:val="-14"/>
          <w:sz w:val="22"/>
          <w:szCs w:val="22"/>
        </w:rPr>
        <w:t xml:space="preserve"> </w:t>
      </w:r>
      <w:r w:rsidRPr="00B85E85">
        <w:rPr>
          <w:i/>
          <w:sz w:val="22"/>
          <w:szCs w:val="22"/>
        </w:rPr>
        <w:t>…</w:t>
      </w:r>
    </w:p>
    <w:p w14:paraId="1670FF6C" w14:textId="5198B403" w:rsidR="00B85E85" w:rsidRPr="00B85E85" w:rsidRDefault="00B85E85" w:rsidP="002E011A">
      <w:pPr>
        <w:pStyle w:val="Retraitcorpsdetexte"/>
        <w:numPr>
          <w:ilvl w:val="0"/>
          <w:numId w:val="14"/>
        </w:numPr>
        <w:rPr>
          <w:i/>
          <w:sz w:val="22"/>
          <w:szCs w:val="22"/>
        </w:rPr>
      </w:pPr>
      <w:r w:rsidRPr="00B85E85">
        <w:rPr>
          <w:i/>
          <w:sz w:val="22"/>
          <w:szCs w:val="22"/>
        </w:rPr>
        <w:t xml:space="preserve">Bases de </w:t>
      </w:r>
      <w:proofErr w:type="gramStart"/>
      <w:r w:rsidRPr="00B85E85">
        <w:rPr>
          <w:i/>
          <w:sz w:val="22"/>
          <w:szCs w:val="22"/>
        </w:rPr>
        <w:t>données:</w:t>
      </w:r>
      <w:proofErr w:type="gramEnd"/>
      <w:r w:rsidRPr="00B85E85">
        <w:rPr>
          <w:i/>
          <w:sz w:val="22"/>
          <w:szCs w:val="22"/>
        </w:rPr>
        <w:t xml:space="preserve"> interfaces graphiques, modèle</w:t>
      </w:r>
      <w:r w:rsidRPr="00B85E85">
        <w:rPr>
          <w:i/>
          <w:spacing w:val="-11"/>
          <w:sz w:val="22"/>
          <w:szCs w:val="22"/>
        </w:rPr>
        <w:t xml:space="preserve"> </w:t>
      </w:r>
      <w:r w:rsidRPr="00B85E85">
        <w:rPr>
          <w:i/>
          <w:sz w:val="22"/>
          <w:szCs w:val="22"/>
        </w:rPr>
        <w:t>conceptuel.</w:t>
      </w:r>
    </w:p>
    <w:p w14:paraId="08039C1E" w14:textId="6C23EBD3" w:rsidR="00B85E85" w:rsidRPr="00B85E85" w:rsidRDefault="00B85E85" w:rsidP="002E011A">
      <w:pPr>
        <w:pStyle w:val="Retraitcorpsdetexte"/>
        <w:numPr>
          <w:ilvl w:val="0"/>
          <w:numId w:val="14"/>
        </w:numPr>
        <w:rPr>
          <w:i/>
          <w:sz w:val="22"/>
          <w:szCs w:val="22"/>
        </w:rPr>
      </w:pPr>
      <w:proofErr w:type="gramStart"/>
      <w:r w:rsidRPr="00B85E85">
        <w:rPr>
          <w:i/>
          <w:sz w:val="22"/>
          <w:szCs w:val="22"/>
        </w:rPr>
        <w:t>Programmation:</w:t>
      </w:r>
      <w:proofErr w:type="gramEnd"/>
      <w:r w:rsidRPr="00B85E85">
        <w:rPr>
          <w:i/>
          <w:sz w:val="22"/>
          <w:szCs w:val="22"/>
        </w:rPr>
        <w:t xml:space="preserve"> interfaces graphiques, maquettes, analyse</w:t>
      </w:r>
      <w:r w:rsidRPr="00B85E85">
        <w:rPr>
          <w:i/>
          <w:spacing w:val="-13"/>
          <w:sz w:val="22"/>
          <w:szCs w:val="22"/>
        </w:rPr>
        <w:t xml:space="preserve"> </w:t>
      </w:r>
      <w:r w:rsidRPr="00B85E85">
        <w:rPr>
          <w:i/>
          <w:sz w:val="22"/>
          <w:szCs w:val="22"/>
        </w:rPr>
        <w:t>fonctionnelle…</w:t>
      </w:r>
    </w:p>
    <w:p w14:paraId="2D68C72C" w14:textId="7D3F3D3F" w:rsidR="00B85E85" w:rsidRDefault="00B85E85" w:rsidP="00B85E85">
      <w:pPr>
        <w:pStyle w:val="Retraitcorpsdetexte"/>
        <w:rPr>
          <w:i/>
          <w:sz w:val="24"/>
        </w:rPr>
      </w:pPr>
      <w:r w:rsidRPr="00B85E85">
        <w:rPr>
          <w:i/>
          <w:sz w:val="24"/>
        </w:rPr>
        <w:t>…</w:t>
      </w:r>
    </w:p>
    <w:p w14:paraId="6945C3F1" w14:textId="43ABB6B8" w:rsidR="007D0DE4" w:rsidRDefault="00B85E85" w:rsidP="007D0DE4">
      <w:pPr>
        <w:pStyle w:val="Titre3"/>
        <w:numPr>
          <w:ilvl w:val="0"/>
          <w:numId w:val="0"/>
        </w:numPr>
      </w:pPr>
      <w:r>
        <w:br w:type="page"/>
      </w:r>
    </w:p>
    <w:p w14:paraId="12FF495C" w14:textId="77777777" w:rsidR="007D0DE4" w:rsidRPr="007D0DE4" w:rsidRDefault="007D0DE4" w:rsidP="007D0DE4">
      <w:pPr>
        <w:pStyle w:val="Retraitcorpsdetexte3"/>
      </w:pPr>
    </w:p>
    <w:p w14:paraId="75E3B27C" w14:textId="69140ECC" w:rsidR="00B85E85" w:rsidRDefault="00B85E85" w:rsidP="00B85E85">
      <w:pPr>
        <w:pStyle w:val="Titre2"/>
      </w:pPr>
      <w:bookmarkStart w:id="12" w:name="_Toc67469411"/>
      <w:r>
        <w:t>Stratégie de test</w:t>
      </w:r>
      <w:bookmarkEnd w:id="12"/>
      <w:r>
        <w:t xml:space="preserve"> </w:t>
      </w:r>
    </w:p>
    <w:p w14:paraId="49076E90" w14:textId="38A28FB0" w:rsidR="00B85E85" w:rsidRDefault="00B85E85" w:rsidP="00B85E85">
      <w:pPr>
        <w:pStyle w:val="Corpsdetexte"/>
        <w:spacing w:before="93"/>
        <w:ind w:left="538"/>
      </w:pPr>
      <w:r>
        <w:rPr>
          <w:i/>
        </w:rPr>
        <w:t xml:space="preserve">Décrire la stratégie globale de </w:t>
      </w:r>
      <w:proofErr w:type="gramStart"/>
      <w:r>
        <w:rPr>
          <w:i/>
        </w:rPr>
        <w:t>test:</w:t>
      </w:r>
      <w:proofErr w:type="gramEnd"/>
    </w:p>
    <w:p w14:paraId="3D2971F0" w14:textId="786C8C27" w:rsidR="00B85E85" w:rsidRDefault="00B85E85" w:rsidP="002E011A">
      <w:pPr>
        <w:pStyle w:val="Paragraphedeliste"/>
        <w:widowControl w:val="0"/>
        <w:numPr>
          <w:ilvl w:val="0"/>
          <w:numId w:val="13"/>
        </w:numPr>
        <w:tabs>
          <w:tab w:val="left" w:pos="1256"/>
          <w:tab w:val="left" w:pos="1257"/>
        </w:tabs>
        <w:autoSpaceDE w:val="0"/>
        <w:autoSpaceDN w:val="0"/>
        <w:spacing w:line="293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types</w:t>
      </w:r>
      <w:proofErr w:type="gramEnd"/>
      <w:r>
        <w:rPr>
          <w:i/>
          <w:sz w:val="24"/>
        </w:rPr>
        <w:t xml:space="preserve"> de des tests et ordre dans lequel ils seront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effectués.</w:t>
      </w:r>
    </w:p>
    <w:p w14:paraId="7A04E60A" w14:textId="11157BF0" w:rsidR="00B85E85" w:rsidRDefault="00B85E85" w:rsidP="002E011A">
      <w:pPr>
        <w:pStyle w:val="Paragraphedeliste"/>
        <w:widowControl w:val="0"/>
        <w:numPr>
          <w:ilvl w:val="0"/>
          <w:numId w:val="13"/>
        </w:numPr>
        <w:tabs>
          <w:tab w:val="left" w:pos="1256"/>
          <w:tab w:val="left" w:pos="1257"/>
        </w:tabs>
        <w:autoSpaceDE w:val="0"/>
        <w:autoSpaceDN w:val="0"/>
        <w:spacing w:line="293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les</w:t>
      </w:r>
      <w:proofErr w:type="gramEnd"/>
      <w:r>
        <w:rPr>
          <w:i/>
          <w:sz w:val="24"/>
        </w:rPr>
        <w:t xml:space="preserve"> moyens à mettre en œuvre.</w:t>
      </w:r>
    </w:p>
    <w:p w14:paraId="28FA1661" w14:textId="27568066" w:rsidR="00B85E85" w:rsidRDefault="00B85E85" w:rsidP="002E011A">
      <w:pPr>
        <w:pStyle w:val="Paragraphedeliste"/>
        <w:widowControl w:val="0"/>
        <w:numPr>
          <w:ilvl w:val="0"/>
          <w:numId w:val="13"/>
        </w:numPr>
        <w:tabs>
          <w:tab w:val="left" w:pos="1256"/>
          <w:tab w:val="left" w:pos="1257"/>
        </w:tabs>
        <w:autoSpaceDE w:val="0"/>
        <w:autoSpaceDN w:val="0"/>
        <w:spacing w:line="293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couverture</w:t>
      </w:r>
      <w:proofErr w:type="gramEnd"/>
      <w:r>
        <w:rPr>
          <w:i/>
          <w:sz w:val="24"/>
        </w:rPr>
        <w:t xml:space="preserve"> des tests (tests exhaustifs ou non, si non, pourquoi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?).</w:t>
      </w:r>
    </w:p>
    <w:p w14:paraId="1D394DC0" w14:textId="77777777" w:rsidR="00B85E85" w:rsidRDefault="00B85E85" w:rsidP="002E011A">
      <w:pPr>
        <w:pStyle w:val="Paragraphedeliste"/>
        <w:widowControl w:val="0"/>
        <w:numPr>
          <w:ilvl w:val="0"/>
          <w:numId w:val="13"/>
        </w:numPr>
        <w:tabs>
          <w:tab w:val="left" w:pos="1256"/>
          <w:tab w:val="left" w:pos="1257"/>
        </w:tabs>
        <w:autoSpaceDE w:val="0"/>
        <w:autoSpaceDN w:val="0"/>
        <w:spacing w:line="292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données</w:t>
      </w:r>
      <w:proofErr w:type="gramEnd"/>
      <w:r>
        <w:rPr>
          <w:i/>
          <w:sz w:val="24"/>
        </w:rPr>
        <w:t xml:space="preserve"> de test à prévoir (données réelles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?).</w:t>
      </w:r>
    </w:p>
    <w:p w14:paraId="727A84AA" w14:textId="7130AB6D" w:rsidR="00B85E85" w:rsidRDefault="00B85E85" w:rsidP="002E011A">
      <w:pPr>
        <w:pStyle w:val="Paragraphedeliste"/>
        <w:widowControl w:val="0"/>
        <w:numPr>
          <w:ilvl w:val="0"/>
          <w:numId w:val="13"/>
        </w:numPr>
        <w:tabs>
          <w:tab w:val="left" w:pos="1256"/>
          <w:tab w:val="left" w:pos="1257"/>
        </w:tabs>
        <w:autoSpaceDE w:val="0"/>
        <w:autoSpaceDN w:val="0"/>
        <w:spacing w:line="292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les</w:t>
      </w:r>
      <w:proofErr w:type="gramEnd"/>
      <w:r>
        <w:rPr>
          <w:i/>
          <w:sz w:val="24"/>
        </w:rPr>
        <w:t xml:space="preserve"> testeurs extérieurs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éventuels.</w:t>
      </w:r>
    </w:p>
    <w:p w14:paraId="1F4F61AE" w14:textId="5502E06D" w:rsidR="00B85E85" w:rsidRDefault="00B85E85" w:rsidP="00B85E85">
      <w:pPr>
        <w:pStyle w:val="Titre2"/>
      </w:pPr>
      <w:bookmarkStart w:id="13" w:name="_Toc67469412"/>
      <w:r>
        <w:t>Risques techniques</w:t>
      </w:r>
      <w:bookmarkEnd w:id="13"/>
      <w:r>
        <w:t xml:space="preserve"> </w:t>
      </w:r>
    </w:p>
    <w:p w14:paraId="08D68FFA" w14:textId="72F0DF52" w:rsidR="009D7BB1" w:rsidRPr="009D7BB1" w:rsidRDefault="00B85E85" w:rsidP="002E011A">
      <w:pPr>
        <w:pStyle w:val="Paragraphedeliste"/>
        <w:widowControl w:val="0"/>
        <w:numPr>
          <w:ilvl w:val="0"/>
          <w:numId w:val="12"/>
        </w:numPr>
        <w:tabs>
          <w:tab w:val="left" w:pos="1258"/>
          <w:tab w:val="left" w:pos="1259"/>
        </w:tabs>
        <w:autoSpaceDE w:val="0"/>
        <w:autoSpaceDN w:val="0"/>
        <w:spacing w:before="100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risques</w:t>
      </w:r>
      <w:proofErr w:type="gramEnd"/>
      <w:r>
        <w:rPr>
          <w:i/>
          <w:sz w:val="24"/>
        </w:rPr>
        <w:t xml:space="preserve"> techniques (complexité, manque de compétences,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…).</w:t>
      </w:r>
    </w:p>
    <w:p w14:paraId="7AA466A4" w14:textId="5EE065AD" w:rsidR="0056481D" w:rsidRDefault="00B85E85" w:rsidP="00B85E85">
      <w:pPr>
        <w:pStyle w:val="Corpsdetexte"/>
        <w:spacing w:before="1"/>
        <w:ind w:left="538" w:right="1407"/>
      </w:pPr>
      <w:r>
        <w:rPr>
          <w:i/>
        </w:rPr>
        <w:t xml:space="preserve">Décrire aussi quelles solutions ont été appliquées pour réduire les risques </w:t>
      </w:r>
      <w:r>
        <w:t>(priorités, formation, actions, …).</w:t>
      </w:r>
    </w:p>
    <w:p w14:paraId="600D4FB6" w14:textId="060F432D" w:rsidR="00B85E85" w:rsidRDefault="0056481D" w:rsidP="0056481D">
      <w:r>
        <w:br w:type="page"/>
      </w:r>
    </w:p>
    <w:p w14:paraId="270DD2A7" w14:textId="56C77254" w:rsidR="0056481D" w:rsidRDefault="00B85E85" w:rsidP="00931BB7">
      <w:pPr>
        <w:pStyle w:val="Titre2"/>
      </w:pPr>
      <w:bookmarkStart w:id="14" w:name="_Toc67469413"/>
      <w:r>
        <w:lastRenderedPageBreak/>
        <w:t>Planification</w:t>
      </w:r>
      <w:bookmarkEnd w:id="14"/>
    </w:p>
    <w:p w14:paraId="111DCDFE" w14:textId="37254E41" w:rsidR="00931BB7" w:rsidRDefault="003F7EA9">
      <w:pPr>
        <w:rPr>
          <w:i/>
          <w:noProof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751A55B" wp14:editId="2F707603">
                <wp:simplePos x="0" y="0"/>
                <wp:positionH relativeFrom="column">
                  <wp:posOffset>3291840</wp:posOffset>
                </wp:positionH>
                <wp:positionV relativeFrom="paragraph">
                  <wp:posOffset>58116</wp:posOffset>
                </wp:positionV>
                <wp:extent cx="160655" cy="167640"/>
                <wp:effectExtent l="0" t="0" r="10795" b="2286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" cy="167640"/>
                        </a:xfrm>
                        <a:prstGeom prst="rect">
                          <a:avLst/>
                        </a:prstGeom>
                        <a:solidFill>
                          <a:srgbClr val="66FF33"/>
                        </a:solidFill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20EE12" id="Rectangle 2" o:spid="_x0000_s1026" style="position:absolute;margin-left:259.2pt;margin-top:4.6pt;width:12.65pt;height:13.2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" fillcolor="#6f3" strokecolor="#4e6128 [1606]" strokeweight="1.25pt"/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43321A1" wp14:editId="2D37E211">
                <wp:simplePos x="0" y="0"/>
                <wp:positionH relativeFrom="page">
                  <wp:posOffset>4325510</wp:posOffset>
                </wp:positionH>
                <wp:positionV relativeFrom="paragraph">
                  <wp:posOffset>7509</wp:posOffset>
                </wp:positionV>
                <wp:extent cx="2545080" cy="2289975"/>
                <wp:effectExtent l="0" t="0" r="0" b="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2289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7C708D" w14:textId="46C6A250" w:rsidR="000C3875" w:rsidRDefault="000C3875">
                            <w:pPr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3F7EA9">
                              <w:rPr>
                                <w:b/>
                                <w:sz w:val="18"/>
                                <w:szCs w:val="18"/>
                              </w:rPr>
                              <w:t>Total Heures planifiées :  89h50 min</w:t>
                            </w:r>
                          </w:p>
                          <w:p w14:paraId="4D4DB3AC" w14:textId="77777777" w:rsidR="000C3875" w:rsidRPr="003F7EA9" w:rsidRDefault="000C3875">
                            <w:pPr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26ABD7B9" w14:textId="3A4EEB77" w:rsidR="000C3875" w:rsidRPr="003F7EA9" w:rsidRDefault="000C3875">
                            <w:pPr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3F7EA9">
                              <w:rPr>
                                <w:b/>
                                <w:sz w:val="18"/>
                                <w:szCs w:val="18"/>
                              </w:rPr>
                              <w:t>Projet du 05.05.2021 jusqu’au 04.06.2021</w:t>
                            </w:r>
                          </w:p>
                          <w:p w14:paraId="00AC0B87" w14:textId="5474E8D8" w:rsidR="000C3875" w:rsidRDefault="000C3875">
                            <w:pPr>
                              <w:rPr>
                                <w:b/>
                                <w:sz w:val="16"/>
                              </w:rPr>
                            </w:pPr>
                          </w:p>
                          <w:p w14:paraId="24159417" w14:textId="4E037F2F" w:rsidR="000C3875" w:rsidRPr="003F7EA9" w:rsidRDefault="000C3875">
                            <w:pPr>
                              <w:rPr>
                                <w:sz w:val="18"/>
                              </w:rPr>
                            </w:pPr>
                            <w:r w:rsidRPr="003F7EA9">
                              <w:rPr>
                                <w:sz w:val="18"/>
                              </w:rPr>
                              <w:t xml:space="preserve">Il y’aura lors de ce projet </w:t>
                            </w:r>
                            <w:r w:rsidRPr="003F7EA9">
                              <w:rPr>
                                <w:b/>
                                <w:sz w:val="18"/>
                              </w:rPr>
                              <w:t>50%</w:t>
                            </w:r>
                            <w:r w:rsidRPr="003F7EA9">
                              <w:rPr>
                                <w:sz w:val="18"/>
                              </w:rPr>
                              <w:t xml:space="preserve"> de temps consacrer à l’implémentation/réalisation de l’application</w:t>
                            </w:r>
                          </w:p>
                          <w:p w14:paraId="7732FCAC" w14:textId="1C903F30" w:rsidR="000C3875" w:rsidRPr="003F7EA9" w:rsidRDefault="000C387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4D4C9C9" w14:textId="69CBC7EA" w:rsidR="000C3875" w:rsidRPr="003F7EA9" w:rsidRDefault="000C3875">
                            <w:pPr>
                              <w:rPr>
                                <w:sz w:val="18"/>
                              </w:rPr>
                            </w:pPr>
                            <w:r w:rsidRPr="003F7EA9">
                              <w:rPr>
                                <w:b/>
                                <w:sz w:val="18"/>
                              </w:rPr>
                              <w:t>23%</w:t>
                            </w:r>
                            <w:r w:rsidRPr="003F7EA9">
                              <w:rPr>
                                <w:sz w:val="18"/>
                              </w:rPr>
                              <w:t xml:space="preserve"> de documentation, </w:t>
                            </w:r>
                            <w:r w:rsidRPr="003F7EA9">
                              <w:rPr>
                                <w:b/>
                                <w:sz w:val="18"/>
                              </w:rPr>
                              <w:t>20%</w:t>
                            </w:r>
                            <w:r w:rsidRPr="003F7EA9">
                              <w:rPr>
                                <w:sz w:val="18"/>
                              </w:rPr>
                              <w:t xml:space="preserve"> d’analyse des technologies liée au projet et sa conception.</w:t>
                            </w:r>
                          </w:p>
                          <w:p w14:paraId="0089ECC2" w14:textId="372A210E" w:rsidR="000C3875" w:rsidRPr="003F7EA9" w:rsidRDefault="000C387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642E98E" w14:textId="4B694D10" w:rsidR="000C3875" w:rsidRPr="00DA4021" w:rsidRDefault="000C3875">
                            <w:pPr>
                              <w:rPr>
                                <w:b/>
                                <w:sz w:val="16"/>
                              </w:rPr>
                            </w:pPr>
                            <w:r w:rsidRPr="003F7EA9">
                              <w:rPr>
                                <w:sz w:val="18"/>
                              </w:rPr>
                              <w:t xml:space="preserve">Enfin pour finir, je consacrerai </w:t>
                            </w:r>
                            <w:r w:rsidRPr="003F7EA9">
                              <w:rPr>
                                <w:b/>
                                <w:sz w:val="18"/>
                              </w:rPr>
                              <w:t>7%</w:t>
                            </w:r>
                            <w:r w:rsidRPr="003F7EA9">
                              <w:rPr>
                                <w:sz w:val="18"/>
                              </w:rPr>
                              <w:t xml:space="preserve"> de mon temps lors de c</w:t>
                            </w:r>
                            <w:r>
                              <w:rPr>
                                <w:sz w:val="18"/>
                              </w:rPr>
                              <w:t>e projet à effectuer des tests sur mon application.</w:t>
                            </w:r>
                            <w:r>
                              <w:rPr>
                                <w:b/>
                                <w:sz w:val="16"/>
                              </w:rPr>
                              <w:t xml:space="preserve"> </w:t>
                            </w:r>
                          </w:p>
                          <w:p w14:paraId="779EE636" w14:textId="77777777" w:rsidR="000C3875" w:rsidRPr="00DA4021" w:rsidRDefault="000C3875">
                            <w:pPr>
                              <w:rPr>
                                <w:b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321A1" id="Zone de texte 3" o:spid="_x0000_s1028" type="#_x0000_t202" style="position:absolute;margin-left:340.6pt;margin-top:.6pt;width:200.4pt;height:180.3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" filled="f" stroked="f" strokeweight=".5pt">
                <v:textbox>
                  <w:txbxContent>
                    <w:p w14:paraId="2A7C708D" w14:textId="46C6A250" w:rsidR="000C3875" w:rsidRDefault="000C3875">
                      <w:pPr>
                        <w:rPr>
                          <w:b/>
                          <w:sz w:val="18"/>
                          <w:szCs w:val="18"/>
                        </w:rPr>
                      </w:pPr>
                      <w:r w:rsidRPr="003F7EA9">
                        <w:rPr>
                          <w:b/>
                          <w:sz w:val="18"/>
                          <w:szCs w:val="18"/>
                        </w:rPr>
                        <w:t>Total Heures planifiées :  89h50 min</w:t>
                      </w:r>
                    </w:p>
                    <w:p w14:paraId="4D4DB3AC" w14:textId="77777777" w:rsidR="000C3875" w:rsidRPr="003F7EA9" w:rsidRDefault="000C3875">
                      <w:pPr>
                        <w:rPr>
                          <w:b/>
                          <w:sz w:val="18"/>
                          <w:szCs w:val="18"/>
                        </w:rPr>
                      </w:pPr>
                    </w:p>
                    <w:p w14:paraId="26ABD7B9" w14:textId="3A4EEB77" w:rsidR="000C3875" w:rsidRPr="003F7EA9" w:rsidRDefault="000C3875">
                      <w:pPr>
                        <w:rPr>
                          <w:b/>
                          <w:sz w:val="18"/>
                          <w:szCs w:val="18"/>
                        </w:rPr>
                      </w:pPr>
                      <w:r w:rsidRPr="003F7EA9">
                        <w:rPr>
                          <w:b/>
                          <w:sz w:val="18"/>
                          <w:szCs w:val="18"/>
                        </w:rPr>
                        <w:t>Projet du 05.05.2021 jusqu’au 04.06.2021</w:t>
                      </w:r>
                    </w:p>
                    <w:p w14:paraId="00AC0B87" w14:textId="5474E8D8" w:rsidR="000C3875" w:rsidRDefault="000C3875">
                      <w:pPr>
                        <w:rPr>
                          <w:b/>
                          <w:sz w:val="16"/>
                        </w:rPr>
                      </w:pPr>
                    </w:p>
                    <w:p w14:paraId="24159417" w14:textId="4E037F2F" w:rsidR="000C3875" w:rsidRPr="003F7EA9" w:rsidRDefault="000C3875">
                      <w:pPr>
                        <w:rPr>
                          <w:sz w:val="18"/>
                        </w:rPr>
                      </w:pPr>
                      <w:r w:rsidRPr="003F7EA9">
                        <w:rPr>
                          <w:sz w:val="18"/>
                        </w:rPr>
                        <w:t xml:space="preserve">Il y’aura lors de ce projet </w:t>
                      </w:r>
                      <w:r w:rsidRPr="003F7EA9">
                        <w:rPr>
                          <w:b/>
                          <w:sz w:val="18"/>
                        </w:rPr>
                        <w:t>50%</w:t>
                      </w:r>
                      <w:r w:rsidRPr="003F7EA9">
                        <w:rPr>
                          <w:sz w:val="18"/>
                        </w:rPr>
                        <w:t xml:space="preserve"> de temps consacrer à l’implémentation/réalisation de l’application</w:t>
                      </w:r>
                    </w:p>
                    <w:p w14:paraId="7732FCAC" w14:textId="1C903F30" w:rsidR="000C3875" w:rsidRPr="003F7EA9" w:rsidRDefault="000C3875">
                      <w:pPr>
                        <w:rPr>
                          <w:sz w:val="18"/>
                        </w:rPr>
                      </w:pPr>
                    </w:p>
                    <w:p w14:paraId="64D4C9C9" w14:textId="69CBC7EA" w:rsidR="000C3875" w:rsidRPr="003F7EA9" w:rsidRDefault="000C3875">
                      <w:pPr>
                        <w:rPr>
                          <w:sz w:val="18"/>
                        </w:rPr>
                      </w:pPr>
                      <w:r w:rsidRPr="003F7EA9">
                        <w:rPr>
                          <w:b/>
                          <w:sz w:val="18"/>
                        </w:rPr>
                        <w:t>23%</w:t>
                      </w:r>
                      <w:r w:rsidRPr="003F7EA9">
                        <w:rPr>
                          <w:sz w:val="18"/>
                        </w:rPr>
                        <w:t xml:space="preserve"> de documentation, </w:t>
                      </w:r>
                      <w:r w:rsidRPr="003F7EA9">
                        <w:rPr>
                          <w:b/>
                          <w:sz w:val="18"/>
                        </w:rPr>
                        <w:t>20%</w:t>
                      </w:r>
                      <w:r w:rsidRPr="003F7EA9">
                        <w:rPr>
                          <w:sz w:val="18"/>
                        </w:rPr>
                        <w:t xml:space="preserve"> d’analyse des technologies liée au projet et sa conception.</w:t>
                      </w:r>
                    </w:p>
                    <w:p w14:paraId="0089ECC2" w14:textId="372A210E" w:rsidR="000C3875" w:rsidRPr="003F7EA9" w:rsidRDefault="000C3875">
                      <w:pPr>
                        <w:rPr>
                          <w:sz w:val="18"/>
                        </w:rPr>
                      </w:pPr>
                    </w:p>
                    <w:p w14:paraId="6642E98E" w14:textId="4B694D10" w:rsidR="000C3875" w:rsidRPr="00DA4021" w:rsidRDefault="000C3875">
                      <w:pPr>
                        <w:rPr>
                          <w:b/>
                          <w:sz w:val="16"/>
                        </w:rPr>
                      </w:pPr>
                      <w:r w:rsidRPr="003F7EA9">
                        <w:rPr>
                          <w:sz w:val="18"/>
                        </w:rPr>
                        <w:t xml:space="preserve">Enfin pour finir, je consacrerai </w:t>
                      </w:r>
                      <w:r w:rsidRPr="003F7EA9">
                        <w:rPr>
                          <w:b/>
                          <w:sz w:val="18"/>
                        </w:rPr>
                        <w:t>7%</w:t>
                      </w:r>
                      <w:r w:rsidRPr="003F7EA9">
                        <w:rPr>
                          <w:sz w:val="18"/>
                        </w:rPr>
                        <w:t xml:space="preserve"> de mon temps lors de c</w:t>
                      </w:r>
                      <w:r>
                        <w:rPr>
                          <w:sz w:val="18"/>
                        </w:rPr>
                        <w:t>e projet à effectuer des tests sur mon application.</w:t>
                      </w:r>
                      <w:r>
                        <w:rPr>
                          <w:b/>
                          <w:sz w:val="16"/>
                        </w:rPr>
                        <w:t xml:space="preserve"> </w:t>
                      </w:r>
                    </w:p>
                    <w:p w14:paraId="779EE636" w14:textId="77777777" w:rsidR="000C3875" w:rsidRPr="00DA4021" w:rsidRDefault="000C3875">
                      <w:pPr>
                        <w:rPr>
                          <w:b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33D7DCE" w14:textId="75D224C8" w:rsidR="00931BB7" w:rsidRDefault="00931BB7">
      <w:pPr>
        <w:rPr>
          <w:i/>
          <w:noProof/>
        </w:rPr>
      </w:pPr>
    </w:p>
    <w:p w14:paraId="17BD85FA" w14:textId="43F08EE2" w:rsidR="00931BB7" w:rsidRDefault="00931BB7">
      <w:pPr>
        <w:rPr>
          <w:i/>
          <w:noProof/>
        </w:rPr>
      </w:pPr>
    </w:p>
    <w:p w14:paraId="23B88AE0" w14:textId="19FFFC6D" w:rsidR="0056481D" w:rsidRDefault="00931BB7">
      <w:r>
        <w:rPr>
          <w:i/>
          <w:noProof/>
        </w:rPr>
        <w:drawing>
          <wp:anchor distT="0" distB="0" distL="114300" distR="114300" simplePos="0" relativeHeight="251703296" behindDoc="0" locked="0" layoutInCell="1" allowOverlap="1" wp14:anchorId="64D6D3A3" wp14:editId="0C83AA6E">
            <wp:simplePos x="0" y="0"/>
            <wp:positionH relativeFrom="margin">
              <wp:posOffset>-2809159</wp:posOffset>
            </wp:positionH>
            <wp:positionV relativeFrom="paragraph">
              <wp:posOffset>2183332</wp:posOffset>
            </wp:positionV>
            <wp:extent cx="8566708" cy="3366770"/>
            <wp:effectExtent l="889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lanification-initiale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790" r="14105" b="13390"/>
                    <a:stretch/>
                  </pic:blipFill>
                  <pic:spPr bwMode="auto">
                    <a:xfrm rot="5400000">
                      <a:off x="0" y="0"/>
                      <a:ext cx="8579771" cy="337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481D">
        <w:br w:type="page"/>
      </w:r>
    </w:p>
    <w:p w14:paraId="514E8016" w14:textId="77777777" w:rsidR="00B85E85" w:rsidRDefault="00B85E85" w:rsidP="00B85E85">
      <w:pPr>
        <w:pStyle w:val="Corpsdetexte"/>
        <w:ind w:left="538" w:right="713"/>
      </w:pPr>
    </w:p>
    <w:p w14:paraId="482E1EEA" w14:textId="5353E4E7" w:rsidR="00B85E85" w:rsidRDefault="00B85E85" w:rsidP="00B85E85">
      <w:pPr>
        <w:pStyle w:val="Titre2"/>
      </w:pPr>
      <w:bookmarkStart w:id="15" w:name="_Toc67469414"/>
      <w:r>
        <w:t>Dossier de conception</w:t>
      </w:r>
      <w:bookmarkEnd w:id="15"/>
    </w:p>
    <w:p w14:paraId="3852891A" w14:textId="77777777" w:rsidR="00B85E85" w:rsidRDefault="00B85E85" w:rsidP="00B85E85">
      <w:pPr>
        <w:pStyle w:val="Corpsdetexte"/>
        <w:spacing w:before="92"/>
        <w:ind w:left="538"/>
      </w:pPr>
      <w:r>
        <w:rPr>
          <w:i/>
        </w:rPr>
        <w:t>Fournir tous les documents de</w:t>
      </w:r>
      <w:r>
        <w:rPr>
          <w:i/>
          <w:spacing w:val="-14"/>
        </w:rPr>
        <w:t xml:space="preserve"> </w:t>
      </w:r>
      <w:proofErr w:type="gramStart"/>
      <w:r>
        <w:rPr>
          <w:i/>
        </w:rPr>
        <w:t>conception:</w:t>
      </w:r>
      <w:proofErr w:type="gramEnd"/>
    </w:p>
    <w:p w14:paraId="516269E9" w14:textId="77777777" w:rsidR="00B85E85" w:rsidRDefault="00B85E85" w:rsidP="00B85E85">
      <w:pPr>
        <w:pStyle w:val="Corpsdetexte"/>
        <w:spacing w:before="1"/>
      </w:pPr>
    </w:p>
    <w:p w14:paraId="4785E3B7" w14:textId="77777777" w:rsidR="00B85E85" w:rsidRDefault="00B85E85" w:rsidP="002E011A">
      <w:pPr>
        <w:pStyle w:val="Paragraphedeliste"/>
        <w:widowControl w:val="0"/>
        <w:numPr>
          <w:ilvl w:val="0"/>
          <w:numId w:val="11"/>
        </w:numPr>
        <w:tabs>
          <w:tab w:val="left" w:pos="1258"/>
          <w:tab w:val="left" w:pos="1259"/>
        </w:tabs>
        <w:autoSpaceDE w:val="0"/>
        <w:autoSpaceDN w:val="0"/>
        <w:spacing w:line="293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le</w:t>
      </w:r>
      <w:proofErr w:type="gramEnd"/>
      <w:r>
        <w:rPr>
          <w:i/>
          <w:sz w:val="24"/>
        </w:rPr>
        <w:t xml:space="preserve"> choix du matériel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HW</w:t>
      </w:r>
    </w:p>
    <w:p w14:paraId="767DB5AC" w14:textId="77777777" w:rsidR="00B85E85" w:rsidRDefault="00B85E85" w:rsidP="002E011A">
      <w:pPr>
        <w:pStyle w:val="Paragraphedeliste"/>
        <w:widowControl w:val="0"/>
        <w:numPr>
          <w:ilvl w:val="0"/>
          <w:numId w:val="11"/>
        </w:numPr>
        <w:tabs>
          <w:tab w:val="left" w:pos="1258"/>
          <w:tab w:val="left" w:pos="1259"/>
        </w:tabs>
        <w:autoSpaceDE w:val="0"/>
        <w:autoSpaceDN w:val="0"/>
        <w:spacing w:line="292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le</w:t>
      </w:r>
      <w:proofErr w:type="gramEnd"/>
      <w:r>
        <w:rPr>
          <w:i/>
          <w:sz w:val="24"/>
        </w:rPr>
        <w:t xml:space="preserve"> choix des systèmes d'exploitation pour la réalisation </w:t>
      </w:r>
      <w:r>
        <w:rPr>
          <w:i/>
          <w:sz w:val="24"/>
          <w:u w:val="single"/>
        </w:rPr>
        <w:t>et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l'utilisation</w:t>
      </w:r>
    </w:p>
    <w:p w14:paraId="4FAF91A7" w14:textId="77777777" w:rsidR="00B85E85" w:rsidRDefault="00B85E85" w:rsidP="002E011A">
      <w:pPr>
        <w:pStyle w:val="Paragraphedeliste"/>
        <w:widowControl w:val="0"/>
        <w:numPr>
          <w:ilvl w:val="0"/>
          <w:numId w:val="11"/>
        </w:numPr>
        <w:tabs>
          <w:tab w:val="left" w:pos="1258"/>
          <w:tab w:val="left" w:pos="1259"/>
        </w:tabs>
        <w:autoSpaceDE w:val="0"/>
        <w:autoSpaceDN w:val="0"/>
        <w:spacing w:line="292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le</w:t>
      </w:r>
      <w:proofErr w:type="gramEnd"/>
      <w:r>
        <w:rPr>
          <w:i/>
          <w:sz w:val="24"/>
        </w:rPr>
        <w:t xml:space="preserve"> choix des outils logiciels pour la réalisation </w:t>
      </w:r>
      <w:r>
        <w:rPr>
          <w:i/>
          <w:sz w:val="24"/>
          <w:u w:val="single"/>
        </w:rPr>
        <w:t>et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l'utilisation</w:t>
      </w:r>
    </w:p>
    <w:p w14:paraId="1D738B69" w14:textId="77777777" w:rsidR="00B85E85" w:rsidRDefault="00B85E85" w:rsidP="002E011A">
      <w:pPr>
        <w:pStyle w:val="Paragraphedeliste"/>
        <w:widowControl w:val="0"/>
        <w:numPr>
          <w:ilvl w:val="0"/>
          <w:numId w:val="11"/>
        </w:numPr>
        <w:tabs>
          <w:tab w:val="left" w:pos="1258"/>
          <w:tab w:val="left" w:pos="1259"/>
        </w:tabs>
        <w:autoSpaceDE w:val="0"/>
        <w:autoSpaceDN w:val="0"/>
        <w:ind w:right="1519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site</w:t>
      </w:r>
      <w:proofErr w:type="gramEnd"/>
      <w:r>
        <w:rPr>
          <w:i/>
          <w:sz w:val="24"/>
        </w:rPr>
        <w:t xml:space="preserve"> web: réaliser les maquettes avec un logiciel, décrire toutes les animations sur papier, définir les mots-clés, choisir une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formule</w:t>
      </w:r>
    </w:p>
    <w:p w14:paraId="74B80984" w14:textId="77777777" w:rsidR="00B85E85" w:rsidRDefault="00B85E85" w:rsidP="00B85E85">
      <w:pPr>
        <w:pStyle w:val="Corpsdetexte"/>
        <w:spacing w:line="274" w:lineRule="exact"/>
        <w:ind w:left="1258"/>
      </w:pPr>
      <w:proofErr w:type="gramStart"/>
      <w:r>
        <w:rPr>
          <w:i/>
        </w:rPr>
        <w:t>d'hébergement</w:t>
      </w:r>
      <w:proofErr w:type="gramEnd"/>
      <w:r>
        <w:rPr>
          <w:i/>
        </w:rPr>
        <w:t>, définir la méthode de mise à jour, …</w:t>
      </w:r>
    </w:p>
    <w:p w14:paraId="53520D01" w14:textId="77777777" w:rsidR="00B85E85" w:rsidRDefault="00B85E85" w:rsidP="002E011A">
      <w:pPr>
        <w:pStyle w:val="Paragraphedeliste"/>
        <w:widowControl w:val="0"/>
        <w:numPr>
          <w:ilvl w:val="0"/>
          <w:numId w:val="10"/>
        </w:numPr>
        <w:tabs>
          <w:tab w:val="left" w:pos="1258"/>
          <w:tab w:val="left" w:pos="1259"/>
        </w:tabs>
        <w:autoSpaceDE w:val="0"/>
        <w:autoSpaceDN w:val="0"/>
        <w:spacing w:before="5" w:line="235" w:lineRule="auto"/>
        <w:ind w:right="918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bases</w:t>
      </w:r>
      <w:proofErr w:type="gramEnd"/>
      <w:r>
        <w:rPr>
          <w:i/>
          <w:sz w:val="24"/>
        </w:rPr>
        <w:t xml:space="preserve"> de données: décrire le modèle relationnel, le contenu détaillé des tables (caractéristiques de chaque champs) et les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requêtes.</w:t>
      </w:r>
    </w:p>
    <w:p w14:paraId="0DC9C98A" w14:textId="77777777" w:rsidR="00B85E85" w:rsidRDefault="00B85E85" w:rsidP="002E011A">
      <w:pPr>
        <w:pStyle w:val="Paragraphedeliste"/>
        <w:widowControl w:val="0"/>
        <w:numPr>
          <w:ilvl w:val="0"/>
          <w:numId w:val="10"/>
        </w:numPr>
        <w:tabs>
          <w:tab w:val="left" w:pos="1258"/>
          <w:tab w:val="left" w:pos="1259"/>
        </w:tabs>
        <w:autoSpaceDE w:val="0"/>
        <w:autoSpaceDN w:val="0"/>
        <w:spacing w:before="3"/>
        <w:ind w:right="1144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programmation</w:t>
      </w:r>
      <w:proofErr w:type="gramEnd"/>
      <w:r>
        <w:rPr>
          <w:i/>
          <w:sz w:val="24"/>
        </w:rPr>
        <w:t xml:space="preserve"> et scripts: organigramme, architecture du programme, découpage modulaire, entrées-sorties des modules, </w:t>
      </w:r>
      <w:proofErr w:type="spellStart"/>
      <w:r>
        <w:rPr>
          <w:i/>
          <w:sz w:val="24"/>
        </w:rPr>
        <w:t>pseudo-code</w:t>
      </w:r>
      <w:proofErr w:type="spellEnd"/>
      <w:r>
        <w:rPr>
          <w:i/>
          <w:sz w:val="24"/>
        </w:rPr>
        <w:t xml:space="preserve"> / </w:t>
      </w:r>
      <w:proofErr w:type="spellStart"/>
      <w:r>
        <w:rPr>
          <w:i/>
          <w:sz w:val="24"/>
        </w:rPr>
        <w:t>structogramme</w:t>
      </w:r>
      <w:proofErr w:type="spellEnd"/>
      <w:r>
        <w:rPr>
          <w:i/>
          <w:sz w:val="24"/>
        </w:rPr>
        <w:t>…</w:t>
      </w:r>
    </w:p>
    <w:p w14:paraId="1145755F" w14:textId="77777777" w:rsidR="00B85E85" w:rsidRDefault="00B85E85" w:rsidP="00B85E85">
      <w:pPr>
        <w:pStyle w:val="Corpsdetexte"/>
        <w:spacing w:before="1"/>
      </w:pPr>
    </w:p>
    <w:p w14:paraId="30B486DE" w14:textId="77777777" w:rsidR="00B85E85" w:rsidRDefault="00B85E85" w:rsidP="00B85E85">
      <w:pPr>
        <w:ind w:left="538" w:right="702"/>
        <w:rPr>
          <w:b/>
          <w:i/>
          <w:sz w:val="24"/>
        </w:rPr>
      </w:pPr>
      <w:r>
        <w:rPr>
          <w:b/>
          <w:i/>
          <w:sz w:val="24"/>
        </w:rPr>
        <w:t>Le dossier de conception devrait permettre de sous-traiter la réalisation du projet !</w:t>
      </w:r>
    </w:p>
    <w:p w14:paraId="54815532" w14:textId="77777777" w:rsidR="00B85E85" w:rsidRPr="00B85E85" w:rsidRDefault="00B85E85" w:rsidP="00B85E85">
      <w:pPr>
        <w:pStyle w:val="Retraitcorpsdetexte"/>
      </w:pPr>
    </w:p>
    <w:p w14:paraId="77C30908" w14:textId="77777777" w:rsidR="00B85E85" w:rsidRPr="00B85E85" w:rsidRDefault="00B85E85" w:rsidP="00B85E85">
      <w:pPr>
        <w:pStyle w:val="Retraitcorpsdetexte"/>
      </w:pPr>
    </w:p>
    <w:p w14:paraId="756A7545" w14:textId="39FC1913" w:rsidR="007F30AE" w:rsidRDefault="00B85E85" w:rsidP="008E53F9">
      <w:pPr>
        <w:pStyle w:val="Titre1"/>
      </w:pPr>
      <w:bookmarkStart w:id="16" w:name="_Toc67469415"/>
      <w:r>
        <w:t>Réalisation</w:t>
      </w:r>
      <w:bookmarkEnd w:id="16"/>
    </w:p>
    <w:p w14:paraId="175ABB3B" w14:textId="6F02F45B" w:rsidR="00B85E85" w:rsidRDefault="00F30ED2" w:rsidP="00B85E85">
      <w:pPr>
        <w:pStyle w:val="Titre2"/>
      </w:pPr>
      <w:r>
        <w:t>Base de données</w:t>
      </w:r>
    </w:p>
    <w:p w14:paraId="5F6526E4" w14:textId="57966698" w:rsidR="00F30ED2" w:rsidRPr="00F30ED2" w:rsidRDefault="00F30ED2" w:rsidP="00F30ED2">
      <w:pPr>
        <w:pStyle w:val="Retraitcorpsdetexte"/>
      </w:pPr>
      <w:r>
        <w:t xml:space="preserve">J’ai </w:t>
      </w:r>
      <w:proofErr w:type="spellStart"/>
      <w:r>
        <w:t>utiliser</w:t>
      </w:r>
      <w:proofErr w:type="spellEnd"/>
      <w:r>
        <w:t xml:space="preserve"> </w:t>
      </w:r>
      <w:proofErr w:type="spellStart"/>
      <w:r>
        <w:t>fireb</w:t>
      </w:r>
      <w:bookmarkStart w:id="17" w:name="_GoBack"/>
      <w:bookmarkEnd w:id="17"/>
      <w:proofErr w:type="spellEnd"/>
    </w:p>
    <w:p w14:paraId="181676C3" w14:textId="77777777" w:rsidR="00F30ED2" w:rsidRPr="00F30ED2" w:rsidRDefault="00F30ED2" w:rsidP="00F30ED2">
      <w:pPr>
        <w:pStyle w:val="Retraitcorpsdetexte"/>
      </w:pPr>
    </w:p>
    <w:p w14:paraId="5F1F2249" w14:textId="05BA3EEF" w:rsidR="00B85E85" w:rsidRDefault="00B85E85" w:rsidP="009D7BB1">
      <w:pPr>
        <w:pStyle w:val="Corpsdetexte"/>
        <w:spacing w:before="92"/>
        <w:ind w:left="538"/>
      </w:pPr>
      <w:r>
        <w:rPr>
          <w:i/>
        </w:rPr>
        <w:t>Décrire la réalisation "physique" de votre projet</w:t>
      </w:r>
    </w:p>
    <w:p w14:paraId="487337EA" w14:textId="621755A4" w:rsidR="00B85E85" w:rsidRPr="009D7BB1" w:rsidRDefault="00B85E85" w:rsidP="002E011A">
      <w:pPr>
        <w:pStyle w:val="Paragraphedeliste"/>
        <w:widowControl w:val="0"/>
        <w:numPr>
          <w:ilvl w:val="0"/>
          <w:numId w:val="9"/>
        </w:numPr>
        <w:tabs>
          <w:tab w:val="left" w:pos="1105"/>
          <w:tab w:val="left" w:pos="1106"/>
        </w:tabs>
        <w:autoSpaceDE w:val="0"/>
        <w:autoSpaceDN w:val="0"/>
        <w:spacing w:line="293" w:lineRule="exact"/>
        <w:rPr>
          <w:i/>
          <w:sz w:val="24"/>
        </w:rPr>
      </w:pPr>
      <w:proofErr w:type="gramStart"/>
      <w:r w:rsidRPr="009D7BB1">
        <w:rPr>
          <w:i/>
          <w:sz w:val="24"/>
        </w:rPr>
        <w:t>les</w:t>
      </w:r>
      <w:proofErr w:type="gramEnd"/>
      <w:r w:rsidRPr="009D7BB1">
        <w:rPr>
          <w:i/>
          <w:sz w:val="24"/>
        </w:rPr>
        <w:t xml:space="preserve"> répertoires où le logiciel est</w:t>
      </w:r>
      <w:r w:rsidRPr="009D7BB1">
        <w:rPr>
          <w:i/>
          <w:spacing w:val="-3"/>
          <w:sz w:val="24"/>
        </w:rPr>
        <w:t xml:space="preserve"> </w:t>
      </w:r>
      <w:r w:rsidRPr="009D7BB1">
        <w:rPr>
          <w:i/>
          <w:sz w:val="24"/>
        </w:rPr>
        <w:t>installé</w:t>
      </w:r>
    </w:p>
    <w:p w14:paraId="0734ED58" w14:textId="77777777" w:rsidR="00B85E85" w:rsidRDefault="00B85E85" w:rsidP="002E011A">
      <w:pPr>
        <w:pStyle w:val="Paragraphedeliste"/>
        <w:widowControl w:val="0"/>
        <w:numPr>
          <w:ilvl w:val="0"/>
          <w:numId w:val="9"/>
        </w:numPr>
        <w:tabs>
          <w:tab w:val="left" w:pos="1105"/>
          <w:tab w:val="left" w:pos="1106"/>
        </w:tabs>
        <w:autoSpaceDE w:val="0"/>
        <w:autoSpaceDN w:val="0"/>
        <w:ind w:right="1018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la</w:t>
      </w:r>
      <w:proofErr w:type="gramEnd"/>
      <w:r>
        <w:rPr>
          <w:i/>
          <w:sz w:val="24"/>
        </w:rPr>
        <w:t xml:space="preserve"> liste de tous les fichiers et une rapide description de leur contenu (des noms qui parlent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!)</w:t>
      </w:r>
    </w:p>
    <w:p w14:paraId="1481FA93" w14:textId="77777777" w:rsidR="00B85E85" w:rsidRDefault="00B85E85" w:rsidP="002E011A">
      <w:pPr>
        <w:pStyle w:val="Paragraphedeliste"/>
        <w:widowControl w:val="0"/>
        <w:numPr>
          <w:ilvl w:val="0"/>
          <w:numId w:val="9"/>
        </w:numPr>
        <w:tabs>
          <w:tab w:val="left" w:pos="1105"/>
          <w:tab w:val="left" w:pos="1106"/>
        </w:tabs>
        <w:autoSpaceDE w:val="0"/>
        <w:autoSpaceDN w:val="0"/>
        <w:spacing w:line="292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les</w:t>
      </w:r>
      <w:proofErr w:type="gramEnd"/>
      <w:r>
        <w:rPr>
          <w:i/>
          <w:sz w:val="24"/>
        </w:rPr>
        <w:t xml:space="preserve"> versions des systèmes d'exploitation et des outils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logiciels</w:t>
      </w:r>
    </w:p>
    <w:p w14:paraId="59769651" w14:textId="77777777" w:rsidR="00B85E85" w:rsidRDefault="00B85E85" w:rsidP="002E011A">
      <w:pPr>
        <w:pStyle w:val="Paragraphedeliste"/>
        <w:widowControl w:val="0"/>
        <w:numPr>
          <w:ilvl w:val="0"/>
          <w:numId w:val="9"/>
        </w:numPr>
        <w:tabs>
          <w:tab w:val="left" w:pos="1105"/>
          <w:tab w:val="left" w:pos="1106"/>
        </w:tabs>
        <w:autoSpaceDE w:val="0"/>
        <w:autoSpaceDN w:val="0"/>
        <w:spacing w:line="292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la</w:t>
      </w:r>
      <w:proofErr w:type="gramEnd"/>
      <w:r>
        <w:rPr>
          <w:i/>
          <w:sz w:val="24"/>
        </w:rPr>
        <w:t xml:space="preserve"> description exacte du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matériel</w:t>
      </w:r>
    </w:p>
    <w:p w14:paraId="3571951E" w14:textId="77777777" w:rsidR="00B85E85" w:rsidRDefault="00B85E85" w:rsidP="002E011A">
      <w:pPr>
        <w:pStyle w:val="Paragraphedeliste"/>
        <w:widowControl w:val="0"/>
        <w:numPr>
          <w:ilvl w:val="0"/>
          <w:numId w:val="9"/>
        </w:numPr>
        <w:tabs>
          <w:tab w:val="left" w:pos="1105"/>
          <w:tab w:val="left" w:pos="1106"/>
        </w:tabs>
        <w:autoSpaceDE w:val="0"/>
        <w:autoSpaceDN w:val="0"/>
        <w:spacing w:line="293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le</w:t>
      </w:r>
      <w:proofErr w:type="gramEnd"/>
      <w:r>
        <w:rPr>
          <w:i/>
          <w:sz w:val="24"/>
        </w:rPr>
        <w:t xml:space="preserve"> numéro de version de votre produit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!</w:t>
      </w:r>
    </w:p>
    <w:p w14:paraId="617264C1" w14:textId="77777777" w:rsidR="00B85E85" w:rsidRDefault="00B85E85" w:rsidP="002E011A">
      <w:pPr>
        <w:pStyle w:val="Paragraphedeliste"/>
        <w:widowControl w:val="0"/>
        <w:numPr>
          <w:ilvl w:val="0"/>
          <w:numId w:val="9"/>
        </w:numPr>
        <w:tabs>
          <w:tab w:val="left" w:pos="1105"/>
          <w:tab w:val="left" w:pos="1106"/>
        </w:tabs>
        <w:autoSpaceDE w:val="0"/>
        <w:autoSpaceDN w:val="0"/>
        <w:ind w:right="1178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programmation</w:t>
      </w:r>
      <w:proofErr w:type="gramEnd"/>
      <w:r>
        <w:rPr>
          <w:i/>
          <w:sz w:val="24"/>
        </w:rPr>
        <w:t xml:space="preserve"> et scripts: librairies externes, dictionnaire des données, reconstruction du logiciel - cible à partir des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sources.</w:t>
      </w:r>
    </w:p>
    <w:p w14:paraId="72207740" w14:textId="7E533A59" w:rsidR="00B85E85" w:rsidRDefault="00B4615E" w:rsidP="00B4615E">
      <w:r>
        <w:br w:type="page"/>
      </w:r>
    </w:p>
    <w:p w14:paraId="69D25DA6" w14:textId="0599073C" w:rsidR="00B85E85" w:rsidRDefault="00B85E85" w:rsidP="00B85E85">
      <w:pPr>
        <w:pStyle w:val="Titre2"/>
      </w:pPr>
      <w:bookmarkStart w:id="18" w:name="_Toc67469417"/>
      <w:r>
        <w:lastRenderedPageBreak/>
        <w:t>Description des tests effectués</w:t>
      </w:r>
      <w:bookmarkEnd w:id="18"/>
    </w:p>
    <w:p w14:paraId="5B19F87E" w14:textId="4AAFD37B" w:rsidR="00B85E85" w:rsidRDefault="00B85E85" w:rsidP="009D7BB1">
      <w:pPr>
        <w:pStyle w:val="Corpsdetexte"/>
        <w:spacing w:before="92"/>
        <w:ind w:left="536"/>
      </w:pPr>
      <w:r>
        <w:rPr>
          <w:i/>
        </w:rPr>
        <w:t xml:space="preserve">Pour chaque partie testée de votre projet, il faut </w:t>
      </w:r>
      <w:proofErr w:type="gramStart"/>
      <w:r>
        <w:rPr>
          <w:i/>
        </w:rPr>
        <w:t>décrire:</w:t>
      </w:r>
      <w:proofErr w:type="gramEnd"/>
    </w:p>
    <w:p w14:paraId="0E5ECFDF" w14:textId="77777777" w:rsidR="00B85E85" w:rsidRDefault="00B85E85" w:rsidP="002E011A">
      <w:pPr>
        <w:pStyle w:val="Paragraphedeliste"/>
        <w:widowControl w:val="0"/>
        <w:numPr>
          <w:ilvl w:val="0"/>
          <w:numId w:val="8"/>
        </w:numPr>
        <w:tabs>
          <w:tab w:val="left" w:pos="1256"/>
          <w:tab w:val="left" w:pos="1257"/>
        </w:tabs>
        <w:autoSpaceDE w:val="0"/>
        <w:autoSpaceDN w:val="0"/>
        <w:spacing w:line="293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les</w:t>
      </w:r>
      <w:proofErr w:type="gramEnd"/>
      <w:r>
        <w:rPr>
          <w:i/>
          <w:sz w:val="24"/>
        </w:rPr>
        <w:t xml:space="preserve"> conditions exactes de chaque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test</w:t>
      </w:r>
    </w:p>
    <w:p w14:paraId="6659462C" w14:textId="77777777" w:rsidR="00B85E85" w:rsidRDefault="00B85E85" w:rsidP="002E011A">
      <w:pPr>
        <w:pStyle w:val="Paragraphedeliste"/>
        <w:widowControl w:val="0"/>
        <w:numPr>
          <w:ilvl w:val="0"/>
          <w:numId w:val="8"/>
        </w:numPr>
        <w:tabs>
          <w:tab w:val="left" w:pos="1256"/>
          <w:tab w:val="left" w:pos="1257"/>
        </w:tabs>
        <w:autoSpaceDE w:val="0"/>
        <w:autoSpaceDN w:val="0"/>
        <w:spacing w:line="293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les</w:t>
      </w:r>
      <w:proofErr w:type="gramEnd"/>
      <w:r>
        <w:rPr>
          <w:i/>
          <w:sz w:val="24"/>
        </w:rPr>
        <w:t xml:space="preserve"> preuves de test (papier ou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fichier)</w:t>
      </w:r>
    </w:p>
    <w:p w14:paraId="09E5ED9D" w14:textId="666F96AA" w:rsidR="00B85E85" w:rsidRDefault="00B85E85" w:rsidP="002E011A">
      <w:pPr>
        <w:pStyle w:val="Paragraphedeliste"/>
        <w:widowControl w:val="0"/>
        <w:numPr>
          <w:ilvl w:val="0"/>
          <w:numId w:val="8"/>
        </w:numPr>
        <w:tabs>
          <w:tab w:val="left" w:pos="1256"/>
          <w:tab w:val="left" w:pos="1257"/>
        </w:tabs>
        <w:autoSpaceDE w:val="0"/>
        <w:autoSpaceDN w:val="0"/>
        <w:spacing w:line="293" w:lineRule="exact"/>
        <w:contextualSpacing w:val="0"/>
        <w:rPr>
          <w:i/>
          <w:sz w:val="24"/>
        </w:rPr>
      </w:pPr>
      <w:proofErr w:type="gramStart"/>
      <w:r>
        <w:rPr>
          <w:i/>
          <w:sz w:val="24"/>
        </w:rPr>
        <w:t>tests</w:t>
      </w:r>
      <w:proofErr w:type="gramEnd"/>
      <w:r>
        <w:rPr>
          <w:i/>
          <w:sz w:val="24"/>
        </w:rPr>
        <w:t xml:space="preserve"> sans preuve: fournir au moins une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description</w:t>
      </w:r>
    </w:p>
    <w:p w14:paraId="61F3DFFB" w14:textId="77777777" w:rsidR="009D7BB1" w:rsidRDefault="009D7BB1" w:rsidP="009D7BB1">
      <w:pPr>
        <w:pStyle w:val="Paragraphedeliste"/>
        <w:widowControl w:val="0"/>
        <w:tabs>
          <w:tab w:val="left" w:pos="1256"/>
          <w:tab w:val="left" w:pos="1257"/>
        </w:tabs>
        <w:autoSpaceDE w:val="0"/>
        <w:autoSpaceDN w:val="0"/>
        <w:spacing w:line="293" w:lineRule="exact"/>
        <w:ind w:left="1944"/>
        <w:contextualSpacing w:val="0"/>
        <w:rPr>
          <w:i/>
          <w:sz w:val="24"/>
        </w:rPr>
      </w:pPr>
    </w:p>
    <w:p w14:paraId="05E66E48" w14:textId="77777777" w:rsidR="009D7BB1" w:rsidRDefault="009D7BB1" w:rsidP="009D7BB1">
      <w:pPr>
        <w:tabs>
          <w:tab w:val="left" w:pos="4395"/>
        </w:tabs>
        <w:ind w:left="1134"/>
        <w:jc w:val="both"/>
      </w:pPr>
      <w:r>
        <w:t>Ces tests seront effectués afin de vérifier que le projet fonctionne correctement.</w:t>
      </w:r>
    </w:p>
    <w:p w14:paraId="74216C23" w14:textId="77777777" w:rsidR="009D7BB1" w:rsidRDefault="009D7BB1" w:rsidP="009D7BB1">
      <w:pPr>
        <w:tabs>
          <w:tab w:val="left" w:pos="4395"/>
        </w:tabs>
        <w:ind w:left="1134"/>
        <w:jc w:val="both"/>
      </w:pPr>
    </w:p>
    <w:p w14:paraId="413E6C75" w14:textId="77777777" w:rsidR="009D7BB1" w:rsidRDefault="009D7BB1" w:rsidP="009D7BB1">
      <w:pPr>
        <w:tabs>
          <w:tab w:val="left" w:pos="4395"/>
        </w:tabs>
        <w:ind w:left="1134"/>
        <w:jc w:val="both"/>
      </w:pPr>
      <w:r>
        <w:t>Les tests seront notés de la manière suivante :</w:t>
      </w:r>
    </w:p>
    <w:p w14:paraId="12D39428" w14:textId="211F4669" w:rsidR="009D7BB1" w:rsidRDefault="009D7BB1" w:rsidP="009D7BB1">
      <w:pPr>
        <w:tabs>
          <w:tab w:val="left" w:pos="4395"/>
        </w:tabs>
        <w:ind w:left="1134"/>
        <w:jc w:val="both"/>
      </w:pPr>
      <w:r>
        <w:rPr>
          <w:noProof/>
        </w:rPr>
        <w:drawing>
          <wp:anchor distT="0" distB="0" distL="114300" distR="114300" simplePos="0" relativeHeight="251694080" behindDoc="0" locked="0" layoutInCell="1" hidden="0" allowOverlap="1" wp14:anchorId="73FED244" wp14:editId="7FB6085A">
            <wp:simplePos x="0" y="0"/>
            <wp:positionH relativeFrom="margin">
              <wp:posOffset>2909570</wp:posOffset>
            </wp:positionH>
            <wp:positionV relativeFrom="paragraph">
              <wp:posOffset>141605</wp:posOffset>
            </wp:positionV>
            <wp:extent cx="562610" cy="552450"/>
            <wp:effectExtent l="0" t="0" r="8890" b="0"/>
            <wp:wrapSquare wrapText="bothSides" distT="0" distB="0" distL="114300" distR="114300"/>
            <wp:docPr id="55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E7793A" w14:textId="7850E0CD" w:rsidR="009D7BB1" w:rsidRDefault="009D7BB1" w:rsidP="009D7BB1">
      <w:pPr>
        <w:tabs>
          <w:tab w:val="left" w:pos="4395"/>
        </w:tabs>
        <w:ind w:left="1134"/>
        <w:jc w:val="both"/>
      </w:pPr>
    </w:p>
    <w:p w14:paraId="202296D7" w14:textId="10000E05" w:rsidR="009D7BB1" w:rsidRDefault="009D7BB1" w:rsidP="002E011A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contextualSpacing/>
        <w:jc w:val="both"/>
      </w:pPr>
      <w:r>
        <w:t xml:space="preserve">Test validé </w:t>
      </w:r>
    </w:p>
    <w:p w14:paraId="16D57516" w14:textId="56FAD465" w:rsidR="009D7BB1" w:rsidRDefault="009D7BB1" w:rsidP="00B4615E">
      <w:pPr>
        <w:tabs>
          <w:tab w:val="left" w:pos="4395"/>
        </w:tabs>
        <w:jc w:val="both"/>
      </w:pPr>
    </w:p>
    <w:p w14:paraId="15F98544" w14:textId="08071104" w:rsidR="009D7BB1" w:rsidRDefault="009D7BB1" w:rsidP="009D7BB1">
      <w:pPr>
        <w:tabs>
          <w:tab w:val="left" w:pos="4395"/>
        </w:tabs>
        <w:ind w:left="1854"/>
        <w:jc w:val="both"/>
      </w:pPr>
    </w:p>
    <w:p w14:paraId="207A44FE" w14:textId="51F9F41C" w:rsidR="009D7BB1" w:rsidRDefault="00B4615E" w:rsidP="009D7BB1">
      <w:pPr>
        <w:tabs>
          <w:tab w:val="left" w:pos="4395"/>
        </w:tabs>
        <w:ind w:left="1854"/>
        <w:jc w:val="both"/>
      </w:pPr>
      <w:r>
        <w:rPr>
          <w:noProof/>
        </w:rPr>
        <w:drawing>
          <wp:anchor distT="0" distB="0" distL="114300" distR="114300" simplePos="0" relativeHeight="251696128" behindDoc="0" locked="0" layoutInCell="1" hidden="0" allowOverlap="1" wp14:anchorId="77395A95" wp14:editId="56C52DCD">
            <wp:simplePos x="0" y="0"/>
            <wp:positionH relativeFrom="margin">
              <wp:posOffset>2909570</wp:posOffset>
            </wp:positionH>
            <wp:positionV relativeFrom="paragraph">
              <wp:posOffset>131445</wp:posOffset>
            </wp:positionV>
            <wp:extent cx="562610" cy="552450"/>
            <wp:effectExtent l="0" t="0" r="8890" b="0"/>
            <wp:wrapSquare wrapText="bothSides" distT="0" distB="0" distL="114300" distR="114300"/>
            <wp:docPr id="7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57C19" w14:textId="17527908" w:rsidR="009D7BB1" w:rsidRDefault="009D7BB1" w:rsidP="009D7BB1">
      <w:pPr>
        <w:tabs>
          <w:tab w:val="left" w:pos="4395"/>
        </w:tabs>
        <w:ind w:left="1854"/>
        <w:jc w:val="both"/>
      </w:pPr>
    </w:p>
    <w:p w14:paraId="06668AED" w14:textId="77777777" w:rsidR="009D7BB1" w:rsidRDefault="009D7BB1" w:rsidP="002E011A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contextualSpacing/>
        <w:jc w:val="both"/>
      </w:pPr>
      <w:r>
        <w:t>Test non validé</w:t>
      </w:r>
    </w:p>
    <w:p w14:paraId="26EC5049" w14:textId="77777777" w:rsidR="009D7BB1" w:rsidRDefault="009D7BB1" w:rsidP="009D7BB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395"/>
        </w:tabs>
        <w:ind w:left="1854"/>
        <w:contextualSpacing/>
        <w:jc w:val="both"/>
      </w:pPr>
    </w:p>
    <w:p w14:paraId="52D0BE1C" w14:textId="77777777" w:rsidR="009D7BB1" w:rsidRDefault="009D7BB1" w:rsidP="009D7BB1">
      <w:pPr>
        <w:tabs>
          <w:tab w:val="left" w:pos="4395"/>
        </w:tabs>
        <w:spacing w:after="120"/>
        <w:jc w:val="both"/>
      </w:pPr>
    </w:p>
    <w:tbl>
      <w:tblPr>
        <w:tblW w:w="8166" w:type="dxa"/>
        <w:tblInd w:w="11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23"/>
        <w:gridCol w:w="3209"/>
        <w:gridCol w:w="2234"/>
      </w:tblGrid>
      <w:tr w:rsidR="009D7BB1" w14:paraId="1B546DB3" w14:textId="77777777" w:rsidTr="000C3875">
        <w:trPr>
          <w:trHeight w:val="340"/>
        </w:trPr>
        <w:tc>
          <w:tcPr>
            <w:tcW w:w="2724" w:type="dxa"/>
            <w:shd w:val="clear" w:color="auto" w:fill="7F7F7F"/>
          </w:tcPr>
          <w:p w14:paraId="2D1A1DDA" w14:textId="77777777" w:rsidR="009D7BB1" w:rsidRDefault="009D7BB1" w:rsidP="000C3875">
            <w:pPr>
              <w:tabs>
                <w:tab w:val="left" w:pos="4395"/>
              </w:tabs>
              <w:spacing w:after="120"/>
              <w:jc w:val="both"/>
            </w:pPr>
            <w:r>
              <w:t>Description</w:t>
            </w:r>
          </w:p>
        </w:tc>
        <w:tc>
          <w:tcPr>
            <w:tcW w:w="3209" w:type="dxa"/>
            <w:shd w:val="clear" w:color="auto" w:fill="7F7F7F"/>
          </w:tcPr>
          <w:p w14:paraId="5DF7FA54" w14:textId="77777777" w:rsidR="009D7BB1" w:rsidRDefault="009D7BB1" w:rsidP="000C3875">
            <w:pPr>
              <w:tabs>
                <w:tab w:val="left" w:pos="4395"/>
              </w:tabs>
              <w:spacing w:after="120"/>
              <w:jc w:val="both"/>
            </w:pPr>
            <w:r>
              <w:t>Conséquence</w:t>
            </w:r>
          </w:p>
        </w:tc>
        <w:tc>
          <w:tcPr>
            <w:tcW w:w="2234" w:type="dxa"/>
            <w:shd w:val="clear" w:color="auto" w:fill="7F7F7F"/>
          </w:tcPr>
          <w:p w14:paraId="0D4B42F5" w14:textId="77777777" w:rsidR="009D7BB1" w:rsidRDefault="009D7BB1" w:rsidP="000C3875">
            <w:pPr>
              <w:tabs>
                <w:tab w:val="left" w:pos="4395"/>
              </w:tabs>
              <w:spacing w:after="120"/>
              <w:jc w:val="both"/>
            </w:pPr>
            <w:r>
              <w:t>Résultat</w:t>
            </w:r>
          </w:p>
        </w:tc>
      </w:tr>
      <w:tr w:rsidR="009D7BB1" w14:paraId="68CF4E93" w14:textId="77777777" w:rsidTr="000C3875">
        <w:trPr>
          <w:trHeight w:val="1351"/>
        </w:trPr>
        <w:tc>
          <w:tcPr>
            <w:tcW w:w="2724" w:type="dxa"/>
          </w:tcPr>
          <w:p w14:paraId="11012474" w14:textId="77777777" w:rsidR="009D7BB1" w:rsidRDefault="009D7BB1" w:rsidP="000C3875"/>
        </w:tc>
        <w:tc>
          <w:tcPr>
            <w:tcW w:w="3209" w:type="dxa"/>
          </w:tcPr>
          <w:p w14:paraId="73E020FF" w14:textId="77777777" w:rsidR="009D7BB1" w:rsidRDefault="009D7BB1" w:rsidP="000C3875">
            <w:pPr>
              <w:tabs>
                <w:tab w:val="left" w:pos="4395"/>
              </w:tabs>
              <w:spacing w:after="120"/>
            </w:pPr>
          </w:p>
        </w:tc>
        <w:tc>
          <w:tcPr>
            <w:tcW w:w="2234" w:type="dxa"/>
          </w:tcPr>
          <w:p w14:paraId="785ED2F1" w14:textId="4295F2CB" w:rsidR="009D7BB1" w:rsidRDefault="009D7BB1" w:rsidP="000C3875">
            <w:pPr>
              <w:tabs>
                <w:tab w:val="left" w:pos="4395"/>
              </w:tabs>
              <w:spacing w:after="120"/>
              <w:jc w:val="both"/>
            </w:pPr>
          </w:p>
        </w:tc>
      </w:tr>
      <w:tr w:rsidR="009D7BB1" w14:paraId="653E0E39" w14:textId="77777777" w:rsidTr="000C3875">
        <w:trPr>
          <w:trHeight w:val="1000"/>
        </w:trPr>
        <w:tc>
          <w:tcPr>
            <w:tcW w:w="2724" w:type="dxa"/>
          </w:tcPr>
          <w:p w14:paraId="74065450" w14:textId="77777777" w:rsidR="009D7BB1" w:rsidRDefault="009D7BB1" w:rsidP="000C3875">
            <w:pPr>
              <w:tabs>
                <w:tab w:val="left" w:pos="4395"/>
              </w:tabs>
              <w:spacing w:after="120"/>
              <w:jc w:val="both"/>
            </w:pPr>
          </w:p>
        </w:tc>
        <w:tc>
          <w:tcPr>
            <w:tcW w:w="3209" w:type="dxa"/>
          </w:tcPr>
          <w:p w14:paraId="31DD6505" w14:textId="77777777" w:rsidR="009D7BB1" w:rsidRDefault="009D7BB1" w:rsidP="000C3875">
            <w:pPr>
              <w:tabs>
                <w:tab w:val="left" w:pos="4395"/>
              </w:tabs>
              <w:spacing w:after="120"/>
            </w:pPr>
          </w:p>
        </w:tc>
        <w:tc>
          <w:tcPr>
            <w:tcW w:w="2234" w:type="dxa"/>
          </w:tcPr>
          <w:p w14:paraId="15793049" w14:textId="54228221" w:rsidR="009D7BB1" w:rsidRDefault="009D7BB1" w:rsidP="000C3875">
            <w:pPr>
              <w:tabs>
                <w:tab w:val="left" w:pos="4395"/>
              </w:tabs>
              <w:spacing w:after="120"/>
              <w:jc w:val="both"/>
            </w:pPr>
          </w:p>
        </w:tc>
      </w:tr>
      <w:tr w:rsidR="009D7BB1" w14:paraId="2B0D7378" w14:textId="77777777" w:rsidTr="000C3875">
        <w:trPr>
          <w:trHeight w:val="440"/>
        </w:trPr>
        <w:tc>
          <w:tcPr>
            <w:tcW w:w="2724" w:type="dxa"/>
          </w:tcPr>
          <w:p w14:paraId="18B49945" w14:textId="77777777" w:rsidR="009D7BB1" w:rsidRDefault="009D7BB1" w:rsidP="000C3875"/>
        </w:tc>
        <w:tc>
          <w:tcPr>
            <w:tcW w:w="3209" w:type="dxa"/>
          </w:tcPr>
          <w:p w14:paraId="6368A981" w14:textId="77777777" w:rsidR="009D7BB1" w:rsidRDefault="009D7BB1" w:rsidP="000C3875">
            <w:pPr>
              <w:tabs>
                <w:tab w:val="left" w:pos="4395"/>
              </w:tabs>
              <w:spacing w:after="120"/>
            </w:pPr>
          </w:p>
        </w:tc>
        <w:tc>
          <w:tcPr>
            <w:tcW w:w="2234" w:type="dxa"/>
          </w:tcPr>
          <w:p w14:paraId="413BB7F8" w14:textId="08DF3183" w:rsidR="009D7BB1" w:rsidRDefault="009D7BB1" w:rsidP="000C3875">
            <w:pPr>
              <w:tabs>
                <w:tab w:val="left" w:pos="601"/>
              </w:tabs>
              <w:spacing w:after="120"/>
              <w:jc w:val="both"/>
            </w:pPr>
          </w:p>
        </w:tc>
      </w:tr>
      <w:tr w:rsidR="009D7BB1" w14:paraId="7BAA615C" w14:textId="77777777" w:rsidTr="000C3875">
        <w:trPr>
          <w:trHeight w:val="1180"/>
        </w:trPr>
        <w:tc>
          <w:tcPr>
            <w:tcW w:w="2724" w:type="dxa"/>
            <w:tcBorders>
              <w:bottom w:val="single" w:sz="4" w:space="0" w:color="000000"/>
            </w:tcBorders>
          </w:tcPr>
          <w:p w14:paraId="3E139C49" w14:textId="77777777" w:rsidR="009D7BB1" w:rsidRPr="00A443BA" w:rsidRDefault="009D7BB1" w:rsidP="000C3875">
            <w:pPr>
              <w:tabs>
                <w:tab w:val="left" w:pos="4395"/>
              </w:tabs>
              <w:spacing w:after="120"/>
              <w:jc w:val="both"/>
              <w:rPr>
                <w:bCs/>
              </w:rPr>
            </w:pP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115F6042" w14:textId="77777777" w:rsidR="009D7BB1" w:rsidRPr="00A443BA" w:rsidRDefault="009D7BB1" w:rsidP="000C3875">
            <w:pPr>
              <w:tabs>
                <w:tab w:val="left" w:pos="4395"/>
              </w:tabs>
              <w:spacing w:after="120"/>
              <w:rPr>
                <w:bCs/>
              </w:rPr>
            </w:pPr>
          </w:p>
        </w:tc>
        <w:tc>
          <w:tcPr>
            <w:tcW w:w="2234" w:type="dxa"/>
            <w:tcBorders>
              <w:bottom w:val="single" w:sz="4" w:space="0" w:color="000000"/>
            </w:tcBorders>
          </w:tcPr>
          <w:p w14:paraId="12FC7F3F" w14:textId="76457EEB" w:rsidR="009D7BB1" w:rsidRDefault="009D7BB1" w:rsidP="000C3875">
            <w:pPr>
              <w:tabs>
                <w:tab w:val="left" w:pos="4395"/>
              </w:tabs>
              <w:spacing w:after="120"/>
              <w:ind w:left="599"/>
              <w:jc w:val="both"/>
              <w:rPr>
                <w:b/>
              </w:rPr>
            </w:pPr>
          </w:p>
        </w:tc>
      </w:tr>
      <w:tr w:rsidR="009D7BB1" w14:paraId="5579538E" w14:textId="77777777" w:rsidTr="000C3875">
        <w:trPr>
          <w:trHeight w:val="1180"/>
        </w:trPr>
        <w:tc>
          <w:tcPr>
            <w:tcW w:w="2724" w:type="dxa"/>
            <w:tcBorders>
              <w:bottom w:val="single" w:sz="4" w:space="0" w:color="auto"/>
            </w:tcBorders>
          </w:tcPr>
          <w:p w14:paraId="5265FF95" w14:textId="77777777" w:rsidR="009D7BB1" w:rsidRPr="00A443BA" w:rsidRDefault="009D7BB1" w:rsidP="000C3875">
            <w:pPr>
              <w:tabs>
                <w:tab w:val="left" w:pos="4395"/>
              </w:tabs>
              <w:spacing w:after="120"/>
              <w:jc w:val="both"/>
              <w:rPr>
                <w:bCs/>
              </w:rPr>
            </w:pPr>
          </w:p>
        </w:tc>
        <w:tc>
          <w:tcPr>
            <w:tcW w:w="3209" w:type="dxa"/>
            <w:tcBorders>
              <w:bottom w:val="single" w:sz="4" w:space="0" w:color="auto"/>
            </w:tcBorders>
          </w:tcPr>
          <w:p w14:paraId="2E0AC608" w14:textId="77777777" w:rsidR="009D7BB1" w:rsidRPr="00A443BA" w:rsidRDefault="009D7BB1" w:rsidP="000C3875">
            <w:pPr>
              <w:tabs>
                <w:tab w:val="left" w:pos="4395"/>
              </w:tabs>
              <w:spacing w:after="120"/>
              <w:rPr>
                <w:bCs/>
              </w:rPr>
            </w:pPr>
          </w:p>
        </w:tc>
        <w:tc>
          <w:tcPr>
            <w:tcW w:w="2234" w:type="dxa"/>
            <w:tcBorders>
              <w:bottom w:val="single" w:sz="4" w:space="0" w:color="auto"/>
            </w:tcBorders>
          </w:tcPr>
          <w:p w14:paraId="6E5BDEA5" w14:textId="4E262413" w:rsidR="009D7BB1" w:rsidRPr="00E3611F" w:rsidRDefault="009D7BB1" w:rsidP="000C3875">
            <w:pPr>
              <w:tabs>
                <w:tab w:val="left" w:pos="4395"/>
              </w:tabs>
              <w:spacing w:after="120"/>
              <w:ind w:left="599"/>
              <w:jc w:val="both"/>
              <w:rPr>
                <w:noProof/>
                <w:lang w:eastAsia="en-US"/>
              </w:rPr>
            </w:pPr>
          </w:p>
        </w:tc>
      </w:tr>
      <w:tr w:rsidR="009D7BB1" w14:paraId="76F9AA1D" w14:textId="77777777" w:rsidTr="000C3875">
        <w:trPr>
          <w:trHeight w:val="60"/>
        </w:trPr>
        <w:tc>
          <w:tcPr>
            <w:tcW w:w="2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</w:tcPr>
          <w:p w14:paraId="2A8752EB" w14:textId="77777777" w:rsidR="009D7BB1" w:rsidRPr="00A443BA" w:rsidRDefault="009D7BB1" w:rsidP="000C3875">
            <w:pPr>
              <w:tabs>
                <w:tab w:val="left" w:pos="4395"/>
              </w:tabs>
              <w:spacing w:after="120"/>
              <w:ind w:right="-10"/>
              <w:jc w:val="both"/>
              <w:rPr>
                <w:bCs/>
              </w:rPr>
            </w:pPr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</w:tcPr>
          <w:p w14:paraId="2484BD2A" w14:textId="77777777" w:rsidR="009D7BB1" w:rsidRPr="00A443BA" w:rsidRDefault="009D7BB1" w:rsidP="000C3875">
            <w:pPr>
              <w:tabs>
                <w:tab w:val="left" w:pos="4395"/>
              </w:tabs>
              <w:spacing w:after="120"/>
              <w:rPr>
                <w:bCs/>
              </w:rPr>
            </w:pPr>
          </w:p>
        </w:tc>
        <w:tc>
          <w:tcPr>
            <w:tcW w:w="2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</w:tcPr>
          <w:p w14:paraId="1359CC27" w14:textId="3D11F2EE" w:rsidR="009D7BB1" w:rsidRDefault="009D7BB1" w:rsidP="000C3875">
            <w:pPr>
              <w:tabs>
                <w:tab w:val="left" w:pos="4395"/>
              </w:tabs>
              <w:spacing w:after="120"/>
              <w:jc w:val="both"/>
              <w:rPr>
                <w:b/>
              </w:rPr>
            </w:pPr>
          </w:p>
        </w:tc>
      </w:tr>
      <w:tr w:rsidR="009D7BB1" w14:paraId="3CBBBC79" w14:textId="77777777" w:rsidTr="000C3875">
        <w:trPr>
          <w:trHeight w:val="60"/>
        </w:trPr>
        <w:tc>
          <w:tcPr>
            <w:tcW w:w="2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</w:tcPr>
          <w:p w14:paraId="63001258" w14:textId="77777777" w:rsidR="009D7BB1" w:rsidRPr="00A443BA" w:rsidRDefault="009D7BB1" w:rsidP="000C3875">
            <w:pPr>
              <w:tabs>
                <w:tab w:val="left" w:pos="4395"/>
              </w:tabs>
              <w:spacing w:after="120"/>
              <w:ind w:right="-10"/>
              <w:jc w:val="both"/>
              <w:rPr>
                <w:bCs/>
              </w:rPr>
            </w:pPr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</w:tcPr>
          <w:p w14:paraId="14CCA4E5" w14:textId="77777777" w:rsidR="009D7BB1" w:rsidRPr="00A443BA" w:rsidRDefault="009D7BB1" w:rsidP="000C3875">
            <w:pPr>
              <w:tabs>
                <w:tab w:val="left" w:pos="4395"/>
              </w:tabs>
              <w:spacing w:after="120"/>
              <w:rPr>
                <w:bCs/>
              </w:rPr>
            </w:pPr>
          </w:p>
        </w:tc>
        <w:tc>
          <w:tcPr>
            <w:tcW w:w="2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</w:tcPr>
          <w:p w14:paraId="09DEA063" w14:textId="1BE7B7EC" w:rsidR="009D7BB1" w:rsidRDefault="009D7BB1" w:rsidP="000C3875">
            <w:pPr>
              <w:tabs>
                <w:tab w:val="left" w:pos="4395"/>
              </w:tabs>
              <w:spacing w:after="120"/>
              <w:jc w:val="both"/>
              <w:rPr>
                <w:b/>
              </w:rPr>
            </w:pPr>
          </w:p>
        </w:tc>
      </w:tr>
      <w:tr w:rsidR="009D7BB1" w14:paraId="48EBCAAD" w14:textId="77777777" w:rsidTr="000C3875">
        <w:trPr>
          <w:trHeight w:val="60"/>
        </w:trPr>
        <w:tc>
          <w:tcPr>
            <w:tcW w:w="2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</w:tcPr>
          <w:p w14:paraId="093A44E1" w14:textId="77777777" w:rsidR="009D7BB1" w:rsidRPr="00A443BA" w:rsidRDefault="009D7BB1" w:rsidP="000C3875">
            <w:pPr>
              <w:tabs>
                <w:tab w:val="left" w:pos="4395"/>
              </w:tabs>
              <w:spacing w:after="120"/>
              <w:ind w:right="-10"/>
              <w:jc w:val="both"/>
              <w:rPr>
                <w:bCs/>
              </w:rPr>
            </w:pPr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</w:tcPr>
          <w:p w14:paraId="1B7113D4" w14:textId="77777777" w:rsidR="009D7BB1" w:rsidRPr="00A443BA" w:rsidRDefault="009D7BB1" w:rsidP="000C3875">
            <w:pPr>
              <w:tabs>
                <w:tab w:val="left" w:pos="4395"/>
              </w:tabs>
              <w:spacing w:after="120"/>
              <w:rPr>
                <w:bCs/>
              </w:rPr>
            </w:pPr>
          </w:p>
        </w:tc>
        <w:tc>
          <w:tcPr>
            <w:tcW w:w="2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70" w:type="dxa"/>
              <w:right w:w="70" w:type="dxa"/>
            </w:tcMar>
          </w:tcPr>
          <w:p w14:paraId="5C12664F" w14:textId="1164DF0E" w:rsidR="009D7BB1" w:rsidRPr="00801FB1" w:rsidRDefault="009D7BB1" w:rsidP="000C3875">
            <w:pPr>
              <w:tabs>
                <w:tab w:val="left" w:pos="4395"/>
              </w:tabs>
              <w:spacing w:after="120"/>
              <w:jc w:val="both"/>
              <w:rPr>
                <w:noProof/>
                <w:lang w:eastAsia="en-US"/>
              </w:rPr>
            </w:pPr>
          </w:p>
        </w:tc>
      </w:tr>
      <w:tr w:rsidR="009D7BB1" w14:paraId="3A7CAD24" w14:textId="77777777" w:rsidTr="000C3875">
        <w:trPr>
          <w:trHeight w:val="60"/>
        </w:trPr>
        <w:tc>
          <w:tcPr>
            <w:tcW w:w="2724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70" w:type="dxa"/>
              <w:right w:w="70" w:type="dxa"/>
            </w:tcMar>
          </w:tcPr>
          <w:p w14:paraId="18CB30DB" w14:textId="77777777" w:rsidR="009D7BB1" w:rsidRDefault="009D7BB1" w:rsidP="000C3875">
            <w:pPr>
              <w:tabs>
                <w:tab w:val="left" w:pos="4395"/>
              </w:tabs>
              <w:spacing w:after="120"/>
              <w:ind w:right="-10"/>
              <w:jc w:val="both"/>
              <w:rPr>
                <w:b/>
              </w:rPr>
            </w:pPr>
          </w:p>
        </w:tc>
        <w:tc>
          <w:tcPr>
            <w:tcW w:w="3209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70" w:type="dxa"/>
              <w:right w:w="70" w:type="dxa"/>
            </w:tcMar>
          </w:tcPr>
          <w:p w14:paraId="461E0B83" w14:textId="77777777" w:rsidR="009D7BB1" w:rsidRDefault="009D7BB1" w:rsidP="000C3875">
            <w:pPr>
              <w:tabs>
                <w:tab w:val="left" w:pos="4395"/>
              </w:tabs>
              <w:spacing w:after="120"/>
              <w:jc w:val="both"/>
              <w:rPr>
                <w:b/>
              </w:rPr>
            </w:pP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left w:w="70" w:type="dxa"/>
              <w:right w:w="70" w:type="dxa"/>
            </w:tcMar>
          </w:tcPr>
          <w:p w14:paraId="09AC8526" w14:textId="77777777" w:rsidR="009D7BB1" w:rsidRDefault="009D7BB1" w:rsidP="000C3875">
            <w:pPr>
              <w:tabs>
                <w:tab w:val="left" w:pos="4395"/>
              </w:tabs>
              <w:spacing w:after="120"/>
              <w:jc w:val="both"/>
              <w:rPr>
                <w:b/>
              </w:rPr>
            </w:pPr>
          </w:p>
        </w:tc>
      </w:tr>
    </w:tbl>
    <w:p w14:paraId="12B4A0B2" w14:textId="45578163" w:rsidR="00B85E85" w:rsidRDefault="009D7BB1" w:rsidP="00B4615E">
      <w:pPr>
        <w:rPr>
          <w:i/>
          <w:sz w:val="24"/>
        </w:rPr>
      </w:pPr>
      <w:r>
        <w:br w:type="page"/>
      </w:r>
    </w:p>
    <w:p w14:paraId="2C772D0D" w14:textId="1B333797" w:rsidR="00B85E85" w:rsidRDefault="00B85E85" w:rsidP="00B85E85">
      <w:pPr>
        <w:pStyle w:val="Titre2"/>
      </w:pPr>
      <w:bookmarkStart w:id="19" w:name="_Toc67469418"/>
      <w:r>
        <w:lastRenderedPageBreak/>
        <w:t>Erreurs restantes</w:t>
      </w:r>
      <w:bookmarkEnd w:id="19"/>
    </w:p>
    <w:p w14:paraId="4309DF7C" w14:textId="306FE699" w:rsidR="00B85E85" w:rsidRDefault="00B85E85" w:rsidP="009D7BB1">
      <w:pPr>
        <w:pStyle w:val="Corpsdetexte"/>
        <w:spacing w:before="92"/>
        <w:ind w:left="606"/>
      </w:pPr>
      <w:r>
        <w:rPr>
          <w:i/>
        </w:rPr>
        <w:t xml:space="preserve">S'il reste encore des </w:t>
      </w:r>
      <w:proofErr w:type="gramStart"/>
      <w:r>
        <w:rPr>
          <w:i/>
        </w:rPr>
        <w:t>erreurs:</w:t>
      </w:r>
      <w:proofErr w:type="gramEnd"/>
    </w:p>
    <w:p w14:paraId="6CCF7721" w14:textId="23B1A71B" w:rsidR="00B85E85" w:rsidRPr="009D7BB1" w:rsidRDefault="00B85E85" w:rsidP="002E011A">
      <w:pPr>
        <w:pStyle w:val="Paragraphedeliste"/>
        <w:widowControl w:val="0"/>
        <w:numPr>
          <w:ilvl w:val="0"/>
          <w:numId w:val="7"/>
        </w:numPr>
        <w:tabs>
          <w:tab w:val="left" w:pos="1325"/>
          <w:tab w:val="left" w:pos="1326"/>
        </w:tabs>
        <w:autoSpaceDE w:val="0"/>
        <w:autoSpaceDN w:val="0"/>
        <w:spacing w:line="292" w:lineRule="exact"/>
        <w:rPr>
          <w:i/>
          <w:sz w:val="24"/>
        </w:rPr>
      </w:pPr>
      <w:r w:rsidRPr="009D7BB1">
        <w:rPr>
          <w:i/>
          <w:sz w:val="24"/>
        </w:rPr>
        <w:t>Description détaillée</w:t>
      </w:r>
    </w:p>
    <w:p w14:paraId="6E1A1A15" w14:textId="77777777" w:rsidR="00B85E85" w:rsidRDefault="00B85E85" w:rsidP="002E011A">
      <w:pPr>
        <w:pStyle w:val="Paragraphedeliste"/>
        <w:widowControl w:val="0"/>
        <w:numPr>
          <w:ilvl w:val="0"/>
          <w:numId w:val="7"/>
        </w:numPr>
        <w:tabs>
          <w:tab w:val="left" w:pos="1325"/>
          <w:tab w:val="left" w:pos="1326"/>
        </w:tabs>
        <w:autoSpaceDE w:val="0"/>
        <w:autoSpaceDN w:val="0"/>
        <w:spacing w:line="292" w:lineRule="exact"/>
        <w:contextualSpacing w:val="0"/>
        <w:rPr>
          <w:i/>
          <w:sz w:val="24"/>
        </w:rPr>
      </w:pPr>
      <w:r>
        <w:rPr>
          <w:i/>
          <w:sz w:val="24"/>
        </w:rPr>
        <w:t>Conséquences sur l'utilisation du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produit</w:t>
      </w:r>
    </w:p>
    <w:p w14:paraId="4B963356" w14:textId="5AC49D63" w:rsidR="00B85E85" w:rsidRPr="00B85E85" w:rsidRDefault="00B85E85" w:rsidP="002E011A">
      <w:pPr>
        <w:pStyle w:val="Paragraphedeliste"/>
        <w:widowControl w:val="0"/>
        <w:numPr>
          <w:ilvl w:val="0"/>
          <w:numId w:val="7"/>
        </w:numPr>
        <w:tabs>
          <w:tab w:val="left" w:pos="1325"/>
          <w:tab w:val="left" w:pos="1326"/>
        </w:tabs>
        <w:autoSpaceDE w:val="0"/>
        <w:autoSpaceDN w:val="0"/>
        <w:spacing w:line="293" w:lineRule="exact"/>
        <w:contextualSpacing w:val="0"/>
        <w:rPr>
          <w:i/>
          <w:sz w:val="24"/>
        </w:rPr>
      </w:pPr>
      <w:r>
        <w:rPr>
          <w:i/>
          <w:sz w:val="24"/>
        </w:rPr>
        <w:t>Actions envisagées ou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possibles</w:t>
      </w:r>
    </w:p>
    <w:p w14:paraId="683EF54B" w14:textId="7FC7023B" w:rsidR="00B85E85" w:rsidRDefault="00B85E85" w:rsidP="00B85E85">
      <w:pPr>
        <w:pStyle w:val="Retraitcorpsdetexte"/>
      </w:pPr>
    </w:p>
    <w:p w14:paraId="10AD86D9" w14:textId="66E4D6A4" w:rsidR="00B85E85" w:rsidRDefault="00B85E85" w:rsidP="00B85E85">
      <w:pPr>
        <w:pStyle w:val="Titre2"/>
      </w:pPr>
      <w:bookmarkStart w:id="20" w:name="_Toc67469419"/>
      <w:r>
        <w:t>Liste des documents fournis</w:t>
      </w:r>
      <w:bookmarkEnd w:id="20"/>
      <w:r>
        <w:t xml:space="preserve"> </w:t>
      </w:r>
    </w:p>
    <w:p w14:paraId="4A3B0198" w14:textId="42D48BEA" w:rsidR="00B85E85" w:rsidRDefault="00B85E85" w:rsidP="0081306B">
      <w:pPr>
        <w:pStyle w:val="Corpsdetexte"/>
        <w:spacing w:before="92"/>
        <w:ind w:left="606" w:right="1446"/>
      </w:pPr>
      <w:r>
        <w:rPr>
          <w:i/>
        </w:rPr>
        <w:t xml:space="preserve">Lister les documents fournis au client avec votre produit, en indiquant les </w:t>
      </w:r>
      <w:r>
        <w:t>numéros de versions</w:t>
      </w:r>
    </w:p>
    <w:p w14:paraId="54B9051A" w14:textId="77777777" w:rsidR="00B85E85" w:rsidRPr="009D7BB1" w:rsidRDefault="00B85E85" w:rsidP="002E011A">
      <w:pPr>
        <w:pStyle w:val="Paragraphedeliste"/>
        <w:widowControl w:val="0"/>
        <w:numPr>
          <w:ilvl w:val="0"/>
          <w:numId w:val="6"/>
        </w:numPr>
        <w:tabs>
          <w:tab w:val="left" w:pos="1325"/>
          <w:tab w:val="left" w:pos="1326"/>
        </w:tabs>
        <w:autoSpaceDE w:val="0"/>
        <w:autoSpaceDN w:val="0"/>
        <w:spacing w:line="292" w:lineRule="exact"/>
        <w:rPr>
          <w:i/>
          <w:sz w:val="24"/>
        </w:rPr>
      </w:pPr>
      <w:proofErr w:type="gramStart"/>
      <w:r w:rsidRPr="009D7BB1">
        <w:rPr>
          <w:i/>
          <w:sz w:val="24"/>
        </w:rPr>
        <w:t>le</w:t>
      </w:r>
      <w:proofErr w:type="gramEnd"/>
      <w:r w:rsidRPr="009D7BB1">
        <w:rPr>
          <w:i/>
          <w:sz w:val="24"/>
        </w:rPr>
        <w:t xml:space="preserve"> rapport de</w:t>
      </w:r>
      <w:r w:rsidRPr="009D7BB1">
        <w:rPr>
          <w:i/>
          <w:spacing w:val="-3"/>
          <w:sz w:val="24"/>
        </w:rPr>
        <w:t xml:space="preserve"> </w:t>
      </w:r>
      <w:r w:rsidRPr="009D7BB1">
        <w:rPr>
          <w:i/>
          <w:sz w:val="24"/>
        </w:rPr>
        <w:t>projet</w:t>
      </w:r>
    </w:p>
    <w:p w14:paraId="59058AF7" w14:textId="77777777" w:rsidR="00B85E85" w:rsidRPr="009D7BB1" w:rsidRDefault="00B85E85" w:rsidP="002E011A">
      <w:pPr>
        <w:pStyle w:val="Paragraphedeliste"/>
        <w:widowControl w:val="0"/>
        <w:numPr>
          <w:ilvl w:val="0"/>
          <w:numId w:val="6"/>
        </w:numPr>
        <w:tabs>
          <w:tab w:val="left" w:pos="1325"/>
          <w:tab w:val="left" w:pos="1326"/>
        </w:tabs>
        <w:autoSpaceDE w:val="0"/>
        <w:autoSpaceDN w:val="0"/>
        <w:spacing w:line="292" w:lineRule="exact"/>
        <w:rPr>
          <w:i/>
          <w:sz w:val="24"/>
        </w:rPr>
      </w:pPr>
      <w:proofErr w:type="gramStart"/>
      <w:r w:rsidRPr="009D7BB1">
        <w:rPr>
          <w:i/>
          <w:sz w:val="24"/>
        </w:rPr>
        <w:t>le</w:t>
      </w:r>
      <w:proofErr w:type="gramEnd"/>
      <w:r w:rsidRPr="009D7BB1">
        <w:rPr>
          <w:i/>
          <w:sz w:val="24"/>
        </w:rPr>
        <w:t xml:space="preserve"> manuel d'Installation (en</w:t>
      </w:r>
      <w:r w:rsidRPr="009D7BB1">
        <w:rPr>
          <w:i/>
          <w:spacing w:val="-2"/>
          <w:sz w:val="24"/>
        </w:rPr>
        <w:t xml:space="preserve"> </w:t>
      </w:r>
      <w:r w:rsidRPr="009D7BB1">
        <w:rPr>
          <w:i/>
          <w:sz w:val="24"/>
        </w:rPr>
        <w:t>annexe)</w:t>
      </w:r>
    </w:p>
    <w:p w14:paraId="44B0FB60" w14:textId="77777777" w:rsidR="00B85E85" w:rsidRPr="009D7BB1" w:rsidRDefault="00B85E85" w:rsidP="002E011A">
      <w:pPr>
        <w:pStyle w:val="Paragraphedeliste"/>
        <w:widowControl w:val="0"/>
        <w:numPr>
          <w:ilvl w:val="0"/>
          <w:numId w:val="6"/>
        </w:numPr>
        <w:tabs>
          <w:tab w:val="left" w:pos="1325"/>
          <w:tab w:val="left" w:pos="1326"/>
        </w:tabs>
        <w:autoSpaceDE w:val="0"/>
        <w:autoSpaceDN w:val="0"/>
        <w:spacing w:line="293" w:lineRule="exact"/>
        <w:rPr>
          <w:i/>
          <w:sz w:val="24"/>
        </w:rPr>
      </w:pPr>
      <w:proofErr w:type="gramStart"/>
      <w:r w:rsidRPr="009D7BB1">
        <w:rPr>
          <w:i/>
          <w:sz w:val="24"/>
        </w:rPr>
        <w:t>le</w:t>
      </w:r>
      <w:proofErr w:type="gramEnd"/>
      <w:r w:rsidRPr="009D7BB1">
        <w:rPr>
          <w:i/>
          <w:sz w:val="24"/>
        </w:rPr>
        <w:t xml:space="preserve"> manuel d'Utilisation avec des exemples graphiques (en</w:t>
      </w:r>
      <w:r w:rsidRPr="009D7BB1">
        <w:rPr>
          <w:i/>
          <w:spacing w:val="-9"/>
          <w:sz w:val="24"/>
        </w:rPr>
        <w:t xml:space="preserve"> </w:t>
      </w:r>
      <w:r w:rsidRPr="009D7BB1">
        <w:rPr>
          <w:i/>
          <w:sz w:val="24"/>
        </w:rPr>
        <w:t>annexe)</w:t>
      </w:r>
    </w:p>
    <w:p w14:paraId="54A85CF4" w14:textId="77777777" w:rsidR="00B85E85" w:rsidRPr="009D7BB1" w:rsidRDefault="00B85E85" w:rsidP="002E011A">
      <w:pPr>
        <w:pStyle w:val="Paragraphedeliste"/>
        <w:widowControl w:val="0"/>
        <w:numPr>
          <w:ilvl w:val="0"/>
          <w:numId w:val="6"/>
        </w:numPr>
        <w:tabs>
          <w:tab w:val="left" w:pos="1325"/>
          <w:tab w:val="left" w:pos="1326"/>
        </w:tabs>
        <w:autoSpaceDE w:val="0"/>
        <w:autoSpaceDN w:val="0"/>
        <w:spacing w:line="293" w:lineRule="exact"/>
        <w:rPr>
          <w:i/>
          <w:sz w:val="24"/>
        </w:rPr>
      </w:pPr>
      <w:proofErr w:type="gramStart"/>
      <w:r w:rsidRPr="009D7BB1">
        <w:rPr>
          <w:i/>
          <w:sz w:val="24"/>
        </w:rPr>
        <w:t>autres</w:t>
      </w:r>
      <w:proofErr w:type="gramEnd"/>
      <w:r w:rsidRPr="009D7BB1">
        <w:rPr>
          <w:i/>
          <w:sz w:val="24"/>
        </w:rPr>
        <w:t>…</w:t>
      </w:r>
    </w:p>
    <w:p w14:paraId="03D4B8EA" w14:textId="183CEB7F" w:rsidR="007F30AE" w:rsidRDefault="007F30AE" w:rsidP="008E53F9">
      <w:pPr>
        <w:pStyle w:val="Titre1"/>
      </w:pPr>
      <w:bookmarkStart w:id="21" w:name="_Toc165969653"/>
      <w:bookmarkStart w:id="22" w:name="_Toc67469420"/>
      <w:r w:rsidRPr="007F30AE">
        <w:t>Conclusion</w:t>
      </w:r>
      <w:bookmarkEnd w:id="21"/>
      <w:r w:rsidR="009D7BB1">
        <w:t>s</w:t>
      </w:r>
      <w:bookmarkEnd w:id="22"/>
    </w:p>
    <w:p w14:paraId="128D84E1" w14:textId="77777777" w:rsidR="009D7BB1" w:rsidRDefault="009D7BB1" w:rsidP="009D7BB1">
      <w:pPr>
        <w:pStyle w:val="Corpsdetexte"/>
        <w:spacing w:before="93"/>
        <w:ind w:left="536"/>
      </w:pPr>
      <w:r>
        <w:rPr>
          <w:i/>
        </w:rPr>
        <w:t xml:space="preserve">Développez en tous cas les points </w:t>
      </w:r>
      <w:proofErr w:type="gramStart"/>
      <w:r>
        <w:rPr>
          <w:i/>
        </w:rPr>
        <w:t>suivants:</w:t>
      </w:r>
      <w:proofErr w:type="gramEnd"/>
    </w:p>
    <w:p w14:paraId="5A2F5B64" w14:textId="77777777" w:rsidR="009D7BB1" w:rsidRDefault="009D7BB1" w:rsidP="009D7BB1">
      <w:pPr>
        <w:pStyle w:val="Corpsdetexte"/>
      </w:pPr>
    </w:p>
    <w:p w14:paraId="65D1F93F" w14:textId="77777777" w:rsidR="009D7BB1" w:rsidRDefault="009D7BB1" w:rsidP="002E011A">
      <w:pPr>
        <w:pStyle w:val="Paragraphedeliste"/>
        <w:widowControl w:val="0"/>
        <w:numPr>
          <w:ilvl w:val="0"/>
          <w:numId w:val="15"/>
        </w:numPr>
        <w:tabs>
          <w:tab w:val="left" w:pos="1325"/>
          <w:tab w:val="left" w:pos="1326"/>
        </w:tabs>
        <w:autoSpaceDE w:val="0"/>
        <w:autoSpaceDN w:val="0"/>
        <w:spacing w:line="292" w:lineRule="exact"/>
        <w:contextualSpacing w:val="0"/>
        <w:rPr>
          <w:i/>
          <w:sz w:val="24"/>
        </w:rPr>
      </w:pPr>
      <w:r>
        <w:rPr>
          <w:i/>
          <w:sz w:val="24"/>
        </w:rPr>
        <w:t>Objectifs atteints /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non-atteints</w:t>
      </w:r>
    </w:p>
    <w:p w14:paraId="4353D1A2" w14:textId="089FC007" w:rsidR="009D7BB1" w:rsidRDefault="009D7BB1" w:rsidP="002E011A">
      <w:pPr>
        <w:pStyle w:val="Paragraphedeliste"/>
        <w:widowControl w:val="0"/>
        <w:numPr>
          <w:ilvl w:val="0"/>
          <w:numId w:val="15"/>
        </w:numPr>
        <w:tabs>
          <w:tab w:val="left" w:pos="1325"/>
          <w:tab w:val="left" w:pos="1326"/>
        </w:tabs>
        <w:autoSpaceDE w:val="0"/>
        <w:autoSpaceDN w:val="0"/>
        <w:spacing w:line="292" w:lineRule="exact"/>
        <w:contextualSpacing w:val="0"/>
        <w:rPr>
          <w:i/>
          <w:sz w:val="24"/>
        </w:rPr>
      </w:pPr>
      <w:r>
        <w:rPr>
          <w:i/>
          <w:sz w:val="24"/>
        </w:rPr>
        <w:t>Points positifs /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négatifs</w:t>
      </w:r>
    </w:p>
    <w:p w14:paraId="019E1556" w14:textId="77777777" w:rsidR="009D7BB1" w:rsidRDefault="009D7BB1" w:rsidP="002E011A">
      <w:pPr>
        <w:pStyle w:val="Paragraphedeliste"/>
        <w:widowControl w:val="0"/>
        <w:numPr>
          <w:ilvl w:val="0"/>
          <w:numId w:val="15"/>
        </w:numPr>
        <w:tabs>
          <w:tab w:val="left" w:pos="1325"/>
          <w:tab w:val="left" w:pos="1326"/>
        </w:tabs>
        <w:autoSpaceDE w:val="0"/>
        <w:autoSpaceDN w:val="0"/>
        <w:spacing w:line="293" w:lineRule="exact"/>
        <w:contextualSpacing w:val="0"/>
        <w:rPr>
          <w:i/>
          <w:sz w:val="24"/>
        </w:rPr>
      </w:pPr>
      <w:r>
        <w:rPr>
          <w:i/>
          <w:sz w:val="24"/>
        </w:rPr>
        <w:t>Difficultés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particulières</w:t>
      </w:r>
    </w:p>
    <w:p w14:paraId="74231AD6" w14:textId="41E72ED2" w:rsidR="009D7BB1" w:rsidRPr="009D7BB1" w:rsidRDefault="009D7BB1" w:rsidP="002E011A">
      <w:pPr>
        <w:pStyle w:val="Paragraphedeliste"/>
        <w:widowControl w:val="0"/>
        <w:numPr>
          <w:ilvl w:val="0"/>
          <w:numId w:val="15"/>
        </w:numPr>
        <w:tabs>
          <w:tab w:val="left" w:pos="1325"/>
          <w:tab w:val="left" w:pos="1326"/>
        </w:tabs>
        <w:autoSpaceDE w:val="0"/>
        <w:autoSpaceDN w:val="0"/>
        <w:spacing w:line="293" w:lineRule="exact"/>
        <w:contextualSpacing w:val="0"/>
        <w:rPr>
          <w:i/>
          <w:sz w:val="24"/>
        </w:rPr>
      </w:pPr>
      <w:r>
        <w:rPr>
          <w:i/>
          <w:sz w:val="24"/>
        </w:rPr>
        <w:t>Suites possibles pour le projet (évolutions &amp;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améliorations)</w:t>
      </w:r>
    </w:p>
    <w:p w14:paraId="2BF72EA1" w14:textId="77777777" w:rsidR="009D7BB1" w:rsidRPr="009D7BB1" w:rsidRDefault="009D7BB1" w:rsidP="009D7BB1">
      <w:pPr>
        <w:pStyle w:val="Corpsdetexte"/>
      </w:pPr>
    </w:p>
    <w:p w14:paraId="12C6A447" w14:textId="77777777" w:rsidR="007F30AE" w:rsidRDefault="007F30AE" w:rsidP="008E53F9">
      <w:pPr>
        <w:pStyle w:val="Titre2"/>
      </w:pPr>
      <w:bookmarkStart w:id="23" w:name="_Toc165969654"/>
      <w:bookmarkStart w:id="24" w:name="_Toc67469421"/>
      <w:r w:rsidRPr="00152A26">
        <w:t xml:space="preserve">Bilan des </w:t>
      </w:r>
      <w:bookmarkEnd w:id="23"/>
      <w:r w:rsidR="008E53F9">
        <w:t>fonctionnalités demandées</w:t>
      </w:r>
      <w:bookmarkEnd w:id="24"/>
    </w:p>
    <w:p w14:paraId="69990544" w14:textId="22A753E5" w:rsidR="00480FDA" w:rsidRPr="00480FDA" w:rsidRDefault="00480FDA" w:rsidP="00480FDA">
      <w:pPr>
        <w:pStyle w:val="Retraitcorpsdetexte"/>
      </w:pPr>
    </w:p>
    <w:p w14:paraId="2E6BFADD" w14:textId="373A332D" w:rsidR="00480FDA" w:rsidRDefault="00480FDA" w:rsidP="00480FDA">
      <w:pPr>
        <w:pStyle w:val="Retraitcorpsdetexte"/>
      </w:pPr>
      <w:r w:rsidRPr="00480FDA">
        <w:t>Concernant les fonctionnalités demandées, toutes les fonctionnalités présente</w:t>
      </w:r>
      <w:r w:rsidR="007E6700">
        <w:t xml:space="preserve">s </w:t>
      </w:r>
      <w:r w:rsidRPr="00480FDA">
        <w:t>dans le cahier des charges sont disponibles dans l’application, on y a même rajouté la possibilité de créer un compte pour l’utilisateur car de base nous avions prévu de stocker les données en dur sur le téléphone.</w:t>
      </w:r>
    </w:p>
    <w:p w14:paraId="7F83BF1B" w14:textId="77777777" w:rsidR="00480FDA" w:rsidRDefault="00480FDA" w:rsidP="00480FDA">
      <w:pPr>
        <w:pStyle w:val="Retraitcorpsdetexte"/>
      </w:pPr>
    </w:p>
    <w:p w14:paraId="7C47724E" w14:textId="6B461198" w:rsidR="00480FDA" w:rsidRDefault="00480FDA" w:rsidP="00480FDA">
      <w:pPr>
        <w:pStyle w:val="Retraitcorpsdetexte"/>
      </w:pPr>
      <w:r w:rsidRPr="00480FDA">
        <w:t xml:space="preserve"> Certaines fonctionnalités sont disponibles sur l’application mais elles sont encore améliorables et ne sont pas forcément présentes comme nous l’aurions souhaité au départ dû à notre manque d’expérience en ce qui concerne la programmation sur mobile (IOS) mais elles répondent tout de même au cahier des charges.</w:t>
      </w:r>
    </w:p>
    <w:p w14:paraId="5BF91225" w14:textId="2866A1D0" w:rsidR="00480FDA" w:rsidRDefault="00480FDA" w:rsidP="00480FDA">
      <w:pPr>
        <w:pStyle w:val="Retraitcorpsdetexte"/>
      </w:pPr>
    </w:p>
    <w:p w14:paraId="7D3A005C" w14:textId="084A2FA4" w:rsidR="00A443BA" w:rsidRDefault="009D7BB1" w:rsidP="00480FDA">
      <w:pPr>
        <w:pStyle w:val="Retraitcorpsdetexte"/>
      </w:pPr>
      <w:r>
        <w:rPr>
          <w:noProof/>
        </w:rPr>
        <w:drawing>
          <wp:anchor distT="0" distB="0" distL="114300" distR="114300" simplePos="0" relativeHeight="251623424" behindDoc="0" locked="0" layoutInCell="1" allowOverlap="1" wp14:anchorId="1879C765" wp14:editId="15004B8D">
            <wp:simplePos x="0" y="0"/>
            <wp:positionH relativeFrom="margin">
              <wp:align>right</wp:align>
            </wp:positionH>
            <wp:positionV relativeFrom="paragraph">
              <wp:posOffset>-310383</wp:posOffset>
            </wp:positionV>
            <wp:extent cx="3294380" cy="1954530"/>
            <wp:effectExtent l="0" t="0" r="1270" b="7620"/>
            <wp:wrapSquare wrapText="bothSides"/>
            <wp:docPr id="114" name="Graphique 1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FDA" w:rsidRPr="00480FDA">
        <w:t xml:space="preserve">Nous envisageons d’améliorer par la suite notre application maintenant que nous aurons plus de contraintes de temps afin d’ajouter des fonctionnalités supplémentaires qui </w:t>
      </w:r>
      <w:proofErr w:type="spellStart"/>
      <w:r w:rsidR="00480FDA" w:rsidRPr="00480FDA">
        <w:t>correspond</w:t>
      </w:r>
      <w:r w:rsidR="00480FDA">
        <w:t>eraien</w:t>
      </w:r>
      <w:r w:rsidR="00480FDA" w:rsidRPr="00480FDA">
        <w:t>nt</w:t>
      </w:r>
      <w:proofErr w:type="spellEnd"/>
      <w:r w:rsidR="00480FDA" w:rsidRPr="00480FDA">
        <w:t xml:space="preserve"> plus à nos attentes.</w:t>
      </w:r>
    </w:p>
    <w:p w14:paraId="651DF0BD" w14:textId="63CDB444" w:rsidR="00D413A7" w:rsidRDefault="009D7BB1" w:rsidP="000C3875">
      <w:pPr>
        <w:pStyle w:val="Titre2"/>
      </w:pPr>
      <w:bookmarkStart w:id="25" w:name="_Toc165969655"/>
      <w:bookmarkStart w:id="26" w:name="_Toc67469422"/>
      <w:r w:rsidRPr="007F30AE">
        <w:lastRenderedPageBreak/>
        <w:t>Bilan de la pla</w:t>
      </w:r>
      <w:bookmarkEnd w:id="25"/>
      <w:r>
        <w:t>nification</w:t>
      </w:r>
      <w:bookmarkEnd w:id="26"/>
    </w:p>
    <w:p w14:paraId="21D14F5D" w14:textId="1E9ECFCA" w:rsidR="00D413A7" w:rsidRPr="00D413A7" w:rsidRDefault="009D7BB1" w:rsidP="00D413A7">
      <w:pPr>
        <w:pStyle w:val="Titre2"/>
      </w:pPr>
      <w:bookmarkStart w:id="27" w:name="_Toc165969656"/>
      <w:bookmarkStart w:id="28" w:name="_Toc67469423"/>
      <w:r>
        <w:t>Bila</w:t>
      </w:r>
      <w:r w:rsidR="007F30AE" w:rsidRPr="007F30AE">
        <w:t>n personnel</w:t>
      </w:r>
      <w:bookmarkEnd w:id="27"/>
      <w:bookmarkEnd w:id="28"/>
    </w:p>
    <w:p w14:paraId="16F2865B" w14:textId="76AE39F0" w:rsidR="00827677" w:rsidRDefault="00827677" w:rsidP="00827677">
      <w:pPr>
        <w:pStyle w:val="Titre1"/>
      </w:pPr>
      <w:bookmarkStart w:id="29" w:name="_Toc67469424"/>
      <w:r>
        <w:t>Annexes</w:t>
      </w:r>
      <w:bookmarkEnd w:id="29"/>
    </w:p>
    <w:p w14:paraId="14F1B35C" w14:textId="2B4EBA74" w:rsidR="009D7BB1" w:rsidRPr="009D7BB1" w:rsidRDefault="009D7BB1" w:rsidP="009D7BB1">
      <w:pPr>
        <w:pStyle w:val="Titre2"/>
      </w:pPr>
      <w:bookmarkStart w:id="30" w:name="_Toc67469425"/>
      <w:r>
        <w:t>Résumé du rapport du TPI / version succincte de la documentation</w:t>
      </w:r>
      <w:bookmarkEnd w:id="30"/>
    </w:p>
    <w:p w14:paraId="71190150" w14:textId="1DB686BA" w:rsidR="00827677" w:rsidRDefault="00827677" w:rsidP="00827677">
      <w:pPr>
        <w:pStyle w:val="Titre2"/>
      </w:pPr>
      <w:bookmarkStart w:id="31" w:name="_Toc67469426"/>
      <w:r>
        <w:t>Webographie</w:t>
      </w:r>
      <w:bookmarkEnd w:id="31"/>
    </w:p>
    <w:p w14:paraId="67544A01" w14:textId="1775893E" w:rsidR="00827677" w:rsidRDefault="00827677" w:rsidP="00827677">
      <w:pPr>
        <w:pStyle w:val="Titre2"/>
      </w:pPr>
      <w:bookmarkStart w:id="32" w:name="_Planification_Initiale"/>
      <w:bookmarkStart w:id="33" w:name="_Toc67469427"/>
      <w:bookmarkEnd w:id="32"/>
      <w:r>
        <w:t>Planification Initiale</w:t>
      </w:r>
      <w:bookmarkEnd w:id="33"/>
    </w:p>
    <w:p w14:paraId="212888F8" w14:textId="48AEF052" w:rsidR="00171117" w:rsidRDefault="00171117" w:rsidP="00171117">
      <w:pPr>
        <w:pStyle w:val="Retraitcorpsdetexte"/>
      </w:pPr>
      <w:r>
        <w:t>Dossier en annexe du rapport.</w:t>
      </w:r>
    </w:p>
    <w:p w14:paraId="7A465EA4" w14:textId="77777777" w:rsidR="00171117" w:rsidRPr="00171117" w:rsidRDefault="00171117" w:rsidP="00171117">
      <w:pPr>
        <w:pStyle w:val="Retraitcorpsdetexte"/>
      </w:pPr>
    </w:p>
    <w:p w14:paraId="0C372713" w14:textId="1DBB866B" w:rsidR="00827677" w:rsidRDefault="009D7BB1" w:rsidP="00171117">
      <w:pPr>
        <w:pStyle w:val="Titre2"/>
      </w:pPr>
      <w:bookmarkStart w:id="34" w:name="_Toc67469428"/>
      <w:r>
        <w:t>Journal</w:t>
      </w:r>
      <w:r w:rsidR="00827677" w:rsidRPr="007F30AE">
        <w:t xml:space="preserve"> de travail</w:t>
      </w:r>
      <w:bookmarkEnd w:id="34"/>
    </w:p>
    <w:p w14:paraId="29E65047" w14:textId="1CE97F0B" w:rsidR="00827677" w:rsidRDefault="00171117" w:rsidP="00171117">
      <w:pPr>
        <w:pStyle w:val="Retraitcorpsdetexte"/>
      </w:pPr>
      <w:r>
        <w:t>Dossier en annexe du rapport.</w:t>
      </w:r>
    </w:p>
    <w:tbl>
      <w:tblPr>
        <w:tblStyle w:val="TableNormal"/>
        <w:tblW w:w="0" w:type="auto"/>
        <w:tblInd w:w="6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18"/>
        <w:gridCol w:w="897"/>
        <w:gridCol w:w="4236"/>
        <w:gridCol w:w="3120"/>
      </w:tblGrid>
      <w:tr w:rsidR="009D7BB1" w14:paraId="4E110102" w14:textId="77777777" w:rsidTr="000C3875">
        <w:trPr>
          <w:trHeight w:val="276"/>
        </w:trPr>
        <w:tc>
          <w:tcPr>
            <w:tcW w:w="818" w:type="dxa"/>
          </w:tcPr>
          <w:p w14:paraId="2E1A3980" w14:textId="77777777" w:rsidR="009D7BB1" w:rsidRDefault="009D7BB1" w:rsidP="000C3875">
            <w:pPr>
              <w:pStyle w:val="TableParagraph"/>
              <w:spacing w:line="256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897" w:type="dxa"/>
          </w:tcPr>
          <w:p w14:paraId="3F1CB579" w14:textId="77777777" w:rsidR="009D7BB1" w:rsidRDefault="009D7BB1" w:rsidP="000C3875">
            <w:pPr>
              <w:pStyle w:val="TableParagraph"/>
              <w:spacing w:line="256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Durée</w:t>
            </w:r>
          </w:p>
        </w:tc>
        <w:tc>
          <w:tcPr>
            <w:tcW w:w="4236" w:type="dxa"/>
          </w:tcPr>
          <w:p w14:paraId="4B6AB1DB" w14:textId="77777777" w:rsidR="009D7BB1" w:rsidRDefault="009D7BB1" w:rsidP="000C3875">
            <w:pPr>
              <w:pStyle w:val="TableParagraph"/>
              <w:spacing w:line="256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Activité</w:t>
            </w:r>
          </w:p>
        </w:tc>
        <w:tc>
          <w:tcPr>
            <w:tcW w:w="3120" w:type="dxa"/>
          </w:tcPr>
          <w:p w14:paraId="573602A9" w14:textId="77777777" w:rsidR="009D7BB1" w:rsidRDefault="009D7BB1" w:rsidP="000C3875">
            <w:pPr>
              <w:pStyle w:val="TableParagraph"/>
              <w:spacing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Remarques</w:t>
            </w:r>
          </w:p>
        </w:tc>
      </w:tr>
      <w:tr w:rsidR="009D7BB1" w14:paraId="2B4D4921" w14:textId="77777777" w:rsidTr="000C3875">
        <w:trPr>
          <w:trHeight w:val="275"/>
        </w:trPr>
        <w:tc>
          <w:tcPr>
            <w:tcW w:w="818" w:type="dxa"/>
          </w:tcPr>
          <w:p w14:paraId="7D608DFA" w14:textId="77777777" w:rsidR="009D7BB1" w:rsidRDefault="009D7BB1" w:rsidP="000C387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7" w:type="dxa"/>
          </w:tcPr>
          <w:p w14:paraId="7C33B15E" w14:textId="77777777" w:rsidR="009D7BB1" w:rsidRDefault="009D7BB1" w:rsidP="000C387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36" w:type="dxa"/>
          </w:tcPr>
          <w:p w14:paraId="66286599" w14:textId="77777777" w:rsidR="009D7BB1" w:rsidRDefault="009D7BB1" w:rsidP="000C387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0" w:type="dxa"/>
          </w:tcPr>
          <w:p w14:paraId="36CE8190" w14:textId="77777777" w:rsidR="009D7BB1" w:rsidRDefault="009D7BB1" w:rsidP="000C387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7BB1" w14:paraId="0FD41DA4" w14:textId="77777777" w:rsidTr="000C3875">
        <w:trPr>
          <w:trHeight w:val="275"/>
        </w:trPr>
        <w:tc>
          <w:tcPr>
            <w:tcW w:w="818" w:type="dxa"/>
          </w:tcPr>
          <w:p w14:paraId="4EFB4C55" w14:textId="77777777" w:rsidR="009D7BB1" w:rsidRDefault="009D7BB1" w:rsidP="000C387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7" w:type="dxa"/>
          </w:tcPr>
          <w:p w14:paraId="19AC2E73" w14:textId="77777777" w:rsidR="009D7BB1" w:rsidRDefault="009D7BB1" w:rsidP="000C387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36" w:type="dxa"/>
          </w:tcPr>
          <w:p w14:paraId="7D7EB5E2" w14:textId="77777777" w:rsidR="009D7BB1" w:rsidRDefault="009D7BB1" w:rsidP="000C387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0" w:type="dxa"/>
          </w:tcPr>
          <w:p w14:paraId="0114A394" w14:textId="77777777" w:rsidR="009D7BB1" w:rsidRDefault="009D7BB1" w:rsidP="000C3875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4BB8F34" w14:textId="7410606D" w:rsidR="009D7BB1" w:rsidRDefault="009D7BB1" w:rsidP="009D7BB1">
      <w:pPr>
        <w:pStyle w:val="Titre2"/>
      </w:pPr>
      <w:bookmarkStart w:id="35" w:name="_Toc67469429"/>
      <w:r>
        <w:t>Manuel d’installation</w:t>
      </w:r>
      <w:bookmarkEnd w:id="35"/>
      <w:r>
        <w:t xml:space="preserve"> </w:t>
      </w:r>
    </w:p>
    <w:p w14:paraId="335030F8" w14:textId="35819EDF" w:rsidR="009D7BB1" w:rsidRDefault="009D7BB1" w:rsidP="009D7BB1">
      <w:pPr>
        <w:pStyle w:val="Titre2"/>
      </w:pPr>
      <w:bookmarkStart w:id="36" w:name="_Toc67469430"/>
      <w:r>
        <w:t>Manuel d’Utilisation</w:t>
      </w:r>
      <w:bookmarkEnd w:id="36"/>
    </w:p>
    <w:p w14:paraId="48B8A2AF" w14:textId="4A5108E9" w:rsidR="009D7BB1" w:rsidRPr="009D7BB1" w:rsidRDefault="009D7BB1" w:rsidP="009D7BB1">
      <w:pPr>
        <w:pStyle w:val="Titre2"/>
      </w:pPr>
      <w:bookmarkStart w:id="37" w:name="_Toc67469431"/>
      <w:r>
        <w:t>Archives du projet</w:t>
      </w:r>
      <w:bookmarkEnd w:id="37"/>
      <w:r>
        <w:t xml:space="preserve"> </w:t>
      </w:r>
    </w:p>
    <w:sectPr w:rsidR="009D7BB1" w:rsidRPr="009D7BB1" w:rsidSect="00D413A7">
      <w:headerReference w:type="default" r:id="rId21"/>
      <w:footerReference w:type="default" r:id="rId22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15FE72" w14:textId="77777777" w:rsidR="00591113" w:rsidRDefault="00591113">
      <w:r>
        <w:separator/>
      </w:r>
    </w:p>
  </w:endnote>
  <w:endnote w:type="continuationSeparator" w:id="0">
    <w:p w14:paraId="2A2F254B" w14:textId="77777777" w:rsidR="00591113" w:rsidRDefault="00591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ETML L">
    <w:altName w:val="Gentium Basic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ouYuan">
    <w:altName w:val="幼圆"/>
    <w:panose1 w:val="00000000000000000000"/>
    <w:charset w:val="86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5000" w:type="pct"/>
      <w:jc w:val="center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3411"/>
      <w:gridCol w:w="2626"/>
      <w:gridCol w:w="3033"/>
    </w:tblGrid>
    <w:tr w:rsidR="000C3875" w:rsidRPr="00000197" w14:paraId="52ECDFB8" w14:textId="77777777" w:rsidTr="00E52B61">
      <w:trPr>
        <w:trHeight w:hRule="exact" w:val="227"/>
        <w:jc w:val="center"/>
      </w:trPr>
      <w:tc>
        <w:tcPr>
          <w:tcW w:w="3510" w:type="dxa"/>
          <w:vAlign w:val="center"/>
        </w:tcPr>
        <w:p w14:paraId="6FEB7830" w14:textId="44B08456" w:rsidR="000C3875" w:rsidRDefault="000C3875" w:rsidP="00742484">
          <w:pPr>
            <w:pStyle w:val="-Pieddepage"/>
          </w:pPr>
          <w:r w:rsidRPr="00742484">
            <w:t>Auteur</w:t>
          </w:r>
          <w:r w:rsidRPr="00000197">
            <w:rPr>
              <w:rFonts w:cs="Arial"/>
              <w:szCs w:val="16"/>
            </w:rPr>
            <w:t> :</w:t>
          </w:r>
          <w:r>
            <w:rPr>
              <w:rFonts w:cs="Arial"/>
              <w:szCs w:val="16"/>
            </w:rPr>
            <w:t xml:space="preserve"> </w:t>
          </w:r>
          <w:r>
            <w:rPr>
              <w:rFonts w:cs="Arial"/>
              <w:noProof/>
              <w:szCs w:val="16"/>
            </w:rPr>
            <w:fldChar w:fldCharType="begin"/>
          </w:r>
          <w:r>
            <w:rPr>
              <w:rFonts w:cs="Arial"/>
              <w:noProof/>
              <w:szCs w:val="16"/>
            </w:rPr>
            <w:instrText xml:space="preserve"> AUTHOR   \* MERGEFORMAT </w:instrText>
          </w:r>
          <w:r>
            <w:rPr>
              <w:rFonts w:cs="Arial"/>
              <w:noProof/>
              <w:szCs w:val="16"/>
            </w:rPr>
            <w:fldChar w:fldCharType="separate"/>
          </w:r>
          <w:r>
            <w:rPr>
              <w:rFonts w:cs="Arial"/>
              <w:noProof/>
              <w:szCs w:val="16"/>
            </w:rPr>
            <w:t>Boukhlifa Killermy</w:t>
          </w:r>
          <w:r>
            <w:rPr>
              <w:rFonts w:cs="Arial"/>
              <w:noProof/>
              <w:szCs w:val="16"/>
            </w:rPr>
            <w:fldChar w:fldCharType="end"/>
          </w:r>
          <w:r>
            <w:rPr>
              <w:rFonts w:cs="Arial"/>
              <w:noProof/>
              <w:szCs w:val="16"/>
            </w:rPr>
            <w:t xml:space="preserve">  </w:t>
          </w:r>
        </w:p>
        <w:p w14:paraId="376EA9DF" w14:textId="77777777" w:rsidR="000C3875" w:rsidRPr="00000197" w:rsidRDefault="000C3875" w:rsidP="002D7D46">
          <w:pPr>
            <w:pStyle w:val="-Pieddepage"/>
            <w:rPr>
              <w:rFonts w:cs="Arial"/>
              <w:szCs w:val="16"/>
            </w:rPr>
          </w:pPr>
        </w:p>
      </w:tc>
      <w:tc>
        <w:tcPr>
          <w:tcW w:w="2680" w:type="dxa"/>
          <w:vAlign w:val="center"/>
        </w:tcPr>
        <w:p w14:paraId="2B77A129" w14:textId="77777777" w:rsidR="000C3875" w:rsidRPr="00000197" w:rsidRDefault="000C3875" w:rsidP="00955930">
          <w:pPr>
            <w:pStyle w:val="-Pieddepage"/>
            <w:jc w:val="center"/>
            <w:rPr>
              <w:rFonts w:cs="Arial"/>
              <w:szCs w:val="16"/>
            </w:rPr>
          </w:pPr>
        </w:p>
      </w:tc>
      <w:tc>
        <w:tcPr>
          <w:tcW w:w="3096" w:type="dxa"/>
          <w:vAlign w:val="center"/>
        </w:tcPr>
        <w:p w14:paraId="276E70DF" w14:textId="547D19B5" w:rsidR="000C3875" w:rsidRPr="00000197" w:rsidRDefault="000C3875" w:rsidP="009D7BB1">
          <w:pPr>
            <w:pStyle w:val="-Pieddepage"/>
            <w:jc w:val="right"/>
            <w:rPr>
              <w:rFonts w:cs="Arial"/>
              <w:szCs w:val="16"/>
            </w:rPr>
          </w:pPr>
          <w:r>
            <w:rPr>
              <w:rFonts w:cs="Arial"/>
              <w:szCs w:val="16"/>
            </w:rPr>
            <w:t>Création</w:t>
          </w:r>
          <w:r w:rsidRPr="00000197">
            <w:rPr>
              <w:rFonts w:cs="Arial"/>
              <w:szCs w:val="16"/>
            </w:rPr>
            <w:t xml:space="preserve"> : </w:t>
          </w:r>
        </w:p>
      </w:tc>
    </w:tr>
    <w:tr w:rsidR="000C3875" w:rsidRPr="00000197" w14:paraId="555EAC9E" w14:textId="77777777" w:rsidTr="00E52B61">
      <w:trPr>
        <w:jc w:val="center"/>
      </w:trPr>
      <w:tc>
        <w:tcPr>
          <w:tcW w:w="3510" w:type="dxa"/>
          <w:vAlign w:val="center"/>
        </w:tcPr>
        <w:p w14:paraId="644F8556" w14:textId="52BA2E99" w:rsidR="000C3875" w:rsidRPr="00000197" w:rsidRDefault="000C3875" w:rsidP="002D7D46">
          <w:pPr>
            <w:pStyle w:val="-Pieddepage"/>
            <w:rPr>
              <w:rFonts w:cs="Arial"/>
              <w:szCs w:val="16"/>
            </w:rPr>
          </w:pPr>
          <w:r>
            <w:rPr>
              <w:rFonts w:cs="Arial"/>
              <w:szCs w:val="16"/>
            </w:rPr>
            <w:t xml:space="preserve">Modifié par : </w:t>
          </w:r>
          <w:r>
            <w:rPr>
              <w:noProof/>
            </w:rPr>
            <w:t xml:space="preserve"> Killermy </w:t>
          </w:r>
        </w:p>
      </w:tc>
      <w:tc>
        <w:tcPr>
          <w:tcW w:w="2680" w:type="dxa"/>
          <w:vAlign w:val="center"/>
        </w:tcPr>
        <w:p w14:paraId="59BB18DF" w14:textId="32F6B6C3" w:rsidR="000C3875" w:rsidRPr="00000197" w:rsidRDefault="000C3875" w:rsidP="00955930">
          <w:pPr>
            <w:pStyle w:val="-Pieddepage"/>
            <w:jc w:val="center"/>
            <w:rPr>
              <w:rFonts w:cs="Arial"/>
              <w:szCs w:val="16"/>
            </w:rPr>
          </w:pPr>
          <w:r w:rsidRPr="00000197">
            <w:rPr>
              <w:rFonts w:cs="Arial"/>
              <w:szCs w:val="16"/>
            </w:rPr>
            <w:t xml:space="preserve">Page </w:t>
          </w:r>
          <w:r w:rsidRPr="00000197">
            <w:rPr>
              <w:rStyle w:val="Numrodepage"/>
              <w:rFonts w:cs="Arial"/>
              <w:szCs w:val="16"/>
            </w:rPr>
            <w:fldChar w:fldCharType="begin"/>
          </w:r>
          <w:r w:rsidRPr="00000197">
            <w:rPr>
              <w:rStyle w:val="Numrodepage"/>
              <w:rFonts w:cs="Arial"/>
              <w:szCs w:val="16"/>
            </w:rPr>
            <w:instrText xml:space="preserve"> PAGE </w:instrText>
          </w:r>
          <w:r w:rsidRPr="00000197">
            <w:rPr>
              <w:rStyle w:val="Numrodepage"/>
              <w:rFonts w:cs="Arial"/>
              <w:szCs w:val="16"/>
            </w:rPr>
            <w:fldChar w:fldCharType="separate"/>
          </w:r>
          <w:r w:rsidR="009624DC">
            <w:rPr>
              <w:rStyle w:val="Numrodepage"/>
              <w:rFonts w:cs="Arial"/>
              <w:noProof/>
              <w:szCs w:val="16"/>
            </w:rPr>
            <w:t>15</w:t>
          </w:r>
          <w:r w:rsidRPr="00000197">
            <w:rPr>
              <w:rStyle w:val="Numrodepage"/>
              <w:rFonts w:cs="Arial"/>
              <w:szCs w:val="16"/>
            </w:rPr>
            <w:fldChar w:fldCharType="end"/>
          </w:r>
          <w:r w:rsidRPr="00000197">
            <w:rPr>
              <w:rStyle w:val="Numrodepage"/>
              <w:rFonts w:cs="Arial"/>
              <w:szCs w:val="16"/>
            </w:rPr>
            <w:t xml:space="preserve"> sur </w:t>
          </w:r>
          <w:r w:rsidRPr="00000197">
            <w:rPr>
              <w:rStyle w:val="Numrodepage"/>
              <w:rFonts w:cs="Arial"/>
              <w:szCs w:val="16"/>
            </w:rPr>
            <w:fldChar w:fldCharType="begin"/>
          </w:r>
          <w:r w:rsidRPr="00000197">
            <w:rPr>
              <w:rStyle w:val="Numrodepage"/>
              <w:rFonts w:cs="Arial"/>
              <w:szCs w:val="16"/>
            </w:rPr>
            <w:instrText xml:space="preserve"> NUMPAGES </w:instrText>
          </w:r>
          <w:r w:rsidRPr="00000197">
            <w:rPr>
              <w:rStyle w:val="Numrodepage"/>
              <w:rFonts w:cs="Arial"/>
              <w:szCs w:val="16"/>
            </w:rPr>
            <w:fldChar w:fldCharType="separate"/>
          </w:r>
          <w:r w:rsidR="009624DC">
            <w:rPr>
              <w:rStyle w:val="Numrodepage"/>
              <w:rFonts w:cs="Arial"/>
              <w:noProof/>
              <w:szCs w:val="16"/>
            </w:rPr>
            <w:t>15</w:t>
          </w:r>
          <w:r w:rsidRPr="00000197">
            <w:rPr>
              <w:rStyle w:val="Numrodepage"/>
              <w:rFonts w:cs="Arial"/>
              <w:szCs w:val="16"/>
            </w:rPr>
            <w:fldChar w:fldCharType="end"/>
          </w:r>
        </w:p>
      </w:tc>
      <w:tc>
        <w:tcPr>
          <w:tcW w:w="3096" w:type="dxa"/>
          <w:vAlign w:val="center"/>
        </w:tcPr>
        <w:p w14:paraId="79B5FAAD" w14:textId="77777777" w:rsidR="000C3875" w:rsidRPr="00000197" w:rsidRDefault="000C3875" w:rsidP="001764CE">
          <w:pPr>
            <w:pStyle w:val="-Pieddepage"/>
            <w:jc w:val="right"/>
            <w:rPr>
              <w:rFonts w:cs="Arial"/>
              <w:szCs w:val="16"/>
            </w:rPr>
          </w:pPr>
          <w:r w:rsidRPr="00000197">
            <w:rPr>
              <w:rFonts w:cs="Arial"/>
              <w:szCs w:val="16"/>
            </w:rPr>
            <w:t xml:space="preserve"> </w:t>
          </w:r>
        </w:p>
      </w:tc>
    </w:tr>
    <w:tr w:rsidR="000C3875" w:rsidRPr="00000197" w14:paraId="5CF176DD" w14:textId="77777777" w:rsidTr="00E52B61">
      <w:trPr>
        <w:jc w:val="center"/>
      </w:trPr>
      <w:tc>
        <w:tcPr>
          <w:tcW w:w="3510" w:type="dxa"/>
          <w:vAlign w:val="center"/>
        </w:tcPr>
        <w:p w14:paraId="2C110749" w14:textId="792B4FDC" w:rsidR="000C3875" w:rsidRPr="00000197" w:rsidRDefault="000C3875" w:rsidP="001764CE">
          <w:pPr>
            <w:pStyle w:val="-Pieddepage"/>
            <w:rPr>
              <w:rFonts w:cs="Arial"/>
              <w:szCs w:val="16"/>
            </w:rPr>
          </w:pPr>
          <w:r w:rsidRPr="00000197">
            <w:rPr>
              <w:rFonts w:cs="Arial"/>
              <w:szCs w:val="16"/>
            </w:rPr>
            <w:t xml:space="preserve">Version: </w:t>
          </w:r>
          <w:r>
            <w:rPr>
              <w:rFonts w:cs="Arial"/>
              <w:noProof/>
              <w:szCs w:val="16"/>
            </w:rPr>
            <w:fldChar w:fldCharType="begin"/>
          </w:r>
          <w:r>
            <w:rPr>
              <w:rFonts w:cs="Arial"/>
              <w:noProof/>
              <w:szCs w:val="16"/>
            </w:rPr>
            <w:instrText xml:space="preserve"> REVNUM   \* MERGEFORMAT </w:instrText>
          </w:r>
          <w:r>
            <w:rPr>
              <w:rFonts w:cs="Arial"/>
              <w:noProof/>
              <w:szCs w:val="16"/>
            </w:rPr>
            <w:fldChar w:fldCharType="separate"/>
          </w:r>
          <w:r>
            <w:rPr>
              <w:rFonts w:cs="Arial"/>
              <w:noProof/>
              <w:szCs w:val="16"/>
            </w:rPr>
            <w:t>3</w:t>
          </w:r>
          <w:r>
            <w:rPr>
              <w:rFonts w:cs="Arial"/>
              <w:noProof/>
              <w:szCs w:val="16"/>
            </w:rPr>
            <w:fldChar w:fldCharType="end"/>
          </w:r>
          <w:r>
            <w:rPr>
              <w:rFonts w:cs="Arial"/>
              <w:szCs w:val="16"/>
            </w:rPr>
            <w:t xml:space="preserve"> du </w:t>
          </w:r>
          <w:r>
            <w:rPr>
              <w:rFonts w:cs="Arial"/>
              <w:szCs w:val="16"/>
            </w:rPr>
            <w:fldChar w:fldCharType="begin"/>
          </w:r>
          <w:r>
            <w:rPr>
              <w:rFonts w:cs="Arial"/>
              <w:szCs w:val="16"/>
            </w:rPr>
            <w:instrText xml:space="preserve"> SAVEDATE  \@ "dd.MM.yyyy HH:mm"  \* MERGEFORMAT </w:instrText>
          </w:r>
          <w:r>
            <w:rPr>
              <w:rFonts w:cs="Arial"/>
              <w:szCs w:val="16"/>
            </w:rPr>
            <w:fldChar w:fldCharType="separate"/>
          </w:r>
          <w:r w:rsidR="00870B2A">
            <w:rPr>
              <w:rFonts w:cs="Arial"/>
              <w:noProof/>
              <w:szCs w:val="16"/>
            </w:rPr>
            <w:t>07.05.2021 16:30</w:t>
          </w:r>
          <w:r>
            <w:rPr>
              <w:rFonts w:cs="Arial"/>
              <w:szCs w:val="16"/>
            </w:rPr>
            <w:fldChar w:fldCharType="end"/>
          </w:r>
        </w:p>
      </w:tc>
      <w:tc>
        <w:tcPr>
          <w:tcW w:w="5776" w:type="dxa"/>
          <w:gridSpan w:val="2"/>
          <w:vAlign w:val="center"/>
        </w:tcPr>
        <w:p w14:paraId="245145DA" w14:textId="5C3D8D4E" w:rsidR="000C3875" w:rsidRPr="00000197" w:rsidRDefault="000C3875" w:rsidP="00955930">
          <w:pPr>
            <w:pStyle w:val="-Pieddepage"/>
            <w:jc w:val="right"/>
            <w:rPr>
              <w:rFonts w:cs="Arial"/>
              <w:szCs w:val="16"/>
            </w:rPr>
          </w:pPr>
          <w:r>
            <w:rPr>
              <w:rFonts w:cs="Arial"/>
              <w:noProof/>
              <w:szCs w:val="16"/>
            </w:rPr>
            <w:fldChar w:fldCharType="begin"/>
          </w:r>
          <w:r>
            <w:rPr>
              <w:rFonts w:cs="Arial"/>
              <w:noProof/>
              <w:szCs w:val="16"/>
            </w:rPr>
            <w:instrText xml:space="preserve"> FILENAME  \* FirstCap  \* MERGEFORMAT </w:instrText>
          </w:r>
          <w:r>
            <w:rPr>
              <w:rFonts w:cs="Arial"/>
              <w:noProof/>
              <w:szCs w:val="16"/>
            </w:rPr>
            <w:fldChar w:fldCharType="separate"/>
          </w:r>
          <w:r>
            <w:rPr>
              <w:rFonts w:cs="Arial"/>
              <w:noProof/>
              <w:szCs w:val="16"/>
            </w:rPr>
            <w:t>TPI_CanevasDossierTPI(final).docx</w:t>
          </w:r>
          <w:r>
            <w:rPr>
              <w:noProof/>
            </w:rPr>
            <w:fldChar w:fldCharType="end"/>
          </w:r>
        </w:p>
      </w:tc>
    </w:tr>
  </w:tbl>
  <w:p w14:paraId="3669DEBE" w14:textId="77777777" w:rsidR="000C3875" w:rsidRPr="00000197" w:rsidRDefault="000C3875" w:rsidP="00000197">
    <w:pPr>
      <w:pStyle w:val="Pieddepage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73D260" w14:textId="77777777" w:rsidR="00591113" w:rsidRDefault="00591113">
      <w:r>
        <w:separator/>
      </w:r>
    </w:p>
  </w:footnote>
  <w:footnote w:type="continuationSeparator" w:id="0">
    <w:p w14:paraId="34C9E4DB" w14:textId="77777777" w:rsidR="00591113" w:rsidRDefault="005911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5000" w:type="pct"/>
      <w:jc w:val="center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2390"/>
      <w:gridCol w:w="4411"/>
      <w:gridCol w:w="2269"/>
    </w:tblGrid>
    <w:tr w:rsidR="000C3875" w14:paraId="528AD034" w14:textId="77777777">
      <w:trPr>
        <w:trHeight w:val="536"/>
        <w:jc w:val="center"/>
      </w:trPr>
      <w:tc>
        <w:tcPr>
          <w:tcW w:w="2445" w:type="dxa"/>
          <w:vAlign w:val="center"/>
        </w:tcPr>
        <w:p w14:paraId="0D94039F" w14:textId="77777777" w:rsidR="000C3875" w:rsidRDefault="000C3875" w:rsidP="00E12AE5">
          <w:pPr>
            <w:pStyle w:val="ETML"/>
          </w:pPr>
          <w:r w:rsidRPr="00B4738A">
            <w:t>ETML</w:t>
          </w:r>
        </w:p>
      </w:tc>
      <w:tc>
        <w:tcPr>
          <w:tcW w:w="4560" w:type="dxa"/>
          <w:vAlign w:val="center"/>
        </w:tcPr>
        <w:p w14:paraId="025BB53F" w14:textId="77777777" w:rsidR="000C3875" w:rsidRPr="00B4738A" w:rsidRDefault="000C3875" w:rsidP="00B4738A"/>
      </w:tc>
      <w:tc>
        <w:tcPr>
          <w:tcW w:w="2283" w:type="dxa"/>
          <w:vAlign w:val="center"/>
        </w:tcPr>
        <w:p w14:paraId="1344D422" w14:textId="77777777" w:rsidR="000C3875" w:rsidRDefault="000C3875" w:rsidP="001D72BA">
          <w:pPr>
            <w:pStyle w:val="En-tte"/>
            <w:jc w:val="right"/>
          </w:pPr>
          <w:r>
            <w:rPr>
              <w:noProof/>
            </w:rPr>
            <w:drawing>
              <wp:inline distT="0" distB="0" distL="0" distR="0" wp14:anchorId="0D2F718C" wp14:editId="7023BE41">
                <wp:extent cx="1046480" cy="315680"/>
                <wp:effectExtent l="0" t="0" r="1270" b="8255"/>
                <wp:docPr id="4" name="Image 4" descr="Logo_ente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ente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9117" cy="31647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3262400C" w14:textId="77777777" w:rsidR="000C3875" w:rsidRDefault="000C387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11.25pt;height:11.25pt" o:bullet="t">
        <v:imagedata r:id="rId1" o:title="BD10263_"/>
      </v:shape>
    </w:pict>
  </w:numPicBullet>
  <w:abstractNum w:abstractNumId="0" w15:restartNumberingAfterBreak="0">
    <w:nsid w:val="02202AAE"/>
    <w:multiLevelType w:val="multilevel"/>
    <w:tmpl w:val="C2ACEA3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3724BB6"/>
    <w:multiLevelType w:val="hybridMultilevel"/>
    <w:tmpl w:val="B1EAFF92"/>
    <w:lvl w:ilvl="0" w:tplc="100C0001">
      <w:start w:val="1"/>
      <w:numFmt w:val="bullet"/>
      <w:lvlText w:val=""/>
      <w:lvlJc w:val="left"/>
      <w:pPr>
        <w:ind w:left="190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62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34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06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78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50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22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94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669" w:hanging="360"/>
      </w:pPr>
      <w:rPr>
        <w:rFonts w:ascii="Wingdings" w:hAnsi="Wingdings" w:hint="default"/>
      </w:rPr>
    </w:lvl>
  </w:abstractNum>
  <w:abstractNum w:abstractNumId="2" w15:restartNumberingAfterBreak="0">
    <w:nsid w:val="0A7C7405"/>
    <w:multiLevelType w:val="singleLevel"/>
    <w:tmpl w:val="92869324"/>
    <w:lvl w:ilvl="0">
      <w:start w:val="1"/>
      <w:numFmt w:val="bullet"/>
      <w:pStyle w:val="Retraitnormal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A965302"/>
    <w:multiLevelType w:val="hybridMultilevel"/>
    <w:tmpl w:val="E7DECE2C"/>
    <w:lvl w:ilvl="0" w:tplc="100C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" w15:restartNumberingAfterBreak="0">
    <w:nsid w:val="10F83833"/>
    <w:multiLevelType w:val="hybridMultilevel"/>
    <w:tmpl w:val="17CE8A76"/>
    <w:lvl w:ilvl="0" w:tplc="AC605408">
      <w:start w:val="1"/>
      <w:numFmt w:val="bullet"/>
      <w:lvlText w:val=""/>
      <w:lvlJc w:val="left"/>
      <w:pPr>
        <w:ind w:left="2229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B381A"/>
    <w:multiLevelType w:val="hybridMultilevel"/>
    <w:tmpl w:val="B43857E8"/>
    <w:lvl w:ilvl="0" w:tplc="324611CA">
      <w:start w:val="1"/>
      <w:numFmt w:val="bullet"/>
      <w:pStyle w:val="Puce"/>
      <w:lvlText w:val=""/>
      <w:lvlPicBulletId w:val="0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26418B"/>
    <w:multiLevelType w:val="hybridMultilevel"/>
    <w:tmpl w:val="71DC632C"/>
    <w:lvl w:ilvl="0" w:tplc="100C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7" w15:restartNumberingAfterBreak="0">
    <w:nsid w:val="1FAE1677"/>
    <w:multiLevelType w:val="hybridMultilevel"/>
    <w:tmpl w:val="D5FE28C8"/>
    <w:lvl w:ilvl="0" w:tplc="B1D497BE">
      <w:start w:val="1"/>
      <w:numFmt w:val="decimal"/>
      <w:lvlText w:val="%1."/>
      <w:lvlJc w:val="left"/>
      <w:pPr>
        <w:ind w:left="1509" w:hanging="375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214" w:hanging="360"/>
      </w:pPr>
    </w:lvl>
    <w:lvl w:ilvl="2" w:tplc="100C001B" w:tentative="1">
      <w:start w:val="1"/>
      <w:numFmt w:val="lowerRoman"/>
      <w:lvlText w:val="%3."/>
      <w:lvlJc w:val="right"/>
      <w:pPr>
        <w:ind w:left="2934" w:hanging="180"/>
      </w:pPr>
    </w:lvl>
    <w:lvl w:ilvl="3" w:tplc="100C000F">
      <w:start w:val="1"/>
      <w:numFmt w:val="decimal"/>
      <w:lvlText w:val="%4."/>
      <w:lvlJc w:val="left"/>
      <w:pPr>
        <w:ind w:left="3654" w:hanging="360"/>
      </w:pPr>
    </w:lvl>
    <w:lvl w:ilvl="4" w:tplc="100C0019" w:tentative="1">
      <w:start w:val="1"/>
      <w:numFmt w:val="lowerLetter"/>
      <w:lvlText w:val="%5."/>
      <w:lvlJc w:val="left"/>
      <w:pPr>
        <w:ind w:left="4374" w:hanging="360"/>
      </w:pPr>
    </w:lvl>
    <w:lvl w:ilvl="5" w:tplc="100C001B" w:tentative="1">
      <w:start w:val="1"/>
      <w:numFmt w:val="lowerRoman"/>
      <w:lvlText w:val="%6."/>
      <w:lvlJc w:val="right"/>
      <w:pPr>
        <w:ind w:left="5094" w:hanging="180"/>
      </w:pPr>
    </w:lvl>
    <w:lvl w:ilvl="6" w:tplc="100C000F" w:tentative="1">
      <w:start w:val="1"/>
      <w:numFmt w:val="decimal"/>
      <w:lvlText w:val="%7."/>
      <w:lvlJc w:val="left"/>
      <w:pPr>
        <w:ind w:left="5814" w:hanging="360"/>
      </w:pPr>
    </w:lvl>
    <w:lvl w:ilvl="7" w:tplc="100C0019" w:tentative="1">
      <w:start w:val="1"/>
      <w:numFmt w:val="lowerLetter"/>
      <w:lvlText w:val="%8."/>
      <w:lvlJc w:val="left"/>
      <w:pPr>
        <w:ind w:left="6534" w:hanging="360"/>
      </w:pPr>
    </w:lvl>
    <w:lvl w:ilvl="8" w:tplc="100C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8" w15:restartNumberingAfterBreak="0">
    <w:nsid w:val="26833B33"/>
    <w:multiLevelType w:val="hybridMultilevel"/>
    <w:tmpl w:val="613A79DC"/>
    <w:lvl w:ilvl="0" w:tplc="100C0001">
      <w:start w:val="1"/>
      <w:numFmt w:val="bullet"/>
      <w:lvlText w:val=""/>
      <w:lvlJc w:val="left"/>
      <w:pPr>
        <w:ind w:left="1827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547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267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987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707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427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147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867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587" w:hanging="360"/>
      </w:pPr>
      <w:rPr>
        <w:rFonts w:ascii="Wingdings" w:hAnsi="Wingdings" w:hint="default"/>
      </w:rPr>
    </w:lvl>
  </w:abstractNum>
  <w:abstractNum w:abstractNumId="9" w15:restartNumberingAfterBreak="0">
    <w:nsid w:val="2A8F67FD"/>
    <w:multiLevelType w:val="multilevel"/>
    <w:tmpl w:val="9EAE0F90"/>
    <w:lvl w:ilvl="0">
      <w:start w:val="1"/>
      <w:numFmt w:val="decimal"/>
      <w:pStyle w:val="Titre1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5499"/>
        </w:tabs>
        <w:ind w:left="5499" w:hanging="6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E287A19"/>
    <w:multiLevelType w:val="hybridMultilevel"/>
    <w:tmpl w:val="B05E8AB8"/>
    <w:lvl w:ilvl="0" w:tplc="3B66207C">
      <w:numFmt w:val="bullet"/>
      <w:lvlText w:val=""/>
      <w:lvlJc w:val="left"/>
      <w:pPr>
        <w:ind w:left="1326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95CAFF94">
      <w:numFmt w:val="bullet"/>
      <w:lvlText w:val="•"/>
      <w:lvlJc w:val="left"/>
      <w:pPr>
        <w:ind w:left="2168" w:hanging="360"/>
      </w:pPr>
      <w:rPr>
        <w:rFonts w:hint="default"/>
        <w:lang w:val="fr-FR" w:eastAsia="en-US" w:bidi="ar-SA"/>
      </w:rPr>
    </w:lvl>
    <w:lvl w:ilvl="2" w:tplc="559809D6">
      <w:numFmt w:val="bullet"/>
      <w:lvlText w:val="•"/>
      <w:lvlJc w:val="left"/>
      <w:pPr>
        <w:ind w:left="3017" w:hanging="360"/>
      </w:pPr>
      <w:rPr>
        <w:rFonts w:hint="default"/>
        <w:lang w:val="fr-FR" w:eastAsia="en-US" w:bidi="ar-SA"/>
      </w:rPr>
    </w:lvl>
    <w:lvl w:ilvl="3" w:tplc="BF04B438">
      <w:numFmt w:val="bullet"/>
      <w:lvlText w:val="•"/>
      <w:lvlJc w:val="left"/>
      <w:pPr>
        <w:ind w:left="3865" w:hanging="360"/>
      </w:pPr>
      <w:rPr>
        <w:rFonts w:hint="default"/>
        <w:lang w:val="fr-FR" w:eastAsia="en-US" w:bidi="ar-SA"/>
      </w:rPr>
    </w:lvl>
    <w:lvl w:ilvl="4" w:tplc="498E1BEC">
      <w:numFmt w:val="bullet"/>
      <w:lvlText w:val="•"/>
      <w:lvlJc w:val="left"/>
      <w:pPr>
        <w:ind w:left="4714" w:hanging="360"/>
      </w:pPr>
      <w:rPr>
        <w:rFonts w:hint="default"/>
        <w:lang w:val="fr-FR" w:eastAsia="en-US" w:bidi="ar-SA"/>
      </w:rPr>
    </w:lvl>
    <w:lvl w:ilvl="5" w:tplc="98A0B02C">
      <w:numFmt w:val="bullet"/>
      <w:lvlText w:val="•"/>
      <w:lvlJc w:val="left"/>
      <w:pPr>
        <w:ind w:left="5563" w:hanging="360"/>
      </w:pPr>
      <w:rPr>
        <w:rFonts w:hint="default"/>
        <w:lang w:val="fr-FR" w:eastAsia="en-US" w:bidi="ar-SA"/>
      </w:rPr>
    </w:lvl>
    <w:lvl w:ilvl="6" w:tplc="3C060248">
      <w:numFmt w:val="bullet"/>
      <w:lvlText w:val="•"/>
      <w:lvlJc w:val="left"/>
      <w:pPr>
        <w:ind w:left="6411" w:hanging="360"/>
      </w:pPr>
      <w:rPr>
        <w:rFonts w:hint="default"/>
        <w:lang w:val="fr-FR" w:eastAsia="en-US" w:bidi="ar-SA"/>
      </w:rPr>
    </w:lvl>
    <w:lvl w:ilvl="7" w:tplc="FC1C4272">
      <w:numFmt w:val="bullet"/>
      <w:lvlText w:val="•"/>
      <w:lvlJc w:val="left"/>
      <w:pPr>
        <w:ind w:left="7260" w:hanging="360"/>
      </w:pPr>
      <w:rPr>
        <w:rFonts w:hint="default"/>
        <w:lang w:val="fr-FR" w:eastAsia="en-US" w:bidi="ar-SA"/>
      </w:rPr>
    </w:lvl>
    <w:lvl w:ilvl="8" w:tplc="9732F00C">
      <w:numFmt w:val="bullet"/>
      <w:lvlText w:val="•"/>
      <w:lvlJc w:val="left"/>
      <w:pPr>
        <w:ind w:left="8109" w:hanging="360"/>
      </w:pPr>
      <w:rPr>
        <w:rFonts w:hint="default"/>
        <w:lang w:val="fr-FR" w:eastAsia="en-US" w:bidi="ar-SA"/>
      </w:rPr>
    </w:lvl>
  </w:abstractNum>
  <w:abstractNum w:abstractNumId="11" w15:restartNumberingAfterBreak="0">
    <w:nsid w:val="31CF1CE2"/>
    <w:multiLevelType w:val="hybridMultilevel"/>
    <w:tmpl w:val="6858864E"/>
    <w:lvl w:ilvl="0" w:tplc="100C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2" w15:restartNumberingAfterBreak="0">
    <w:nsid w:val="38A95BF7"/>
    <w:multiLevelType w:val="hybridMultilevel"/>
    <w:tmpl w:val="6748A3DC"/>
    <w:lvl w:ilvl="0" w:tplc="100C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40942CFF"/>
    <w:multiLevelType w:val="hybridMultilevel"/>
    <w:tmpl w:val="65947A6E"/>
    <w:lvl w:ilvl="0" w:tplc="100C0001">
      <w:start w:val="1"/>
      <w:numFmt w:val="bullet"/>
      <w:lvlText w:val=""/>
      <w:lvlJc w:val="left"/>
      <w:pPr>
        <w:ind w:left="197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69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41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13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85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57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29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01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736" w:hanging="360"/>
      </w:pPr>
      <w:rPr>
        <w:rFonts w:ascii="Wingdings" w:hAnsi="Wingdings" w:hint="default"/>
      </w:rPr>
    </w:lvl>
  </w:abstractNum>
  <w:abstractNum w:abstractNumId="14" w15:restartNumberingAfterBreak="0">
    <w:nsid w:val="4A4754ED"/>
    <w:multiLevelType w:val="multilevel"/>
    <w:tmpl w:val="A5C86DF4"/>
    <w:lvl w:ilvl="0">
      <w:start w:val="1"/>
      <w:numFmt w:val="bullet"/>
      <w:lvlText w:val="●"/>
      <w:lvlJc w:val="left"/>
      <w:pPr>
        <w:ind w:left="1854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Arial" w:eastAsia="Arial" w:hAnsi="Arial" w:cs="Arial"/>
      </w:rPr>
    </w:lvl>
  </w:abstractNum>
  <w:abstractNum w:abstractNumId="15" w15:restartNumberingAfterBreak="0">
    <w:nsid w:val="4B194976"/>
    <w:multiLevelType w:val="hybridMultilevel"/>
    <w:tmpl w:val="18189E48"/>
    <w:lvl w:ilvl="0" w:tplc="100C0001">
      <w:start w:val="1"/>
      <w:numFmt w:val="bullet"/>
      <w:lvlText w:val=""/>
      <w:lvlJc w:val="left"/>
      <w:pPr>
        <w:ind w:left="2042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762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482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02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922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642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362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082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02" w:hanging="360"/>
      </w:pPr>
      <w:rPr>
        <w:rFonts w:ascii="Wingdings" w:hAnsi="Wingdings" w:hint="default"/>
      </w:rPr>
    </w:lvl>
  </w:abstractNum>
  <w:abstractNum w:abstractNumId="16" w15:restartNumberingAfterBreak="0">
    <w:nsid w:val="4CFF1435"/>
    <w:multiLevelType w:val="hybridMultilevel"/>
    <w:tmpl w:val="1B109118"/>
    <w:lvl w:ilvl="0" w:tplc="100C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7" w15:restartNumberingAfterBreak="0">
    <w:nsid w:val="60B54717"/>
    <w:multiLevelType w:val="hybridMultilevel"/>
    <w:tmpl w:val="1EB434B4"/>
    <w:lvl w:ilvl="0" w:tplc="100C000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85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57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8294" w:hanging="360"/>
      </w:pPr>
      <w:rPr>
        <w:rFonts w:ascii="Wingdings" w:hAnsi="Wingdings" w:hint="default"/>
      </w:rPr>
    </w:lvl>
  </w:abstractNum>
  <w:abstractNum w:abstractNumId="18" w15:restartNumberingAfterBreak="0">
    <w:nsid w:val="647470E4"/>
    <w:multiLevelType w:val="hybridMultilevel"/>
    <w:tmpl w:val="65FCCE82"/>
    <w:lvl w:ilvl="0" w:tplc="100C0001">
      <w:start w:val="1"/>
      <w:numFmt w:val="bullet"/>
      <w:lvlText w:val=""/>
      <w:lvlJc w:val="left"/>
      <w:pPr>
        <w:ind w:left="222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94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669" w:hanging="360"/>
      </w:pPr>
      <w:rPr>
        <w:rFonts w:ascii="Wingdings" w:hAnsi="Wingdings" w:hint="default"/>
      </w:rPr>
    </w:lvl>
    <w:lvl w:ilvl="3" w:tplc="100C0001">
      <w:start w:val="1"/>
      <w:numFmt w:val="bullet"/>
      <w:lvlText w:val=""/>
      <w:lvlJc w:val="left"/>
      <w:pPr>
        <w:ind w:left="438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10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82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54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26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989" w:hanging="360"/>
      </w:pPr>
      <w:rPr>
        <w:rFonts w:ascii="Wingdings" w:hAnsi="Wingdings" w:hint="default"/>
      </w:rPr>
    </w:lvl>
  </w:abstractNum>
  <w:abstractNum w:abstractNumId="19" w15:restartNumberingAfterBreak="0">
    <w:nsid w:val="649E4CD4"/>
    <w:multiLevelType w:val="hybridMultilevel"/>
    <w:tmpl w:val="EE445A2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9"/>
  </w:num>
  <w:num w:numId="5">
    <w:abstractNumId w:val="14"/>
  </w:num>
  <w:num w:numId="6">
    <w:abstractNumId w:val="19"/>
  </w:num>
  <w:num w:numId="7">
    <w:abstractNumId w:val="15"/>
  </w:num>
  <w:num w:numId="8">
    <w:abstractNumId w:val="16"/>
  </w:num>
  <w:num w:numId="9">
    <w:abstractNumId w:val="8"/>
  </w:num>
  <w:num w:numId="10">
    <w:abstractNumId w:val="6"/>
  </w:num>
  <w:num w:numId="11">
    <w:abstractNumId w:val="3"/>
  </w:num>
  <w:num w:numId="12">
    <w:abstractNumId w:val="11"/>
  </w:num>
  <w:num w:numId="13">
    <w:abstractNumId w:val="13"/>
  </w:num>
  <w:num w:numId="14">
    <w:abstractNumId w:val="12"/>
  </w:num>
  <w:num w:numId="15">
    <w:abstractNumId w:val="10"/>
  </w:num>
  <w:num w:numId="16">
    <w:abstractNumId w:val="17"/>
  </w:num>
  <w:num w:numId="17">
    <w:abstractNumId w:val="7"/>
  </w:num>
  <w:num w:numId="18">
    <w:abstractNumId w:val="1"/>
  </w:num>
  <w:num w:numId="19">
    <w:abstractNumId w:val="18"/>
  </w:num>
  <w:num w:numId="20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attachedTemplate r:id="rId1"/>
  <w:stylePaneFormatFilter w:val="1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0" w:visibleStyles="0" w:alternateStyleNames="0"/>
  <w:stylePaneSortMethod w:val="0000"/>
  <w:defaultTabStop w:val="708"/>
  <w:hyphenationZone w:val="425"/>
  <w:drawingGridHorizontalSpacing w:val="57"/>
  <w:drawingGridVerticalSpacing w:val="5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6D45"/>
    <w:rsid w:val="000000E6"/>
    <w:rsid w:val="00000197"/>
    <w:rsid w:val="000021F6"/>
    <w:rsid w:val="00006338"/>
    <w:rsid w:val="00006802"/>
    <w:rsid w:val="0001020B"/>
    <w:rsid w:val="0001065C"/>
    <w:rsid w:val="00010B9A"/>
    <w:rsid w:val="000114D1"/>
    <w:rsid w:val="0001209F"/>
    <w:rsid w:val="000200D9"/>
    <w:rsid w:val="00020A8D"/>
    <w:rsid w:val="00021D00"/>
    <w:rsid w:val="00023AEE"/>
    <w:rsid w:val="0002512C"/>
    <w:rsid w:val="000316F0"/>
    <w:rsid w:val="00035FB0"/>
    <w:rsid w:val="00044099"/>
    <w:rsid w:val="00045A05"/>
    <w:rsid w:val="00045A82"/>
    <w:rsid w:val="00050068"/>
    <w:rsid w:val="00052A99"/>
    <w:rsid w:val="00054513"/>
    <w:rsid w:val="00055DB3"/>
    <w:rsid w:val="0005797E"/>
    <w:rsid w:val="00060D1E"/>
    <w:rsid w:val="000617B3"/>
    <w:rsid w:val="00061C96"/>
    <w:rsid w:val="00063F97"/>
    <w:rsid w:val="00065971"/>
    <w:rsid w:val="00067419"/>
    <w:rsid w:val="00070B84"/>
    <w:rsid w:val="000722F4"/>
    <w:rsid w:val="00072631"/>
    <w:rsid w:val="000730EF"/>
    <w:rsid w:val="00073485"/>
    <w:rsid w:val="00073573"/>
    <w:rsid w:val="00077F47"/>
    <w:rsid w:val="00081181"/>
    <w:rsid w:val="0008128F"/>
    <w:rsid w:val="00084B4D"/>
    <w:rsid w:val="00086114"/>
    <w:rsid w:val="00086C88"/>
    <w:rsid w:val="00087A9A"/>
    <w:rsid w:val="00087D1D"/>
    <w:rsid w:val="00090131"/>
    <w:rsid w:val="00092F9E"/>
    <w:rsid w:val="00096C45"/>
    <w:rsid w:val="000A1B63"/>
    <w:rsid w:val="000A2090"/>
    <w:rsid w:val="000A5357"/>
    <w:rsid w:val="000A55D7"/>
    <w:rsid w:val="000A6B0A"/>
    <w:rsid w:val="000A6C3D"/>
    <w:rsid w:val="000A7B4A"/>
    <w:rsid w:val="000B3EA8"/>
    <w:rsid w:val="000B6BE0"/>
    <w:rsid w:val="000B7890"/>
    <w:rsid w:val="000C28C4"/>
    <w:rsid w:val="000C3875"/>
    <w:rsid w:val="000D3843"/>
    <w:rsid w:val="000D681A"/>
    <w:rsid w:val="000E7483"/>
    <w:rsid w:val="000E7EDF"/>
    <w:rsid w:val="000F22B9"/>
    <w:rsid w:val="000F381C"/>
    <w:rsid w:val="000F73CC"/>
    <w:rsid w:val="00102B1B"/>
    <w:rsid w:val="0010591C"/>
    <w:rsid w:val="00111811"/>
    <w:rsid w:val="00114120"/>
    <w:rsid w:val="00114302"/>
    <w:rsid w:val="001204E0"/>
    <w:rsid w:val="001224A5"/>
    <w:rsid w:val="00131A62"/>
    <w:rsid w:val="00134C08"/>
    <w:rsid w:val="001364A1"/>
    <w:rsid w:val="0015167D"/>
    <w:rsid w:val="00152A26"/>
    <w:rsid w:val="0015546A"/>
    <w:rsid w:val="00160C7B"/>
    <w:rsid w:val="00163460"/>
    <w:rsid w:val="00164D7E"/>
    <w:rsid w:val="00165C4A"/>
    <w:rsid w:val="00170591"/>
    <w:rsid w:val="00171117"/>
    <w:rsid w:val="0017244F"/>
    <w:rsid w:val="001737FC"/>
    <w:rsid w:val="00175655"/>
    <w:rsid w:val="0017595D"/>
    <w:rsid w:val="001764BA"/>
    <w:rsid w:val="001764CE"/>
    <w:rsid w:val="0017662F"/>
    <w:rsid w:val="00177F16"/>
    <w:rsid w:val="00181591"/>
    <w:rsid w:val="00183417"/>
    <w:rsid w:val="00184080"/>
    <w:rsid w:val="001860EE"/>
    <w:rsid w:val="00190A2A"/>
    <w:rsid w:val="001A0444"/>
    <w:rsid w:val="001A4756"/>
    <w:rsid w:val="001A4C28"/>
    <w:rsid w:val="001B1C14"/>
    <w:rsid w:val="001B3186"/>
    <w:rsid w:val="001C03D8"/>
    <w:rsid w:val="001C36D7"/>
    <w:rsid w:val="001C454D"/>
    <w:rsid w:val="001D0E28"/>
    <w:rsid w:val="001D3072"/>
    <w:rsid w:val="001D4577"/>
    <w:rsid w:val="001D72BA"/>
    <w:rsid w:val="001E734D"/>
    <w:rsid w:val="001F0832"/>
    <w:rsid w:val="001F1F6E"/>
    <w:rsid w:val="001F2420"/>
    <w:rsid w:val="001F64C9"/>
    <w:rsid w:val="001F6EEB"/>
    <w:rsid w:val="00203A64"/>
    <w:rsid w:val="00204CC3"/>
    <w:rsid w:val="00206A06"/>
    <w:rsid w:val="002100C6"/>
    <w:rsid w:val="00210E3B"/>
    <w:rsid w:val="002129FB"/>
    <w:rsid w:val="00212D12"/>
    <w:rsid w:val="00215042"/>
    <w:rsid w:val="00221F14"/>
    <w:rsid w:val="002240C7"/>
    <w:rsid w:val="00232A2C"/>
    <w:rsid w:val="0023555A"/>
    <w:rsid w:val="00243683"/>
    <w:rsid w:val="0024778E"/>
    <w:rsid w:val="00250EAB"/>
    <w:rsid w:val="00254DEE"/>
    <w:rsid w:val="00254F88"/>
    <w:rsid w:val="002553FC"/>
    <w:rsid w:val="00257387"/>
    <w:rsid w:val="00260DCE"/>
    <w:rsid w:val="002617FF"/>
    <w:rsid w:val="002623E3"/>
    <w:rsid w:val="00264E5C"/>
    <w:rsid w:val="0026692A"/>
    <w:rsid w:val="00270226"/>
    <w:rsid w:val="00272A6A"/>
    <w:rsid w:val="002770F3"/>
    <w:rsid w:val="00277F97"/>
    <w:rsid w:val="00282786"/>
    <w:rsid w:val="0028723B"/>
    <w:rsid w:val="002951BD"/>
    <w:rsid w:val="0029631F"/>
    <w:rsid w:val="00297E2A"/>
    <w:rsid w:val="002A0716"/>
    <w:rsid w:val="002A2D35"/>
    <w:rsid w:val="002B6513"/>
    <w:rsid w:val="002B6893"/>
    <w:rsid w:val="002C1D91"/>
    <w:rsid w:val="002C22DE"/>
    <w:rsid w:val="002C524D"/>
    <w:rsid w:val="002C6634"/>
    <w:rsid w:val="002C6DD3"/>
    <w:rsid w:val="002D0B3A"/>
    <w:rsid w:val="002D10B6"/>
    <w:rsid w:val="002D7D46"/>
    <w:rsid w:val="002E011A"/>
    <w:rsid w:val="002F038B"/>
    <w:rsid w:val="002F43AF"/>
    <w:rsid w:val="00310160"/>
    <w:rsid w:val="003117A5"/>
    <w:rsid w:val="00314434"/>
    <w:rsid w:val="0031563E"/>
    <w:rsid w:val="00320ABD"/>
    <w:rsid w:val="00324BE5"/>
    <w:rsid w:val="00327A90"/>
    <w:rsid w:val="0033184A"/>
    <w:rsid w:val="003321D6"/>
    <w:rsid w:val="00333BB1"/>
    <w:rsid w:val="0034172E"/>
    <w:rsid w:val="003454B2"/>
    <w:rsid w:val="003461CB"/>
    <w:rsid w:val="00354090"/>
    <w:rsid w:val="003567A6"/>
    <w:rsid w:val="003570FF"/>
    <w:rsid w:val="00360B95"/>
    <w:rsid w:val="003627C1"/>
    <w:rsid w:val="00362CFE"/>
    <w:rsid w:val="00363345"/>
    <w:rsid w:val="003639FF"/>
    <w:rsid w:val="00365FB7"/>
    <w:rsid w:val="003674F9"/>
    <w:rsid w:val="0037071E"/>
    <w:rsid w:val="00373E25"/>
    <w:rsid w:val="00374CC3"/>
    <w:rsid w:val="00375808"/>
    <w:rsid w:val="00376E72"/>
    <w:rsid w:val="00376FE5"/>
    <w:rsid w:val="00381A7C"/>
    <w:rsid w:val="003821A3"/>
    <w:rsid w:val="003828C7"/>
    <w:rsid w:val="00383972"/>
    <w:rsid w:val="00393500"/>
    <w:rsid w:val="003948D9"/>
    <w:rsid w:val="00396BD6"/>
    <w:rsid w:val="003A5868"/>
    <w:rsid w:val="003B4ACD"/>
    <w:rsid w:val="003C1BF6"/>
    <w:rsid w:val="003C2F29"/>
    <w:rsid w:val="003C4994"/>
    <w:rsid w:val="003C5073"/>
    <w:rsid w:val="003D0185"/>
    <w:rsid w:val="003D03E6"/>
    <w:rsid w:val="003D312B"/>
    <w:rsid w:val="003E018B"/>
    <w:rsid w:val="003E0569"/>
    <w:rsid w:val="003E1DAB"/>
    <w:rsid w:val="003E32B9"/>
    <w:rsid w:val="003E5497"/>
    <w:rsid w:val="003E6435"/>
    <w:rsid w:val="003F1870"/>
    <w:rsid w:val="003F2CD3"/>
    <w:rsid w:val="003F7EA9"/>
    <w:rsid w:val="0040402D"/>
    <w:rsid w:val="00407333"/>
    <w:rsid w:val="0040782E"/>
    <w:rsid w:val="00411C72"/>
    <w:rsid w:val="00415CA8"/>
    <w:rsid w:val="00415D76"/>
    <w:rsid w:val="004178EA"/>
    <w:rsid w:val="004202D8"/>
    <w:rsid w:val="004203B5"/>
    <w:rsid w:val="004206A2"/>
    <w:rsid w:val="00427B09"/>
    <w:rsid w:val="00431E20"/>
    <w:rsid w:val="004357EB"/>
    <w:rsid w:val="0043666E"/>
    <w:rsid w:val="00436B90"/>
    <w:rsid w:val="00441891"/>
    <w:rsid w:val="004453F2"/>
    <w:rsid w:val="00446B63"/>
    <w:rsid w:val="00450C33"/>
    <w:rsid w:val="0045172E"/>
    <w:rsid w:val="00453839"/>
    <w:rsid w:val="00454074"/>
    <w:rsid w:val="00455941"/>
    <w:rsid w:val="00465BE1"/>
    <w:rsid w:val="0047166C"/>
    <w:rsid w:val="0047362B"/>
    <w:rsid w:val="00480A1E"/>
    <w:rsid w:val="00480FDA"/>
    <w:rsid w:val="0048488E"/>
    <w:rsid w:val="00486261"/>
    <w:rsid w:val="00493737"/>
    <w:rsid w:val="004945C9"/>
    <w:rsid w:val="004978BD"/>
    <w:rsid w:val="00497E38"/>
    <w:rsid w:val="004A0050"/>
    <w:rsid w:val="004A31E3"/>
    <w:rsid w:val="004A3AA9"/>
    <w:rsid w:val="004A4BDD"/>
    <w:rsid w:val="004B334B"/>
    <w:rsid w:val="004B3FCE"/>
    <w:rsid w:val="004B54FF"/>
    <w:rsid w:val="004C08AD"/>
    <w:rsid w:val="004C6BBA"/>
    <w:rsid w:val="004D08EE"/>
    <w:rsid w:val="004D5266"/>
    <w:rsid w:val="004E261C"/>
    <w:rsid w:val="004E4589"/>
    <w:rsid w:val="004E63A8"/>
    <w:rsid w:val="004F1A2C"/>
    <w:rsid w:val="004F48DD"/>
    <w:rsid w:val="004F50C2"/>
    <w:rsid w:val="00502090"/>
    <w:rsid w:val="00504DD1"/>
    <w:rsid w:val="00504F03"/>
    <w:rsid w:val="00505421"/>
    <w:rsid w:val="00510AC3"/>
    <w:rsid w:val="00511C49"/>
    <w:rsid w:val="0052224B"/>
    <w:rsid w:val="00523112"/>
    <w:rsid w:val="00526062"/>
    <w:rsid w:val="00531E20"/>
    <w:rsid w:val="005328B0"/>
    <w:rsid w:val="0054054F"/>
    <w:rsid w:val="00540DCF"/>
    <w:rsid w:val="0054160C"/>
    <w:rsid w:val="00542CE3"/>
    <w:rsid w:val="00545179"/>
    <w:rsid w:val="00547FD9"/>
    <w:rsid w:val="0055053E"/>
    <w:rsid w:val="00552C2B"/>
    <w:rsid w:val="00552D07"/>
    <w:rsid w:val="00552F17"/>
    <w:rsid w:val="005546B3"/>
    <w:rsid w:val="0055647F"/>
    <w:rsid w:val="00561E47"/>
    <w:rsid w:val="0056481D"/>
    <w:rsid w:val="0056673C"/>
    <w:rsid w:val="00567BBA"/>
    <w:rsid w:val="00571404"/>
    <w:rsid w:val="00571E4B"/>
    <w:rsid w:val="00574085"/>
    <w:rsid w:val="005754B2"/>
    <w:rsid w:val="0057743A"/>
    <w:rsid w:val="005805EB"/>
    <w:rsid w:val="005822D1"/>
    <w:rsid w:val="00582BFD"/>
    <w:rsid w:val="00585015"/>
    <w:rsid w:val="00591113"/>
    <w:rsid w:val="005926D0"/>
    <w:rsid w:val="00595454"/>
    <w:rsid w:val="005A1CCD"/>
    <w:rsid w:val="005A4069"/>
    <w:rsid w:val="005A4F1F"/>
    <w:rsid w:val="005B27EF"/>
    <w:rsid w:val="005B502B"/>
    <w:rsid w:val="005D1F8E"/>
    <w:rsid w:val="005D24E4"/>
    <w:rsid w:val="005E10CC"/>
    <w:rsid w:val="005E1C1B"/>
    <w:rsid w:val="005E4644"/>
    <w:rsid w:val="005E4F6C"/>
    <w:rsid w:val="005E6192"/>
    <w:rsid w:val="005E670B"/>
    <w:rsid w:val="005E6B56"/>
    <w:rsid w:val="005F1094"/>
    <w:rsid w:val="005F1F72"/>
    <w:rsid w:val="005F1F99"/>
    <w:rsid w:val="005F2BD6"/>
    <w:rsid w:val="006001C1"/>
    <w:rsid w:val="00612C16"/>
    <w:rsid w:val="00615583"/>
    <w:rsid w:val="00617DBE"/>
    <w:rsid w:val="006213BB"/>
    <w:rsid w:val="00621DA5"/>
    <w:rsid w:val="00624397"/>
    <w:rsid w:val="006363D3"/>
    <w:rsid w:val="00637101"/>
    <w:rsid w:val="006417A3"/>
    <w:rsid w:val="0064459D"/>
    <w:rsid w:val="00645760"/>
    <w:rsid w:val="00652B3C"/>
    <w:rsid w:val="00656974"/>
    <w:rsid w:val="00656C57"/>
    <w:rsid w:val="00657D20"/>
    <w:rsid w:val="006645B4"/>
    <w:rsid w:val="00665C9E"/>
    <w:rsid w:val="006754D4"/>
    <w:rsid w:val="0067626D"/>
    <w:rsid w:val="0068207C"/>
    <w:rsid w:val="00682F77"/>
    <w:rsid w:val="0068528C"/>
    <w:rsid w:val="0068733E"/>
    <w:rsid w:val="006902A9"/>
    <w:rsid w:val="00692942"/>
    <w:rsid w:val="006966D0"/>
    <w:rsid w:val="006A2A0E"/>
    <w:rsid w:val="006A47A7"/>
    <w:rsid w:val="006B0695"/>
    <w:rsid w:val="006D0CDC"/>
    <w:rsid w:val="006D26B1"/>
    <w:rsid w:val="006D34F1"/>
    <w:rsid w:val="006D48F5"/>
    <w:rsid w:val="006D55D7"/>
    <w:rsid w:val="006D7F51"/>
    <w:rsid w:val="006E132F"/>
    <w:rsid w:val="006E2112"/>
    <w:rsid w:val="006E2CE8"/>
    <w:rsid w:val="006E3A86"/>
    <w:rsid w:val="006E4DA8"/>
    <w:rsid w:val="006E4EA2"/>
    <w:rsid w:val="006F2E2A"/>
    <w:rsid w:val="00700A98"/>
    <w:rsid w:val="007010E6"/>
    <w:rsid w:val="007115DC"/>
    <w:rsid w:val="007118D3"/>
    <w:rsid w:val="007203C6"/>
    <w:rsid w:val="007211A1"/>
    <w:rsid w:val="00723443"/>
    <w:rsid w:val="00723DDF"/>
    <w:rsid w:val="007335B4"/>
    <w:rsid w:val="00741704"/>
    <w:rsid w:val="00742484"/>
    <w:rsid w:val="00744762"/>
    <w:rsid w:val="0074498A"/>
    <w:rsid w:val="007476C9"/>
    <w:rsid w:val="00753A51"/>
    <w:rsid w:val="00755014"/>
    <w:rsid w:val="0075536E"/>
    <w:rsid w:val="00762BE6"/>
    <w:rsid w:val="007700A7"/>
    <w:rsid w:val="00771587"/>
    <w:rsid w:val="007724F1"/>
    <w:rsid w:val="00772BC0"/>
    <w:rsid w:val="007748A7"/>
    <w:rsid w:val="00776D13"/>
    <w:rsid w:val="00776F56"/>
    <w:rsid w:val="007816D1"/>
    <w:rsid w:val="007821D9"/>
    <w:rsid w:val="00783398"/>
    <w:rsid w:val="007847A1"/>
    <w:rsid w:val="0079499B"/>
    <w:rsid w:val="00796B3D"/>
    <w:rsid w:val="007A5A43"/>
    <w:rsid w:val="007C0C19"/>
    <w:rsid w:val="007C591D"/>
    <w:rsid w:val="007C63C7"/>
    <w:rsid w:val="007C6D9B"/>
    <w:rsid w:val="007C717B"/>
    <w:rsid w:val="007D0A71"/>
    <w:rsid w:val="007D0DE4"/>
    <w:rsid w:val="007D1728"/>
    <w:rsid w:val="007D2637"/>
    <w:rsid w:val="007D2CDF"/>
    <w:rsid w:val="007D3DDD"/>
    <w:rsid w:val="007D3E5F"/>
    <w:rsid w:val="007D4481"/>
    <w:rsid w:val="007D503D"/>
    <w:rsid w:val="007D546C"/>
    <w:rsid w:val="007D5A4F"/>
    <w:rsid w:val="007E0040"/>
    <w:rsid w:val="007E00B3"/>
    <w:rsid w:val="007E2878"/>
    <w:rsid w:val="007E5F3D"/>
    <w:rsid w:val="007E6700"/>
    <w:rsid w:val="007E7F28"/>
    <w:rsid w:val="007F30AE"/>
    <w:rsid w:val="0080049C"/>
    <w:rsid w:val="00801FB1"/>
    <w:rsid w:val="0080220E"/>
    <w:rsid w:val="0080333F"/>
    <w:rsid w:val="008047A6"/>
    <w:rsid w:val="00807F84"/>
    <w:rsid w:val="00811807"/>
    <w:rsid w:val="0081306B"/>
    <w:rsid w:val="00813C0B"/>
    <w:rsid w:val="008144ED"/>
    <w:rsid w:val="00814837"/>
    <w:rsid w:val="0081740D"/>
    <w:rsid w:val="008225F9"/>
    <w:rsid w:val="008267AD"/>
    <w:rsid w:val="00827677"/>
    <w:rsid w:val="00831A0D"/>
    <w:rsid w:val="00831C83"/>
    <w:rsid w:val="00836908"/>
    <w:rsid w:val="00837754"/>
    <w:rsid w:val="00843B0B"/>
    <w:rsid w:val="00844160"/>
    <w:rsid w:val="00845304"/>
    <w:rsid w:val="008468C8"/>
    <w:rsid w:val="00851A5E"/>
    <w:rsid w:val="00851BE7"/>
    <w:rsid w:val="0085325B"/>
    <w:rsid w:val="00853E81"/>
    <w:rsid w:val="008541FF"/>
    <w:rsid w:val="00857447"/>
    <w:rsid w:val="008624F0"/>
    <w:rsid w:val="00870B2A"/>
    <w:rsid w:val="00871B32"/>
    <w:rsid w:val="008800AF"/>
    <w:rsid w:val="00883393"/>
    <w:rsid w:val="0088770A"/>
    <w:rsid w:val="00891718"/>
    <w:rsid w:val="00894D23"/>
    <w:rsid w:val="008976C2"/>
    <w:rsid w:val="00897F4F"/>
    <w:rsid w:val="008A464B"/>
    <w:rsid w:val="008A5516"/>
    <w:rsid w:val="008A6711"/>
    <w:rsid w:val="008A679D"/>
    <w:rsid w:val="008A7B86"/>
    <w:rsid w:val="008B4FEB"/>
    <w:rsid w:val="008B6699"/>
    <w:rsid w:val="008C1CD7"/>
    <w:rsid w:val="008C40C0"/>
    <w:rsid w:val="008D0C44"/>
    <w:rsid w:val="008D2AA9"/>
    <w:rsid w:val="008D2FCF"/>
    <w:rsid w:val="008D3F79"/>
    <w:rsid w:val="008D55CF"/>
    <w:rsid w:val="008D7773"/>
    <w:rsid w:val="008E05FB"/>
    <w:rsid w:val="008E13F2"/>
    <w:rsid w:val="008E3D0B"/>
    <w:rsid w:val="008E53F9"/>
    <w:rsid w:val="008E6E22"/>
    <w:rsid w:val="008F101A"/>
    <w:rsid w:val="008F3EA3"/>
    <w:rsid w:val="008F4F5A"/>
    <w:rsid w:val="00900672"/>
    <w:rsid w:val="009008DF"/>
    <w:rsid w:val="00901BE5"/>
    <w:rsid w:val="00901C93"/>
    <w:rsid w:val="00902523"/>
    <w:rsid w:val="0090391B"/>
    <w:rsid w:val="00903D0B"/>
    <w:rsid w:val="00903FEF"/>
    <w:rsid w:val="009040D7"/>
    <w:rsid w:val="0090527E"/>
    <w:rsid w:val="009060E8"/>
    <w:rsid w:val="009142E2"/>
    <w:rsid w:val="00915B27"/>
    <w:rsid w:val="00915B8F"/>
    <w:rsid w:val="00917A04"/>
    <w:rsid w:val="00917E43"/>
    <w:rsid w:val="00917FF6"/>
    <w:rsid w:val="00920176"/>
    <w:rsid w:val="00920D18"/>
    <w:rsid w:val="00920EB8"/>
    <w:rsid w:val="00920F4E"/>
    <w:rsid w:val="009211D9"/>
    <w:rsid w:val="0092169E"/>
    <w:rsid w:val="009250B0"/>
    <w:rsid w:val="00925993"/>
    <w:rsid w:val="009265A8"/>
    <w:rsid w:val="00931393"/>
    <w:rsid w:val="00931BB7"/>
    <w:rsid w:val="00932149"/>
    <w:rsid w:val="009322C9"/>
    <w:rsid w:val="00933313"/>
    <w:rsid w:val="00934E66"/>
    <w:rsid w:val="009414C7"/>
    <w:rsid w:val="0094186F"/>
    <w:rsid w:val="009440AB"/>
    <w:rsid w:val="00945CC3"/>
    <w:rsid w:val="00946DD4"/>
    <w:rsid w:val="0095184B"/>
    <w:rsid w:val="00955026"/>
    <w:rsid w:val="00955930"/>
    <w:rsid w:val="00956A3D"/>
    <w:rsid w:val="00960B4B"/>
    <w:rsid w:val="00961794"/>
    <w:rsid w:val="00961E14"/>
    <w:rsid w:val="009624DC"/>
    <w:rsid w:val="009635C2"/>
    <w:rsid w:val="00963D01"/>
    <w:rsid w:val="00964A20"/>
    <w:rsid w:val="00965B18"/>
    <w:rsid w:val="00966928"/>
    <w:rsid w:val="00971A29"/>
    <w:rsid w:val="00973E0F"/>
    <w:rsid w:val="009817AD"/>
    <w:rsid w:val="00987C48"/>
    <w:rsid w:val="0099022A"/>
    <w:rsid w:val="0099191C"/>
    <w:rsid w:val="00993033"/>
    <w:rsid w:val="009A1CB8"/>
    <w:rsid w:val="009B009E"/>
    <w:rsid w:val="009B190E"/>
    <w:rsid w:val="009B2A32"/>
    <w:rsid w:val="009B39C7"/>
    <w:rsid w:val="009B4CAC"/>
    <w:rsid w:val="009B65B5"/>
    <w:rsid w:val="009B6937"/>
    <w:rsid w:val="009B6FDC"/>
    <w:rsid w:val="009B7472"/>
    <w:rsid w:val="009C62A7"/>
    <w:rsid w:val="009D1A69"/>
    <w:rsid w:val="009D480B"/>
    <w:rsid w:val="009D7BB1"/>
    <w:rsid w:val="009E0E1F"/>
    <w:rsid w:val="009E0E31"/>
    <w:rsid w:val="009E2049"/>
    <w:rsid w:val="009E3319"/>
    <w:rsid w:val="009E569A"/>
    <w:rsid w:val="009E5C98"/>
    <w:rsid w:val="009F1FC0"/>
    <w:rsid w:val="009F4018"/>
    <w:rsid w:val="009F4712"/>
    <w:rsid w:val="009F4D49"/>
    <w:rsid w:val="009F5D48"/>
    <w:rsid w:val="009F668F"/>
    <w:rsid w:val="009F75DD"/>
    <w:rsid w:val="00A0183C"/>
    <w:rsid w:val="00A01C32"/>
    <w:rsid w:val="00A02F29"/>
    <w:rsid w:val="00A1796B"/>
    <w:rsid w:val="00A233BD"/>
    <w:rsid w:val="00A3107E"/>
    <w:rsid w:val="00A3498A"/>
    <w:rsid w:val="00A36AA4"/>
    <w:rsid w:val="00A4170F"/>
    <w:rsid w:val="00A443BA"/>
    <w:rsid w:val="00A451D6"/>
    <w:rsid w:val="00A51172"/>
    <w:rsid w:val="00A51205"/>
    <w:rsid w:val="00A53E28"/>
    <w:rsid w:val="00A557FB"/>
    <w:rsid w:val="00A55A3D"/>
    <w:rsid w:val="00A56A26"/>
    <w:rsid w:val="00A65F0B"/>
    <w:rsid w:val="00A706B7"/>
    <w:rsid w:val="00A71FB0"/>
    <w:rsid w:val="00A75CC2"/>
    <w:rsid w:val="00A81D2F"/>
    <w:rsid w:val="00A84E64"/>
    <w:rsid w:val="00A90797"/>
    <w:rsid w:val="00A94748"/>
    <w:rsid w:val="00AA4393"/>
    <w:rsid w:val="00AA43AE"/>
    <w:rsid w:val="00AA445D"/>
    <w:rsid w:val="00AA5D8F"/>
    <w:rsid w:val="00AB15D0"/>
    <w:rsid w:val="00AB1CA6"/>
    <w:rsid w:val="00AB6D45"/>
    <w:rsid w:val="00AC0B47"/>
    <w:rsid w:val="00AC71DC"/>
    <w:rsid w:val="00AE1E7F"/>
    <w:rsid w:val="00AE2298"/>
    <w:rsid w:val="00AE282D"/>
    <w:rsid w:val="00AE6C65"/>
    <w:rsid w:val="00AF2DBC"/>
    <w:rsid w:val="00AF3D7F"/>
    <w:rsid w:val="00AF58E1"/>
    <w:rsid w:val="00B005CC"/>
    <w:rsid w:val="00B00AE5"/>
    <w:rsid w:val="00B01F5B"/>
    <w:rsid w:val="00B0582A"/>
    <w:rsid w:val="00B07018"/>
    <w:rsid w:val="00B147A7"/>
    <w:rsid w:val="00B17BF6"/>
    <w:rsid w:val="00B20D38"/>
    <w:rsid w:val="00B241D2"/>
    <w:rsid w:val="00B243E1"/>
    <w:rsid w:val="00B24626"/>
    <w:rsid w:val="00B24D8B"/>
    <w:rsid w:val="00B33505"/>
    <w:rsid w:val="00B379CE"/>
    <w:rsid w:val="00B40A8E"/>
    <w:rsid w:val="00B414C9"/>
    <w:rsid w:val="00B42FB7"/>
    <w:rsid w:val="00B4416E"/>
    <w:rsid w:val="00B44A78"/>
    <w:rsid w:val="00B4615E"/>
    <w:rsid w:val="00B4738A"/>
    <w:rsid w:val="00B575CD"/>
    <w:rsid w:val="00B612B2"/>
    <w:rsid w:val="00B62F76"/>
    <w:rsid w:val="00B630F1"/>
    <w:rsid w:val="00B64667"/>
    <w:rsid w:val="00B64C66"/>
    <w:rsid w:val="00B64CB5"/>
    <w:rsid w:val="00B657D8"/>
    <w:rsid w:val="00B668C6"/>
    <w:rsid w:val="00B66FAD"/>
    <w:rsid w:val="00B70092"/>
    <w:rsid w:val="00B755FF"/>
    <w:rsid w:val="00B77936"/>
    <w:rsid w:val="00B82BBF"/>
    <w:rsid w:val="00B82F27"/>
    <w:rsid w:val="00B83878"/>
    <w:rsid w:val="00B85E85"/>
    <w:rsid w:val="00B90AD4"/>
    <w:rsid w:val="00B92A1E"/>
    <w:rsid w:val="00B95EC5"/>
    <w:rsid w:val="00B96AA1"/>
    <w:rsid w:val="00BA56D2"/>
    <w:rsid w:val="00BA7DF1"/>
    <w:rsid w:val="00BB1702"/>
    <w:rsid w:val="00BB4B1A"/>
    <w:rsid w:val="00BC2D95"/>
    <w:rsid w:val="00BC3091"/>
    <w:rsid w:val="00BC73F8"/>
    <w:rsid w:val="00BD0B1C"/>
    <w:rsid w:val="00BD11A8"/>
    <w:rsid w:val="00BD687F"/>
    <w:rsid w:val="00BD773C"/>
    <w:rsid w:val="00BE185C"/>
    <w:rsid w:val="00BE3172"/>
    <w:rsid w:val="00BE505F"/>
    <w:rsid w:val="00BE7A77"/>
    <w:rsid w:val="00BF0A11"/>
    <w:rsid w:val="00BF2256"/>
    <w:rsid w:val="00BF6942"/>
    <w:rsid w:val="00BF6FCC"/>
    <w:rsid w:val="00BF7A15"/>
    <w:rsid w:val="00C02678"/>
    <w:rsid w:val="00C10F0B"/>
    <w:rsid w:val="00C13D0A"/>
    <w:rsid w:val="00C16654"/>
    <w:rsid w:val="00C16D5D"/>
    <w:rsid w:val="00C20939"/>
    <w:rsid w:val="00C20F48"/>
    <w:rsid w:val="00C219FC"/>
    <w:rsid w:val="00C23A48"/>
    <w:rsid w:val="00C25586"/>
    <w:rsid w:val="00C263FB"/>
    <w:rsid w:val="00C329D7"/>
    <w:rsid w:val="00C335BA"/>
    <w:rsid w:val="00C33C51"/>
    <w:rsid w:val="00C378AB"/>
    <w:rsid w:val="00C37BAC"/>
    <w:rsid w:val="00C41391"/>
    <w:rsid w:val="00C4372B"/>
    <w:rsid w:val="00C511E3"/>
    <w:rsid w:val="00C55B98"/>
    <w:rsid w:val="00C5675C"/>
    <w:rsid w:val="00C56E20"/>
    <w:rsid w:val="00C5746E"/>
    <w:rsid w:val="00C57E24"/>
    <w:rsid w:val="00C64D05"/>
    <w:rsid w:val="00C72037"/>
    <w:rsid w:val="00C760AA"/>
    <w:rsid w:val="00C76C0A"/>
    <w:rsid w:val="00C80F1F"/>
    <w:rsid w:val="00C80F42"/>
    <w:rsid w:val="00C8126D"/>
    <w:rsid w:val="00C85902"/>
    <w:rsid w:val="00C90570"/>
    <w:rsid w:val="00C958C1"/>
    <w:rsid w:val="00CA1161"/>
    <w:rsid w:val="00CA13D4"/>
    <w:rsid w:val="00CA3535"/>
    <w:rsid w:val="00CA3865"/>
    <w:rsid w:val="00CA78D2"/>
    <w:rsid w:val="00CA7A0C"/>
    <w:rsid w:val="00CB490C"/>
    <w:rsid w:val="00CB4F2A"/>
    <w:rsid w:val="00CB712D"/>
    <w:rsid w:val="00CC0A00"/>
    <w:rsid w:val="00CC271C"/>
    <w:rsid w:val="00CC2E0B"/>
    <w:rsid w:val="00CC3F41"/>
    <w:rsid w:val="00CC46E2"/>
    <w:rsid w:val="00CD1A2D"/>
    <w:rsid w:val="00CE0B98"/>
    <w:rsid w:val="00CE1AC2"/>
    <w:rsid w:val="00CF36E3"/>
    <w:rsid w:val="00D07ABC"/>
    <w:rsid w:val="00D1051C"/>
    <w:rsid w:val="00D14587"/>
    <w:rsid w:val="00D14C90"/>
    <w:rsid w:val="00D15AE6"/>
    <w:rsid w:val="00D160DD"/>
    <w:rsid w:val="00D174BC"/>
    <w:rsid w:val="00D2576E"/>
    <w:rsid w:val="00D25808"/>
    <w:rsid w:val="00D275C6"/>
    <w:rsid w:val="00D30317"/>
    <w:rsid w:val="00D405C9"/>
    <w:rsid w:val="00D413A7"/>
    <w:rsid w:val="00D41C45"/>
    <w:rsid w:val="00D44524"/>
    <w:rsid w:val="00D447CC"/>
    <w:rsid w:val="00D52FEC"/>
    <w:rsid w:val="00D53BDA"/>
    <w:rsid w:val="00D57A21"/>
    <w:rsid w:val="00D64B85"/>
    <w:rsid w:val="00D64F19"/>
    <w:rsid w:val="00D7038D"/>
    <w:rsid w:val="00D76046"/>
    <w:rsid w:val="00D777A4"/>
    <w:rsid w:val="00D82BEB"/>
    <w:rsid w:val="00D87767"/>
    <w:rsid w:val="00D90A8F"/>
    <w:rsid w:val="00D95BE2"/>
    <w:rsid w:val="00D96130"/>
    <w:rsid w:val="00DA000E"/>
    <w:rsid w:val="00DA4021"/>
    <w:rsid w:val="00DA430E"/>
    <w:rsid w:val="00DB1DCD"/>
    <w:rsid w:val="00DB46CD"/>
    <w:rsid w:val="00DB4F3A"/>
    <w:rsid w:val="00DB7222"/>
    <w:rsid w:val="00DC5286"/>
    <w:rsid w:val="00DD32B7"/>
    <w:rsid w:val="00DD5581"/>
    <w:rsid w:val="00DD5F2A"/>
    <w:rsid w:val="00DE098E"/>
    <w:rsid w:val="00DE2C3F"/>
    <w:rsid w:val="00DE348E"/>
    <w:rsid w:val="00DF1F37"/>
    <w:rsid w:val="00DF586C"/>
    <w:rsid w:val="00E00282"/>
    <w:rsid w:val="00E00F6C"/>
    <w:rsid w:val="00E015B8"/>
    <w:rsid w:val="00E020D4"/>
    <w:rsid w:val="00E03CB6"/>
    <w:rsid w:val="00E1012A"/>
    <w:rsid w:val="00E124CF"/>
    <w:rsid w:val="00E12AE5"/>
    <w:rsid w:val="00E140A9"/>
    <w:rsid w:val="00E150FE"/>
    <w:rsid w:val="00E24150"/>
    <w:rsid w:val="00E27E73"/>
    <w:rsid w:val="00E323F3"/>
    <w:rsid w:val="00E32FE3"/>
    <w:rsid w:val="00E3611F"/>
    <w:rsid w:val="00E361C6"/>
    <w:rsid w:val="00E37899"/>
    <w:rsid w:val="00E416AC"/>
    <w:rsid w:val="00E41BC2"/>
    <w:rsid w:val="00E433FB"/>
    <w:rsid w:val="00E44ABA"/>
    <w:rsid w:val="00E474E7"/>
    <w:rsid w:val="00E52B61"/>
    <w:rsid w:val="00E55F48"/>
    <w:rsid w:val="00E6007C"/>
    <w:rsid w:val="00E61B66"/>
    <w:rsid w:val="00E658ED"/>
    <w:rsid w:val="00E66540"/>
    <w:rsid w:val="00E71C4A"/>
    <w:rsid w:val="00E739DB"/>
    <w:rsid w:val="00E81328"/>
    <w:rsid w:val="00E84B96"/>
    <w:rsid w:val="00E875D5"/>
    <w:rsid w:val="00E91EB9"/>
    <w:rsid w:val="00E93368"/>
    <w:rsid w:val="00E93E90"/>
    <w:rsid w:val="00EA3C4C"/>
    <w:rsid w:val="00EA66EA"/>
    <w:rsid w:val="00EB1353"/>
    <w:rsid w:val="00EB1DFA"/>
    <w:rsid w:val="00EB4DE6"/>
    <w:rsid w:val="00EB6D0C"/>
    <w:rsid w:val="00EC677D"/>
    <w:rsid w:val="00ED2657"/>
    <w:rsid w:val="00ED6075"/>
    <w:rsid w:val="00ED6F41"/>
    <w:rsid w:val="00ED6F46"/>
    <w:rsid w:val="00EE16F0"/>
    <w:rsid w:val="00EE1DE5"/>
    <w:rsid w:val="00EE34A3"/>
    <w:rsid w:val="00EE431D"/>
    <w:rsid w:val="00EE4EC4"/>
    <w:rsid w:val="00EE536E"/>
    <w:rsid w:val="00EE55F0"/>
    <w:rsid w:val="00EF1C2A"/>
    <w:rsid w:val="00EF2FB0"/>
    <w:rsid w:val="00F0024B"/>
    <w:rsid w:val="00F00D3A"/>
    <w:rsid w:val="00F02B39"/>
    <w:rsid w:val="00F04D4D"/>
    <w:rsid w:val="00F065FF"/>
    <w:rsid w:val="00F1003D"/>
    <w:rsid w:val="00F10CAC"/>
    <w:rsid w:val="00F30ED2"/>
    <w:rsid w:val="00F32224"/>
    <w:rsid w:val="00F42496"/>
    <w:rsid w:val="00F4491D"/>
    <w:rsid w:val="00F46224"/>
    <w:rsid w:val="00F512A6"/>
    <w:rsid w:val="00F63521"/>
    <w:rsid w:val="00F65B8C"/>
    <w:rsid w:val="00F664DF"/>
    <w:rsid w:val="00F752FD"/>
    <w:rsid w:val="00F757DC"/>
    <w:rsid w:val="00F75C78"/>
    <w:rsid w:val="00F77B2F"/>
    <w:rsid w:val="00F80614"/>
    <w:rsid w:val="00F83FB4"/>
    <w:rsid w:val="00F86923"/>
    <w:rsid w:val="00F8707B"/>
    <w:rsid w:val="00F87905"/>
    <w:rsid w:val="00F91912"/>
    <w:rsid w:val="00F9236E"/>
    <w:rsid w:val="00F93513"/>
    <w:rsid w:val="00FA0B1F"/>
    <w:rsid w:val="00FA0CE0"/>
    <w:rsid w:val="00FA432D"/>
    <w:rsid w:val="00FB03C6"/>
    <w:rsid w:val="00FB1CD6"/>
    <w:rsid w:val="00FB24A9"/>
    <w:rsid w:val="00FB5677"/>
    <w:rsid w:val="00FB755F"/>
    <w:rsid w:val="00FC0AA4"/>
    <w:rsid w:val="00FC1D06"/>
    <w:rsid w:val="00FC36D6"/>
    <w:rsid w:val="00FC4B1D"/>
    <w:rsid w:val="00FC7008"/>
    <w:rsid w:val="00FD07E4"/>
    <w:rsid w:val="00FD11C2"/>
    <w:rsid w:val="00FE2116"/>
    <w:rsid w:val="00FE4AFB"/>
    <w:rsid w:val="00FF19E0"/>
    <w:rsid w:val="00FF4F90"/>
    <w:rsid w:val="00FF76D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CH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639603A"/>
  <w15:docId w15:val="{2601EB26-793B-4247-841B-2E4B145B7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="Times New Roman"/>
        <w:lang w:val="fr-CH" w:eastAsia="fr-CH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15583"/>
  </w:style>
  <w:style w:type="paragraph" w:styleId="Titre1">
    <w:name w:val="heading 1"/>
    <w:basedOn w:val="Normal"/>
    <w:next w:val="Corpsdetexte"/>
    <w:autoRedefine/>
    <w:qFormat/>
    <w:rsid w:val="00AA4393"/>
    <w:pPr>
      <w:keepNext/>
      <w:keepLines/>
      <w:numPr>
        <w:numId w:val="4"/>
      </w:numPr>
      <w:spacing w:before="180" w:after="60"/>
      <w:outlineLvl w:val="0"/>
    </w:pPr>
    <w:rPr>
      <w:rFonts w:asciiTheme="majorHAnsi" w:hAnsiTheme="majorHAnsi" w:cs="Arial"/>
      <w:b/>
      <w:bCs/>
      <w:caps/>
      <w:kern w:val="32"/>
      <w:sz w:val="32"/>
      <w:szCs w:val="32"/>
    </w:rPr>
  </w:style>
  <w:style w:type="paragraph" w:styleId="Titre2">
    <w:name w:val="heading 2"/>
    <w:basedOn w:val="Normal"/>
    <w:next w:val="Retraitcorpsdetexte"/>
    <w:autoRedefine/>
    <w:qFormat/>
    <w:rsid w:val="00E84B96"/>
    <w:pPr>
      <w:keepNext/>
      <w:numPr>
        <w:ilvl w:val="1"/>
        <w:numId w:val="4"/>
      </w:numPr>
      <w:spacing w:before="120" w:after="60"/>
      <w:outlineLvl w:val="1"/>
    </w:pPr>
    <w:rPr>
      <w:rFonts w:asciiTheme="majorHAnsi" w:hAnsiTheme="majorHAnsi" w:cs="Arial"/>
      <w:b/>
      <w:bCs/>
      <w:iCs/>
      <w:sz w:val="28"/>
      <w:szCs w:val="28"/>
    </w:rPr>
  </w:style>
  <w:style w:type="paragraph" w:styleId="Titre3">
    <w:name w:val="heading 3"/>
    <w:basedOn w:val="Normal"/>
    <w:next w:val="Retraitcorpsdetexte3"/>
    <w:link w:val="Titre3Car"/>
    <w:qFormat/>
    <w:rsid w:val="00755014"/>
    <w:pPr>
      <w:keepNext/>
      <w:numPr>
        <w:ilvl w:val="2"/>
        <w:numId w:val="4"/>
      </w:numPr>
      <w:tabs>
        <w:tab w:val="clear" w:pos="5499"/>
        <w:tab w:val="num" w:pos="1814"/>
      </w:tabs>
      <w:spacing w:before="120" w:after="120"/>
      <w:ind w:left="1814"/>
      <w:outlineLvl w:val="2"/>
    </w:pPr>
    <w:rPr>
      <w:rFonts w:asciiTheme="majorHAnsi" w:hAnsiTheme="majorHAnsi" w:cs="Arial"/>
      <w:b/>
      <w:bCs/>
      <w:sz w:val="24"/>
      <w:szCs w:val="26"/>
    </w:rPr>
  </w:style>
  <w:style w:type="paragraph" w:styleId="Titre4">
    <w:name w:val="heading 4"/>
    <w:basedOn w:val="Normal"/>
    <w:next w:val="Normal"/>
    <w:qFormat/>
    <w:rsid w:val="00AA4393"/>
    <w:pPr>
      <w:keepNext/>
      <w:spacing w:before="240" w:after="60"/>
      <w:outlineLvl w:val="3"/>
    </w:pPr>
    <w:rPr>
      <w:rFonts w:asciiTheme="majorHAnsi" w:hAnsiTheme="majorHAnsi"/>
      <w:b/>
      <w:bCs/>
      <w:sz w:val="28"/>
      <w:szCs w:val="28"/>
    </w:rPr>
  </w:style>
  <w:style w:type="paragraph" w:styleId="Titre5">
    <w:name w:val="heading 5"/>
    <w:basedOn w:val="Normal"/>
    <w:next w:val="Normal"/>
    <w:qFormat/>
    <w:rsid w:val="00AA4393"/>
    <w:pPr>
      <w:numPr>
        <w:ilvl w:val="4"/>
        <w:numId w:val="1"/>
      </w:numPr>
      <w:spacing w:before="240" w:after="60"/>
      <w:outlineLvl w:val="4"/>
    </w:pPr>
    <w:rPr>
      <w:rFonts w:asciiTheme="majorHAnsi" w:hAnsiTheme="majorHAnsi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qFormat/>
    <w:rsid w:val="00AA4393"/>
    <w:pPr>
      <w:numPr>
        <w:ilvl w:val="5"/>
        <w:numId w:val="1"/>
      </w:numPr>
      <w:spacing w:before="240" w:after="60"/>
      <w:outlineLvl w:val="5"/>
    </w:pPr>
    <w:rPr>
      <w:rFonts w:asciiTheme="majorHAnsi" w:hAnsiTheme="majorHAnsi"/>
      <w:b/>
      <w:bCs/>
      <w:sz w:val="22"/>
      <w:szCs w:val="22"/>
    </w:rPr>
  </w:style>
  <w:style w:type="paragraph" w:styleId="Titre7">
    <w:name w:val="heading 7"/>
    <w:basedOn w:val="Normal"/>
    <w:next w:val="Normal"/>
    <w:qFormat/>
    <w:rsid w:val="00AA4393"/>
    <w:pPr>
      <w:numPr>
        <w:ilvl w:val="6"/>
        <w:numId w:val="1"/>
      </w:numPr>
      <w:spacing w:before="240" w:after="60"/>
      <w:outlineLvl w:val="6"/>
    </w:pPr>
    <w:rPr>
      <w:rFonts w:asciiTheme="majorHAnsi" w:hAnsiTheme="majorHAnsi"/>
    </w:rPr>
  </w:style>
  <w:style w:type="paragraph" w:styleId="Titre8">
    <w:name w:val="heading 8"/>
    <w:basedOn w:val="Normal"/>
    <w:next w:val="Normal"/>
    <w:qFormat/>
    <w:rsid w:val="00AA4393"/>
    <w:pPr>
      <w:numPr>
        <w:ilvl w:val="7"/>
        <w:numId w:val="1"/>
      </w:numPr>
      <w:spacing w:before="240" w:after="60"/>
      <w:outlineLvl w:val="7"/>
    </w:pPr>
    <w:rPr>
      <w:rFonts w:asciiTheme="majorHAnsi" w:hAnsiTheme="majorHAnsi"/>
      <w:i/>
      <w:iCs/>
    </w:rPr>
  </w:style>
  <w:style w:type="paragraph" w:styleId="Titre9">
    <w:name w:val="heading 9"/>
    <w:basedOn w:val="Normal"/>
    <w:next w:val="Normal"/>
    <w:qFormat/>
    <w:rsid w:val="00AA4393"/>
    <w:pPr>
      <w:numPr>
        <w:ilvl w:val="8"/>
        <w:numId w:val="1"/>
      </w:numPr>
      <w:spacing w:before="240" w:after="60"/>
      <w:outlineLvl w:val="8"/>
    </w:pPr>
    <w:rPr>
      <w:rFonts w:asciiTheme="majorHAnsi" w:hAnsiTheme="majorHAnsi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semiHidden/>
    <w:rsid w:val="00AE282D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semiHidden/>
    <w:rsid w:val="00AE282D"/>
    <w:pPr>
      <w:tabs>
        <w:tab w:val="center" w:pos="4536"/>
        <w:tab w:val="right" w:pos="9072"/>
      </w:tabs>
    </w:pPr>
  </w:style>
  <w:style w:type="table" w:styleId="Grilledutableau">
    <w:name w:val="Table Grid"/>
    <w:basedOn w:val="TableauNormal"/>
    <w:semiHidden/>
    <w:rsid w:val="00AE28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rodepage">
    <w:name w:val="page number"/>
    <w:basedOn w:val="Policepardfaut"/>
    <w:semiHidden/>
    <w:rsid w:val="005E6192"/>
  </w:style>
  <w:style w:type="paragraph" w:customStyle="1" w:styleId="Titrecentr">
    <w:name w:val="Titre centré"/>
    <w:basedOn w:val="Normal"/>
    <w:rsid w:val="00AA4393"/>
    <w:pPr>
      <w:spacing w:before="240" w:after="360"/>
      <w:jc w:val="center"/>
    </w:pPr>
    <w:rPr>
      <w:rFonts w:asciiTheme="majorHAnsi" w:hAnsiTheme="majorHAnsi"/>
      <w:b/>
      <w:sz w:val="64"/>
    </w:rPr>
  </w:style>
  <w:style w:type="paragraph" w:customStyle="1" w:styleId="Puce">
    <w:name w:val="Puce"/>
    <w:basedOn w:val="Normal"/>
    <w:rsid w:val="009B6FDC"/>
    <w:pPr>
      <w:numPr>
        <w:numId w:val="2"/>
      </w:numPr>
      <w:spacing w:line="360" w:lineRule="auto"/>
    </w:pPr>
  </w:style>
  <w:style w:type="paragraph" w:styleId="Corpsdetexte">
    <w:name w:val="Body Text"/>
    <w:basedOn w:val="Normal"/>
    <w:link w:val="CorpsdetexteCar"/>
    <w:rsid w:val="008E53F9"/>
    <w:pPr>
      <w:tabs>
        <w:tab w:val="left" w:pos="4395"/>
      </w:tabs>
      <w:spacing w:after="120"/>
      <w:ind w:left="567"/>
      <w:jc w:val="both"/>
    </w:pPr>
  </w:style>
  <w:style w:type="paragraph" w:customStyle="1" w:styleId="Retraitnormal1">
    <w:name w:val="Retrait normal1"/>
    <w:basedOn w:val="Normal"/>
    <w:rsid w:val="00310160"/>
    <w:pPr>
      <w:numPr>
        <w:numId w:val="3"/>
      </w:numPr>
    </w:pPr>
  </w:style>
  <w:style w:type="paragraph" w:customStyle="1" w:styleId="Gras">
    <w:name w:val="Gras"/>
    <w:basedOn w:val="Normal"/>
    <w:rsid w:val="009B6FDC"/>
    <w:pPr>
      <w:spacing w:line="360" w:lineRule="auto"/>
    </w:pPr>
    <w:rPr>
      <w:b/>
    </w:rPr>
  </w:style>
  <w:style w:type="paragraph" w:customStyle="1" w:styleId="Italique">
    <w:name w:val="Italique"/>
    <w:basedOn w:val="Normal"/>
    <w:rsid w:val="009B6FDC"/>
    <w:pPr>
      <w:spacing w:line="360" w:lineRule="auto"/>
    </w:pPr>
    <w:rPr>
      <w:i/>
    </w:rPr>
  </w:style>
  <w:style w:type="paragraph" w:customStyle="1" w:styleId="Soulign">
    <w:name w:val="Souligné"/>
    <w:basedOn w:val="Normal"/>
    <w:rsid w:val="009B6FDC"/>
    <w:pPr>
      <w:spacing w:line="360" w:lineRule="auto"/>
    </w:pPr>
    <w:rPr>
      <w:u w:val="single"/>
    </w:rPr>
  </w:style>
  <w:style w:type="paragraph" w:customStyle="1" w:styleId="ETML">
    <w:name w:val="ETML"/>
    <w:basedOn w:val="Normal"/>
    <w:rsid w:val="00C90570"/>
    <w:rPr>
      <w:rFonts w:ascii="ETML L" w:hAnsi="ETML L"/>
      <w:sz w:val="28"/>
    </w:rPr>
  </w:style>
  <w:style w:type="paragraph" w:customStyle="1" w:styleId="-Pieddepage">
    <w:name w:val="-Pied de page"/>
    <w:basedOn w:val="Normal"/>
    <w:semiHidden/>
    <w:rsid w:val="00742484"/>
    <w:rPr>
      <w:sz w:val="16"/>
    </w:rPr>
  </w:style>
  <w:style w:type="paragraph" w:customStyle="1" w:styleId="TM1">
    <w:name w:val="TM1"/>
    <w:basedOn w:val="Normal"/>
    <w:link w:val="TM1Car"/>
    <w:semiHidden/>
    <w:rsid w:val="007F30AE"/>
    <w:rPr>
      <w:b/>
      <w:bCs/>
      <w:sz w:val="28"/>
    </w:rPr>
  </w:style>
  <w:style w:type="paragraph" w:styleId="TM10">
    <w:name w:val="toc 1"/>
    <w:basedOn w:val="Normal"/>
    <w:next w:val="Normal"/>
    <w:autoRedefine/>
    <w:uiPriority w:val="39"/>
    <w:rsid w:val="00656974"/>
    <w:pPr>
      <w:spacing w:before="120" w:after="120"/>
    </w:pPr>
    <w:rPr>
      <w:b/>
      <w:bCs/>
      <w:caps/>
    </w:rPr>
  </w:style>
  <w:style w:type="paragraph" w:styleId="TM2">
    <w:name w:val="toc 2"/>
    <w:basedOn w:val="Normal"/>
    <w:next w:val="Normal"/>
    <w:autoRedefine/>
    <w:uiPriority w:val="39"/>
    <w:rsid w:val="007F30AE"/>
    <w:pPr>
      <w:ind w:left="200"/>
    </w:pPr>
    <w:rPr>
      <w:smallCaps/>
    </w:rPr>
  </w:style>
  <w:style w:type="paragraph" w:styleId="TM3">
    <w:name w:val="toc 3"/>
    <w:basedOn w:val="Normal"/>
    <w:next w:val="Normal"/>
    <w:autoRedefine/>
    <w:uiPriority w:val="39"/>
    <w:rsid w:val="007F30AE"/>
    <w:pPr>
      <w:ind w:left="400"/>
    </w:pPr>
    <w:rPr>
      <w:i/>
      <w:iCs/>
    </w:rPr>
  </w:style>
  <w:style w:type="paragraph" w:styleId="TM4">
    <w:name w:val="toc 4"/>
    <w:basedOn w:val="Normal"/>
    <w:next w:val="Normal"/>
    <w:autoRedefine/>
    <w:semiHidden/>
    <w:rsid w:val="007F30AE"/>
    <w:pPr>
      <w:ind w:left="600"/>
    </w:pPr>
    <w:rPr>
      <w:sz w:val="18"/>
      <w:szCs w:val="18"/>
    </w:rPr>
  </w:style>
  <w:style w:type="character" w:customStyle="1" w:styleId="TM1Car">
    <w:name w:val="TM1 Car"/>
    <w:basedOn w:val="Policepardfaut"/>
    <w:link w:val="TM1"/>
    <w:rsid w:val="007F30AE"/>
    <w:rPr>
      <w:rFonts w:ascii="Arial" w:hAnsi="Arial"/>
      <w:b/>
      <w:bCs/>
      <w:sz w:val="28"/>
      <w:szCs w:val="24"/>
      <w:lang w:val="fr-FR" w:eastAsia="fr-FR" w:bidi="ar-SA"/>
    </w:rPr>
  </w:style>
  <w:style w:type="character" w:styleId="Lienhypertexte">
    <w:name w:val="Hyperlink"/>
    <w:basedOn w:val="Policepardfaut"/>
    <w:uiPriority w:val="99"/>
    <w:rsid w:val="00932149"/>
    <w:rPr>
      <w:color w:val="0000FF"/>
      <w:u w:val="single"/>
    </w:rPr>
  </w:style>
  <w:style w:type="paragraph" w:styleId="Textedebulles">
    <w:name w:val="Balloon Text"/>
    <w:basedOn w:val="Normal"/>
    <w:link w:val="TextedebullesCar"/>
    <w:rsid w:val="00B64C66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B64C66"/>
    <w:rPr>
      <w:rFonts w:ascii="Tahoma" w:hAnsi="Tahoma" w:cs="Tahoma"/>
      <w:sz w:val="16"/>
      <w:szCs w:val="16"/>
      <w:lang w:val="fr-FR" w:eastAsia="fr-FR"/>
    </w:rPr>
  </w:style>
  <w:style w:type="paragraph" w:customStyle="1" w:styleId="paragraphe1">
    <w:name w:val="paragraphe1"/>
    <w:basedOn w:val="Normal"/>
    <w:rsid w:val="00753A51"/>
    <w:pPr>
      <w:ind w:left="454"/>
      <w:jc w:val="both"/>
    </w:pPr>
    <w:rPr>
      <w:iCs/>
    </w:rPr>
  </w:style>
  <w:style w:type="paragraph" w:customStyle="1" w:styleId="paragraphe2">
    <w:name w:val="paragraphe2"/>
    <w:basedOn w:val="Normal"/>
    <w:link w:val="paragraphe2Car"/>
    <w:rsid w:val="00753A51"/>
    <w:pPr>
      <w:ind w:left="851"/>
      <w:jc w:val="both"/>
    </w:pPr>
  </w:style>
  <w:style w:type="character" w:customStyle="1" w:styleId="paragraphe2Car">
    <w:name w:val="paragraphe2 Car"/>
    <w:basedOn w:val="Policepardfaut"/>
    <w:link w:val="paragraphe2"/>
    <w:rsid w:val="00753A51"/>
    <w:rPr>
      <w:rFonts w:asciiTheme="minorHAnsi" w:hAnsiTheme="minorHAnsi"/>
    </w:rPr>
  </w:style>
  <w:style w:type="character" w:styleId="lev">
    <w:name w:val="Strong"/>
    <w:basedOn w:val="Policepardfaut"/>
    <w:qFormat/>
    <w:rsid w:val="0037071E"/>
    <w:rPr>
      <w:b/>
      <w:bCs/>
    </w:rPr>
  </w:style>
  <w:style w:type="paragraph" w:styleId="Retraitcorpsdetexte">
    <w:name w:val="Body Text Indent"/>
    <w:basedOn w:val="Corpsdetexte"/>
    <w:link w:val="RetraitcorpsdetexteCar"/>
    <w:rsid w:val="00AA4393"/>
    <w:pPr>
      <w:ind w:left="1134"/>
      <w:contextualSpacing/>
    </w:pPr>
  </w:style>
  <w:style w:type="character" w:customStyle="1" w:styleId="RetraitcorpsdetexteCar">
    <w:name w:val="Retrait corps de texte Car"/>
    <w:basedOn w:val="Policepardfaut"/>
    <w:link w:val="Retraitcorpsdetexte"/>
    <w:rsid w:val="00AA4393"/>
  </w:style>
  <w:style w:type="paragraph" w:styleId="Retraitcorpsdetexte3">
    <w:name w:val="Body Text Indent 3"/>
    <w:basedOn w:val="Corpsdetexte"/>
    <w:link w:val="Retraitcorpsdetexte3Car"/>
    <w:rsid w:val="00E875D5"/>
    <w:pPr>
      <w:spacing w:after="60"/>
      <w:ind w:left="1814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rsid w:val="00E875D5"/>
    <w:rPr>
      <w:szCs w:val="16"/>
    </w:rPr>
  </w:style>
  <w:style w:type="paragraph" w:styleId="Titre">
    <w:name w:val="Title"/>
    <w:basedOn w:val="Normal"/>
    <w:next w:val="Normal"/>
    <w:link w:val="TitreCar"/>
    <w:qFormat/>
    <w:rsid w:val="000E7483"/>
    <w:pPr>
      <w:pBdr>
        <w:bottom w:val="single" w:sz="8" w:space="4" w:color="4F81BD" w:themeColor="accent1"/>
      </w:pBdr>
      <w:spacing w:after="300"/>
      <w:contextualSpacing/>
      <w:jc w:val="center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rsid w:val="000E748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Informations">
    <w:name w:val="Informations"/>
    <w:basedOn w:val="Retraitcorpsdetexte"/>
    <w:qFormat/>
    <w:rsid w:val="00645760"/>
    <w:pPr>
      <w:ind w:left="1418"/>
    </w:pPr>
    <w:rPr>
      <w:color w:val="548DD4" w:themeColor="text2" w:themeTint="99"/>
      <w:sz w:val="16"/>
    </w:rPr>
  </w:style>
  <w:style w:type="paragraph" w:styleId="TM5">
    <w:name w:val="toc 5"/>
    <w:basedOn w:val="Normal"/>
    <w:next w:val="Normal"/>
    <w:autoRedefine/>
    <w:semiHidden/>
    <w:rsid w:val="008E53F9"/>
    <w:pPr>
      <w:ind w:left="800"/>
    </w:pPr>
    <w:rPr>
      <w:sz w:val="18"/>
      <w:szCs w:val="18"/>
    </w:rPr>
  </w:style>
  <w:style w:type="paragraph" w:styleId="TM6">
    <w:name w:val="toc 6"/>
    <w:basedOn w:val="Normal"/>
    <w:next w:val="Normal"/>
    <w:autoRedefine/>
    <w:semiHidden/>
    <w:rsid w:val="008E53F9"/>
    <w:pPr>
      <w:ind w:left="1000"/>
    </w:pPr>
    <w:rPr>
      <w:sz w:val="18"/>
      <w:szCs w:val="18"/>
    </w:rPr>
  </w:style>
  <w:style w:type="paragraph" w:styleId="TM7">
    <w:name w:val="toc 7"/>
    <w:basedOn w:val="Normal"/>
    <w:next w:val="Normal"/>
    <w:autoRedefine/>
    <w:semiHidden/>
    <w:rsid w:val="008E53F9"/>
    <w:pPr>
      <w:ind w:left="1200"/>
    </w:pPr>
    <w:rPr>
      <w:sz w:val="18"/>
      <w:szCs w:val="18"/>
    </w:rPr>
  </w:style>
  <w:style w:type="paragraph" w:styleId="TM8">
    <w:name w:val="toc 8"/>
    <w:basedOn w:val="Normal"/>
    <w:next w:val="Normal"/>
    <w:autoRedefine/>
    <w:semiHidden/>
    <w:rsid w:val="008E53F9"/>
    <w:pPr>
      <w:ind w:left="1400"/>
    </w:pPr>
    <w:rPr>
      <w:sz w:val="18"/>
      <w:szCs w:val="18"/>
    </w:rPr>
  </w:style>
  <w:style w:type="paragraph" w:styleId="TM9">
    <w:name w:val="toc 9"/>
    <w:basedOn w:val="Normal"/>
    <w:next w:val="Normal"/>
    <w:autoRedefine/>
    <w:semiHidden/>
    <w:rsid w:val="008E53F9"/>
    <w:pPr>
      <w:ind w:left="1600"/>
    </w:pPr>
    <w:rPr>
      <w:sz w:val="18"/>
      <w:szCs w:val="18"/>
    </w:rPr>
  </w:style>
  <w:style w:type="paragraph" w:styleId="Titredenote">
    <w:name w:val="Note Heading"/>
    <w:basedOn w:val="Normal"/>
    <w:next w:val="Normal"/>
    <w:link w:val="TitredenoteCar"/>
    <w:rsid w:val="00AA4393"/>
    <w:rPr>
      <w:rFonts w:asciiTheme="majorHAnsi" w:hAnsiTheme="majorHAnsi"/>
    </w:rPr>
  </w:style>
  <w:style w:type="character" w:customStyle="1" w:styleId="CorpsdetexteCar">
    <w:name w:val="Corps de texte Car"/>
    <w:basedOn w:val="Policepardfaut"/>
    <w:link w:val="Corpsdetexte"/>
    <w:rsid w:val="00AA4393"/>
  </w:style>
  <w:style w:type="character" w:customStyle="1" w:styleId="TitredenoteCar">
    <w:name w:val="Titre de note Car"/>
    <w:basedOn w:val="Policepardfaut"/>
    <w:link w:val="Titredenote"/>
    <w:rsid w:val="00AA4393"/>
    <w:rPr>
      <w:rFonts w:asciiTheme="majorHAnsi" w:hAnsiTheme="majorHAnsi"/>
    </w:rPr>
  </w:style>
  <w:style w:type="paragraph" w:customStyle="1" w:styleId="NOM">
    <w:name w:val="NOM"/>
    <w:basedOn w:val="Corpsdetexte"/>
    <w:next w:val="Corpsdetexte"/>
    <w:link w:val="NOMCar"/>
    <w:rsid w:val="00376FE5"/>
    <w:pPr>
      <w:tabs>
        <w:tab w:val="clear" w:pos="4395"/>
      </w:tabs>
      <w:spacing w:after="0"/>
      <w:ind w:left="0"/>
      <w:jc w:val="left"/>
    </w:pPr>
    <w:rPr>
      <w:rFonts w:ascii="Arial" w:hAnsi="Arial"/>
      <w:b/>
      <w:caps/>
      <w:sz w:val="22"/>
      <w:szCs w:val="22"/>
      <w:lang w:val="fr-FR" w:eastAsia="fr-FR"/>
    </w:rPr>
  </w:style>
  <w:style w:type="character" w:customStyle="1" w:styleId="NOMCar">
    <w:name w:val="NOM Car"/>
    <w:link w:val="NOM"/>
    <w:rsid w:val="00376FE5"/>
    <w:rPr>
      <w:rFonts w:ascii="Arial" w:hAnsi="Arial"/>
      <w:b/>
      <w:caps/>
      <w:sz w:val="22"/>
      <w:szCs w:val="22"/>
      <w:lang w:val="fr-FR" w:eastAsia="fr-FR"/>
    </w:rPr>
  </w:style>
  <w:style w:type="character" w:styleId="Marquedecommentaire">
    <w:name w:val="annotation reference"/>
    <w:basedOn w:val="Policepardfaut"/>
    <w:semiHidden/>
    <w:unhideWhenUsed/>
    <w:rsid w:val="004B3FCE"/>
    <w:rPr>
      <w:sz w:val="16"/>
      <w:szCs w:val="16"/>
    </w:rPr>
  </w:style>
  <w:style w:type="paragraph" w:styleId="Commentaire">
    <w:name w:val="annotation text"/>
    <w:basedOn w:val="Normal"/>
    <w:link w:val="CommentaireCar"/>
    <w:semiHidden/>
    <w:unhideWhenUsed/>
    <w:rsid w:val="004B3FCE"/>
  </w:style>
  <w:style w:type="character" w:customStyle="1" w:styleId="CommentaireCar">
    <w:name w:val="Commentaire Car"/>
    <w:basedOn w:val="Policepardfaut"/>
    <w:link w:val="Commentaire"/>
    <w:semiHidden/>
    <w:rsid w:val="004B3FCE"/>
  </w:style>
  <w:style w:type="paragraph" w:styleId="Objetducommentaire">
    <w:name w:val="annotation subject"/>
    <w:basedOn w:val="Commentaire"/>
    <w:next w:val="Commentaire"/>
    <w:link w:val="ObjetducommentaireCar"/>
    <w:semiHidden/>
    <w:unhideWhenUsed/>
    <w:rsid w:val="004B3FC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semiHidden/>
    <w:rsid w:val="004B3FCE"/>
    <w:rPr>
      <w:b/>
      <w:bCs/>
    </w:rPr>
  </w:style>
  <w:style w:type="paragraph" w:styleId="Paragraphedeliste">
    <w:name w:val="List Paragraph"/>
    <w:basedOn w:val="Normal"/>
    <w:uiPriority w:val="1"/>
    <w:qFormat/>
    <w:rsid w:val="00F63521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rsid w:val="00755014"/>
    <w:rPr>
      <w:rFonts w:asciiTheme="majorHAnsi" w:hAnsiTheme="majorHAnsi" w:cs="Arial"/>
      <w:b/>
      <w:bCs/>
      <w:sz w:val="24"/>
      <w:szCs w:val="26"/>
    </w:rPr>
  </w:style>
  <w:style w:type="character" w:styleId="Lienhypertextesuivivisit">
    <w:name w:val="FollowedHyperlink"/>
    <w:basedOn w:val="Policepardfaut"/>
    <w:semiHidden/>
    <w:unhideWhenUsed/>
    <w:rsid w:val="00EE1DE5"/>
    <w:rPr>
      <w:color w:val="800080" w:themeColor="followedHyperlink"/>
      <w:u w:val="single"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320ABD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Policepardfaut"/>
    <w:rsid w:val="00B64CB5"/>
  </w:style>
  <w:style w:type="paragraph" w:styleId="Lgende">
    <w:name w:val="caption"/>
    <w:basedOn w:val="Normal"/>
    <w:next w:val="Normal"/>
    <w:unhideWhenUsed/>
    <w:qFormat/>
    <w:rsid w:val="00920EB8"/>
    <w:pPr>
      <w:spacing w:after="200"/>
    </w:pPr>
    <w:rPr>
      <w:i/>
      <w:iCs/>
      <w:color w:val="1F497D" w:themeColor="text2"/>
      <w:sz w:val="18"/>
      <w:szCs w:val="18"/>
    </w:rPr>
  </w:style>
  <w:style w:type="paragraph" w:styleId="Notedebasdepage">
    <w:name w:val="footnote text"/>
    <w:basedOn w:val="Normal"/>
    <w:link w:val="NotedebasdepageCar"/>
    <w:semiHidden/>
    <w:unhideWhenUsed/>
    <w:rsid w:val="00917FF6"/>
  </w:style>
  <w:style w:type="character" w:customStyle="1" w:styleId="NotedebasdepageCar">
    <w:name w:val="Note de bas de page Car"/>
    <w:basedOn w:val="Policepardfaut"/>
    <w:link w:val="Notedebasdepage"/>
    <w:semiHidden/>
    <w:rsid w:val="00917FF6"/>
  </w:style>
  <w:style w:type="character" w:styleId="Appelnotedebasdep">
    <w:name w:val="footnote reference"/>
    <w:basedOn w:val="Policepardfaut"/>
    <w:semiHidden/>
    <w:unhideWhenUsed/>
    <w:rsid w:val="00917FF6"/>
    <w:rPr>
      <w:vertAlign w:val="superscript"/>
    </w:rPr>
  </w:style>
  <w:style w:type="character" w:customStyle="1" w:styleId="word">
    <w:name w:val="word"/>
    <w:basedOn w:val="Policepardfaut"/>
    <w:rsid w:val="00917E43"/>
  </w:style>
  <w:style w:type="table" w:customStyle="1" w:styleId="TableNormal">
    <w:name w:val="Table Normal"/>
    <w:uiPriority w:val="2"/>
    <w:semiHidden/>
    <w:unhideWhenUsed/>
    <w:qFormat/>
    <w:rsid w:val="009D7BB1"/>
    <w:pPr>
      <w:widowControl w:val="0"/>
      <w:autoSpaceDE w:val="0"/>
      <w:autoSpaceDN w:val="0"/>
    </w:pPr>
    <w:rPr>
      <w:rFonts w:eastAsia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9D7BB1"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fr-FR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1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6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chart" Target="charts/chart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2.PROJETS\DemoMot_Boukhlifki\2.Rapport\M-PROJ-ALL-Rapport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Feuille_de_calcul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Feuille_de_calcul_Microsoft_Excel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 b="1"/>
              <a:t>Planification initiale en</a:t>
            </a:r>
            <a:r>
              <a:rPr lang="en-US" sz="1000" b="1" baseline="0"/>
              <a:t> % par tâche </a:t>
            </a:r>
            <a:endParaRPr lang="en-US" sz="1000" b="1"/>
          </a:p>
        </c:rich>
      </c:tx>
      <c:layout>
        <c:manualLayout>
          <c:xMode val="edge"/>
          <c:yMode val="edge"/>
          <c:x val="0.20687173870953565"/>
          <c:y val="1.393581260857676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Feuil1!$B$1</c:f>
              <c:strCache>
                <c:ptCount val="1"/>
                <c:pt idx="0">
                  <c:v>Ventes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626-405F-B500-CB44A0ED5A88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2-D626-405F-B500-CB44A0ED5A88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D626-405F-B500-CB44A0ED5A88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4-D626-405F-B500-CB44A0ED5A88}"/>
              </c:ext>
            </c:extLst>
          </c:dPt>
          <c:dLbls>
            <c:dLbl>
              <c:idx val="0"/>
              <c:layout>
                <c:manualLayout>
                  <c:x val="0.16444444444444445"/>
                  <c:y val="-4.4444444444444474E-2"/>
                </c:manualLayout>
              </c:layout>
              <c:tx>
                <c:rich>
                  <a:bodyPr/>
                  <a:lstStyle/>
                  <a:p>
                    <a:fld id="{A7783C9E-5313-49EB-85CB-8F2562BD69C0}" type="VALUE">
                      <a:rPr lang="en-US" b="1">
                        <a:solidFill>
                          <a:srgbClr val="0070C0"/>
                        </a:solidFill>
                      </a:rPr>
                      <a:pPr/>
                      <a:t>[VALEUR]</a:t>
                    </a:fld>
                    <a:endParaRPr lang="fr-CH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D626-405F-B500-CB44A0ED5A88}"/>
                </c:ext>
              </c:extLst>
            </c:dLbl>
            <c:dLbl>
              <c:idx val="1"/>
              <c:layout>
                <c:manualLayout>
                  <c:x val="0.1155555555555554"/>
                  <c:y val="4.4444444444444502E-2"/>
                </c:manualLayout>
              </c:layout>
              <c:tx>
                <c:rich>
                  <a:bodyPr/>
                  <a:lstStyle/>
                  <a:p>
                    <a:fld id="{EC258EAC-C913-4627-B33C-17C0ED66BCCA}" type="VALUE">
                      <a:rPr lang="en-US" b="1">
                        <a:solidFill>
                          <a:srgbClr val="C00000"/>
                        </a:solidFill>
                      </a:rPr>
                      <a:pPr/>
                      <a:t>[VALEUR]</a:t>
                    </a:fld>
                    <a:endParaRPr lang="fr-CH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2-D626-405F-B500-CB44A0ED5A88}"/>
                </c:ext>
              </c:extLst>
            </c:dLbl>
            <c:dLbl>
              <c:idx val="2"/>
              <c:layout>
                <c:manualLayout>
                  <c:x val="-0.16888888888888889"/>
                  <c:y val="-6.3492063492063613E-2"/>
                </c:manualLayout>
              </c:layout>
              <c:tx>
                <c:rich>
                  <a:bodyPr/>
                  <a:lstStyle/>
                  <a:p>
                    <a:fld id="{A4ECEF22-C17C-44D9-8784-F78818CEA07B}" type="VALUE">
                      <a:rPr lang="en-US" b="1">
                        <a:solidFill>
                          <a:srgbClr val="92D050"/>
                        </a:solidFill>
                      </a:rPr>
                      <a:pPr/>
                      <a:t>[VALEUR]</a:t>
                    </a:fld>
                    <a:endParaRPr lang="fr-CH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D626-405F-B500-CB44A0ED5A88}"/>
                </c:ext>
              </c:extLst>
            </c:dLbl>
            <c:dLbl>
              <c:idx val="3"/>
              <c:layout>
                <c:manualLayout>
                  <c:x val="-4.444444444444526E-3"/>
                  <c:y val="-0.10158730158730159"/>
                </c:manualLayout>
              </c:layout>
              <c:tx>
                <c:rich>
                  <a:bodyPr/>
                  <a:lstStyle/>
                  <a:p>
                    <a:fld id="{34305BEC-B74A-4B47-9149-504B4D9A5BD6}" type="VALUE">
                      <a:rPr lang="en-US" b="1">
                        <a:solidFill>
                          <a:srgbClr val="7030A0"/>
                        </a:solidFill>
                      </a:rPr>
                      <a:pPr/>
                      <a:t>[VALEUR]</a:t>
                    </a:fld>
                    <a:endParaRPr lang="fr-CH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4-D626-405F-B500-CB44A0ED5A8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rgbClr val="7030A0"/>
                    </a:solidFill>
                    <a:latin typeface="+mn-lt"/>
                    <a:ea typeface="+mn-ea"/>
                    <a:cs typeface="+mn-cs"/>
                  </a:defRPr>
                </a:pPr>
                <a:endParaRPr lang="fr-F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Feuil1!$A$2:$A$5</c:f>
              <c:strCache>
                <c:ptCount val="4"/>
                <c:pt idx="0">
                  <c:v>Analyse</c:v>
                </c:pt>
                <c:pt idx="1">
                  <c:v>Documentation</c:v>
                </c:pt>
                <c:pt idx="2">
                  <c:v>Réalisation</c:v>
                </c:pt>
                <c:pt idx="3">
                  <c:v>Tests</c:v>
                </c:pt>
              </c:strCache>
            </c:strRef>
          </c:cat>
          <c:val>
            <c:numRef>
              <c:f>Feuil1!$B$2:$B$5</c:f>
              <c:numCache>
                <c:formatCode>0.00%</c:formatCode>
                <c:ptCount val="4"/>
                <c:pt idx="0">
                  <c:v>0.19539999999999999</c:v>
                </c:pt>
                <c:pt idx="1">
                  <c:v>0.23050000000000001</c:v>
                </c:pt>
                <c:pt idx="2">
                  <c:v>0.51870000000000005</c:v>
                </c:pt>
                <c:pt idx="3">
                  <c:v>5.0900000000000001E-2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26-405F-B500-CB44A0ED5A8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Fonctionnalités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Feuil1!$B$1</c:f>
              <c:strCache>
                <c:ptCount val="1"/>
                <c:pt idx="0">
                  <c:v>Ventes</c:v>
                </c:pt>
              </c:strCache>
            </c:strRef>
          </c:tx>
          <c:explosion val="40"/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1C07-4ED9-A5AC-D05BDE074CAE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1C07-4ED9-A5AC-D05BDE074CAE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1C07-4ED9-A5AC-D05BDE074CAE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1C07-4ED9-A5AC-D05BDE074CAE}"/>
              </c:ext>
            </c:extLst>
          </c:dPt>
          <c:dLbls>
            <c:dLbl>
              <c:idx val="0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95CF0A72-5E48-43E6-A0BA-814F21B5077F}" type="VALUE">
                      <a:rPr lang="en-US"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a:rPr>
                      <a:pPr>
                        <a:defRPr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defRPr>
                      </a:pPr>
                      <a:t>[VALEUR]</a:t>
                    </a:fld>
                    <a:r>
                      <a:rPr lang="en-US"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a:rPr>
                      <a:t>%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fr-FR"/>
                </a:p>
              </c:txPr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1C07-4ED9-A5AC-D05BDE074CAE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fld id="{290F2171-8749-4F2E-B22C-5EE81F64C9C4}" type="VALUE">
                      <a:rPr lang="en-US"/>
                      <a:pPr/>
                      <a:t>[VALEUR]</a:t>
                    </a:fld>
                    <a:r>
                      <a:rPr lang="en-US"/>
                      <a:t>%</a:t>
                    </a:r>
                  </a:p>
                </c:rich>
              </c:tx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1C07-4ED9-A5AC-D05BDE074CAE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rgbClr val="FF0000"/>
                    </a:solidFill>
                    <a:latin typeface="+mn-lt"/>
                    <a:ea typeface="+mn-ea"/>
                    <a:cs typeface="+mn-cs"/>
                  </a:defRPr>
                </a:pPr>
                <a:endParaRPr lang="fr-FR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Feuil1!$A$2:$A$3</c:f>
              <c:strCache>
                <c:ptCount val="2"/>
                <c:pt idx="0">
                  <c:v>Réalisé</c:v>
                </c:pt>
                <c:pt idx="1">
                  <c:v>Non réalisé</c:v>
                </c:pt>
              </c:strCache>
            </c:strRef>
          </c:cat>
          <c:val>
            <c:numRef>
              <c:f>Feuil1!$B$2:$B$3</c:f>
              <c:numCache>
                <c:formatCode>General</c:formatCode>
                <c:ptCount val="2"/>
                <c:pt idx="0">
                  <c:v>100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1C07-4ED9-A5AC-D05BDE074C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3.jpeg"/></Relationships>
</file>

<file path=word/theme/theme1.xml><?xml version="1.0" encoding="utf-8"?>
<a:theme xmlns:a="http://schemas.openxmlformats.org/drawingml/2006/main" name="Austi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ustin">
      <a:majorFont>
        <a:latin typeface="Century Gothic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Austin">
      <a:fillStyleLst>
        <a:solidFill>
          <a:schemeClr val="phClr"/>
        </a:solidFill>
        <a:gradFill rotWithShape="1">
          <a:gsLst>
            <a:gs pos="0">
              <a:schemeClr val="phClr">
                <a:tint val="20000"/>
                <a:satMod val="180000"/>
                <a:lumMod val="98000"/>
              </a:schemeClr>
            </a:gs>
            <a:gs pos="40000">
              <a:schemeClr val="phClr">
                <a:tint val="30000"/>
                <a:satMod val="260000"/>
                <a:lumMod val="84000"/>
              </a:schemeClr>
            </a:gs>
            <a:gs pos="100000">
              <a:schemeClr val="phClr">
                <a:tint val="100000"/>
                <a:satMod val="110000"/>
                <a:lumMod val="100000"/>
              </a:schemeClr>
            </a:gs>
          </a:gsLst>
          <a:lin ang="504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75000"/>
                <a:satMod val="120000"/>
                <a:lumMod val="9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>
            <a:bevelT w="50800" h="12700" prst="softRound"/>
          </a:sp3d>
        </a:effectStyle>
        <a:effectStyle>
          <a:effectLst>
            <a:outerShdw blurRad="44450" dist="50800" dir="5400000" sx="96000" rotWithShape="0">
              <a:srgbClr val="000000">
                <a:alpha val="3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 contourW="15875" prstMaterial="metal">
            <a:bevelT w="101600" h="25400" prst="softRound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94000"/>
                <a:satMod val="114000"/>
                <a:lumMod val="96000"/>
              </a:schemeClr>
            </a:gs>
            <a:gs pos="62000">
              <a:schemeClr val="phClr">
                <a:tint val="92000"/>
                <a:shade val="66000"/>
                <a:satMod val="110000"/>
                <a:lumMod val="80000"/>
              </a:schemeClr>
            </a:gs>
            <a:gs pos="100000">
              <a:schemeClr val="phClr">
                <a:tint val="89000"/>
                <a:shade val="62000"/>
                <a:satMod val="110000"/>
                <a:lumMod val="72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80000"/>
                <a:shade val="58000"/>
              </a:schemeClr>
              <a:schemeClr val="phClr">
                <a:tint val="73000"/>
                <a:shade val="68000"/>
                <a:satMod val="15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D90876-09F0-4A96-AF0A-3FA94CB4A6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M-PROJ-ALL-Rapport.dotx</Template>
  <TotalTime>799</TotalTime>
  <Pages>15</Pages>
  <Words>1714</Words>
  <Characters>9432</Characters>
  <Application>Microsoft Office Word</Application>
  <DocSecurity>0</DocSecurity>
  <Lines>78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Rapport de projet</vt:lpstr>
    </vt:vector>
  </TitlesOfParts>
  <Company>ETML</Company>
  <LinksUpToDate>false</LinksUpToDate>
  <CharactersWithSpaces>11124</CharactersWithSpaces>
  <SharedDoc>false</SharedDoc>
  <HLinks>
    <vt:vector size="132" baseType="variant">
      <vt:variant>
        <vt:i4>1114163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_Toc166061217</vt:lpwstr>
      </vt:variant>
      <vt:variant>
        <vt:i4>1114163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_Toc166061216</vt:lpwstr>
      </vt:variant>
      <vt:variant>
        <vt:i4>1114163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_Toc166061215</vt:lpwstr>
      </vt:variant>
      <vt:variant>
        <vt:i4>1114163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_Toc166061214</vt:lpwstr>
      </vt:variant>
      <vt:variant>
        <vt:i4>1114163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_Toc166061213</vt:lpwstr>
      </vt:variant>
      <vt:variant>
        <vt:i4>1114163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_Toc166061212</vt:lpwstr>
      </vt:variant>
      <vt:variant>
        <vt:i4>1114163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_Toc166061211</vt:lpwstr>
      </vt:variant>
      <vt:variant>
        <vt:i4>1114163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_Toc166061210</vt:lpwstr>
      </vt:variant>
      <vt:variant>
        <vt:i4>1048627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_Toc166061209</vt:lpwstr>
      </vt:variant>
      <vt:variant>
        <vt:i4>1048627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_Toc166061208</vt:lpwstr>
      </vt:variant>
      <vt:variant>
        <vt:i4>1048627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_Toc166061207</vt:lpwstr>
      </vt:variant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_Toc166061206</vt:lpwstr>
      </vt:variant>
      <vt:variant>
        <vt:i4>1048627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_Toc166061205</vt:lpwstr>
      </vt:variant>
      <vt:variant>
        <vt:i4>1048627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_Toc166061204</vt:lpwstr>
      </vt:variant>
      <vt:variant>
        <vt:i4>1048627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_Toc166061203</vt:lpwstr>
      </vt:variant>
      <vt:variant>
        <vt:i4>1048627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_Toc166061202</vt:lpwstr>
      </vt:variant>
      <vt:variant>
        <vt:i4>1048627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_Toc166061201</vt:lpwstr>
      </vt:variant>
      <vt:variant>
        <vt:i4>1048627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_Toc166061200</vt:lpwstr>
      </vt:variant>
      <vt:variant>
        <vt:i4>1638448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_Toc166061199</vt:lpwstr>
      </vt:variant>
      <vt:variant>
        <vt:i4>1638448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_Toc166061198</vt:lpwstr>
      </vt:variant>
      <vt:variant>
        <vt:i4>1638448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_Toc166061197</vt:lpwstr>
      </vt:variant>
      <vt:variant>
        <vt:i4>1638448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_Toc166061196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de projet</dc:title>
  <dc:creator>Boukhlifa Killermy</dc:creator>
  <cp:lastModifiedBy>Killermy Boukhlifa</cp:lastModifiedBy>
  <cp:revision>34</cp:revision>
  <cp:lastPrinted>2009-09-04T13:21:00Z</cp:lastPrinted>
  <dcterms:created xsi:type="dcterms:W3CDTF">2021-03-24T08:10:00Z</dcterms:created>
  <dcterms:modified xsi:type="dcterms:W3CDTF">2021-05-10T09:28:00Z</dcterms:modified>
</cp:coreProperties>
</file>